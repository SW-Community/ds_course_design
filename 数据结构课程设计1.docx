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 /><Relationship Id="rId2" Type="http://schemas.openxmlformats.org/package/2006/relationships/metadata/thumbnail" Target="docProps/thumbnail.emf" /><Relationship Id="rId1" Type="http://schemas.openxmlformats.org/officeDocument/2006/relationships/officeDocument" Target="word/document.xml" /><Relationship Id="rId5" Type="http://schemas.openxmlformats.org/officeDocument/2006/relationships/custom-properties" Target="docProps/custom.xml" /><Relationship Id="rId4" Type="http://schemas.openxmlformats.org/officeDocument/2006/relationships/extended-properties" Target="docProps/app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34290" w14:textId="77777777" w:rsidR="00651026" w:rsidRDefault="00651026"/>
    <w:p w14:paraId="4B5D5EB6" w14:textId="77777777" w:rsidR="00651026" w:rsidRDefault="00651026"/>
    <w:p w14:paraId="58074222" w14:textId="77777777" w:rsidR="00CE4C20" w:rsidRDefault="00CE4C20"/>
    <w:p w14:paraId="29810046" w14:textId="20BACE9B" w:rsidR="00CE4C20" w:rsidRDefault="00CE4C20" w:rsidP="003F25AB">
      <w:pPr>
        <w:jc w:val="center"/>
      </w:pPr>
    </w:p>
    <w:p w14:paraId="54F442D0" w14:textId="77777777" w:rsidR="00CE4C20" w:rsidRDefault="00CE4C20"/>
    <w:p w14:paraId="39B4070B" w14:textId="77777777" w:rsidR="00CE4C20" w:rsidRDefault="00CE4C20"/>
    <w:p w14:paraId="4A7F16E6" w14:textId="77777777" w:rsidR="00CE4C20" w:rsidRDefault="00CE4C20"/>
    <w:p w14:paraId="089E5099" w14:textId="77777777" w:rsidR="00651026" w:rsidRDefault="00651026"/>
    <w:p w14:paraId="3C86A54B" w14:textId="77777777" w:rsidR="00651026" w:rsidRDefault="00651026" w:rsidP="00BF4CD8">
      <w:pPr>
        <w:jc w:val="center"/>
        <w:rPr>
          <w:rFonts w:ascii="楷体_GB2312" w:eastAsia="楷体_GB2312" w:hAnsi="华文中宋" w:cs="新宋体-18030"/>
          <w:b/>
          <w:sz w:val="96"/>
          <w:szCs w:val="96"/>
        </w:rPr>
      </w:pPr>
      <w:r>
        <w:rPr>
          <w:rFonts w:ascii="楷体_GB2312" w:eastAsia="楷体_GB2312" w:hAnsi="华文中宋" w:cs="新宋体-18030" w:hint="eastAsia"/>
          <w:b/>
          <w:sz w:val="96"/>
          <w:szCs w:val="96"/>
        </w:rPr>
        <w:t>数据结构课程设计</w:t>
      </w:r>
    </w:p>
    <w:p w14:paraId="1480126E" w14:textId="77777777" w:rsidR="00651026" w:rsidRDefault="00651026" w:rsidP="004414D4">
      <w:pPr>
        <w:ind w:rightChars="175" w:right="368" w:firstLineChars="163" w:firstLine="864"/>
        <w:rPr>
          <w:rFonts w:ascii="楷体_GB2312" w:eastAsia="楷体_GB2312" w:hAnsi="华文中宋" w:cs="新宋体-18030"/>
          <w:b/>
          <w:sz w:val="52"/>
          <w:szCs w:val="52"/>
        </w:rPr>
      </w:pPr>
    </w:p>
    <w:p w14:paraId="09105FB2" w14:textId="77777777" w:rsidR="004414D4" w:rsidRDefault="004414D4" w:rsidP="004414D4">
      <w:pPr>
        <w:ind w:rightChars="175" w:right="368" w:firstLineChars="163" w:firstLine="864"/>
        <w:rPr>
          <w:rFonts w:ascii="楷体_GB2312" w:eastAsia="楷体_GB2312" w:hAnsi="华文中宋" w:cs="新宋体-18030"/>
          <w:b/>
          <w:sz w:val="52"/>
          <w:szCs w:val="52"/>
        </w:rPr>
      </w:pPr>
    </w:p>
    <w:p w14:paraId="104FB3D2" w14:textId="3F6E130B" w:rsidR="00651026" w:rsidRDefault="00651026" w:rsidP="00BF4CD8">
      <w:pPr>
        <w:ind w:rightChars="175" w:right="368" w:firstLineChars="163" w:firstLine="598"/>
        <w:rPr>
          <w:rFonts w:ascii="新宋体" w:eastAsia="新宋体" w:hAnsi="新宋体" w:cs="新宋体-18030"/>
          <w:b/>
          <w:sz w:val="36"/>
          <w:szCs w:val="36"/>
          <w:u w:val="single"/>
        </w:rPr>
      </w:pPr>
      <w:r>
        <w:rPr>
          <w:rFonts w:ascii="新宋体" w:eastAsia="新宋体" w:hAnsi="新宋体" w:cs="新宋体-18030" w:hint="eastAsia"/>
          <w:b/>
          <w:sz w:val="36"/>
          <w:szCs w:val="36"/>
        </w:rPr>
        <w:t xml:space="preserve">题       目: 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   </w:t>
      </w:r>
      <w:r w:rsidR="00C2061B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B20D7C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</w:t>
      </w:r>
      <w:r w:rsidR="002E5B37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</w:t>
      </w:r>
      <w:r w:rsidR="0078467C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EF10F9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>学生成绩管理</w:t>
      </w:r>
      <w:r w:rsidR="0078467C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       </w:t>
      </w:r>
      <w:r w:rsidR="00B20D7C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   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   </w:t>
      </w:r>
      <w:r>
        <w:rPr>
          <w:rFonts w:ascii="新宋体" w:eastAsia="新宋体" w:hAnsi="新宋体" w:cs="新宋体-18030" w:hint="eastAsia"/>
          <w:b/>
          <w:sz w:val="36"/>
          <w:szCs w:val="36"/>
        </w:rPr>
        <w:t xml:space="preserve">                 </w:t>
      </w:r>
    </w:p>
    <w:p w14:paraId="5CB2390F" w14:textId="229C57B4" w:rsidR="00651026" w:rsidRDefault="00651026" w:rsidP="00BF4CD8">
      <w:pPr>
        <w:ind w:rightChars="175" w:right="368" w:firstLineChars="163" w:firstLine="598"/>
        <w:rPr>
          <w:rFonts w:ascii="新宋体" w:eastAsia="新宋体" w:hAnsi="新宋体" w:cs="新宋体-18030"/>
          <w:b/>
          <w:sz w:val="36"/>
          <w:szCs w:val="36"/>
        </w:rPr>
      </w:pPr>
      <w:r>
        <w:rPr>
          <w:rFonts w:ascii="新宋体" w:eastAsia="新宋体" w:hAnsi="新宋体" w:cs="新宋体-18030" w:hint="eastAsia"/>
          <w:b/>
          <w:sz w:val="36"/>
          <w:szCs w:val="36"/>
        </w:rPr>
        <w:t>班       级：</w:t>
      </w:r>
      <w:r w:rsidR="00B20D7C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81627D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</w:t>
      </w:r>
      <w:r w:rsidR="00B20D7C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</w:t>
      </w:r>
      <w:r w:rsidR="0088663F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                </w:t>
      </w:r>
      <w:r w:rsidR="00B20D7C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C2061B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   </w:t>
      </w:r>
    </w:p>
    <w:p w14:paraId="3C43D003" w14:textId="62DD56C6" w:rsidR="00651026" w:rsidRDefault="00651026" w:rsidP="00BF4CD8">
      <w:pPr>
        <w:ind w:rightChars="175" w:right="368" w:firstLineChars="163" w:firstLine="598"/>
        <w:rPr>
          <w:rFonts w:ascii="新宋体" w:eastAsia="新宋体" w:hAnsi="新宋体" w:cs="新宋体-18030"/>
          <w:b/>
          <w:sz w:val="36"/>
          <w:szCs w:val="36"/>
        </w:rPr>
      </w:pPr>
      <w:r>
        <w:rPr>
          <w:rFonts w:ascii="新宋体" w:eastAsia="新宋体" w:hAnsi="新宋体" w:cs="新宋体-18030" w:hint="eastAsia"/>
          <w:b/>
          <w:sz w:val="36"/>
          <w:szCs w:val="36"/>
        </w:rPr>
        <w:t>学 生 姓 名：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81627D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B20D7C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 </w:t>
      </w:r>
      <w:r w:rsidR="002E5B37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</w:t>
      </w:r>
      <w:r w:rsidR="0088663F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88663F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   </w:t>
      </w:r>
      <w:r w:rsidR="00B20D7C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         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</w:p>
    <w:p w14:paraId="108FDB95" w14:textId="6056E795" w:rsidR="00651026" w:rsidRDefault="00651026" w:rsidP="00BF4CD8">
      <w:pPr>
        <w:ind w:rightChars="175" w:right="368" w:firstLineChars="163" w:firstLine="598"/>
        <w:rPr>
          <w:rFonts w:ascii="新宋体" w:eastAsia="新宋体" w:hAnsi="新宋体" w:cs="新宋体-18030"/>
          <w:b/>
          <w:sz w:val="36"/>
          <w:szCs w:val="36"/>
          <w:u w:val="single"/>
        </w:rPr>
      </w:pPr>
      <w:r>
        <w:rPr>
          <w:rFonts w:ascii="新宋体" w:eastAsia="新宋体" w:hAnsi="新宋体" w:cs="新宋体-18030" w:hint="eastAsia"/>
          <w:b/>
          <w:sz w:val="36"/>
          <w:szCs w:val="36"/>
        </w:rPr>
        <w:t>学 生 学 号：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81627D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</w:t>
      </w:r>
      <w:r w:rsidR="00B20D7C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</w:t>
      </w:r>
      <w:r w:rsidR="002E5B37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88663F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         </w:t>
      </w:r>
      <w:r w:rsidR="00C2061B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 </w:t>
      </w:r>
      <w:r w:rsidR="00B20D7C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 </w:t>
      </w:r>
      <w:r w:rsidR="00C2061B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  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</w:p>
    <w:p w14:paraId="79E7AA75" w14:textId="77777777" w:rsidR="00651026" w:rsidRDefault="00651026">
      <w:pPr>
        <w:ind w:firstLineChars="295" w:firstLine="1083"/>
        <w:rPr>
          <w:rFonts w:ascii="新宋体" w:eastAsia="新宋体" w:hAnsi="新宋体" w:cs="新宋体-18030"/>
          <w:b/>
          <w:sz w:val="36"/>
          <w:szCs w:val="36"/>
        </w:rPr>
      </w:pPr>
      <w:r>
        <w:rPr>
          <w:rFonts w:ascii="新宋体" w:eastAsia="新宋体" w:hAnsi="新宋体" w:cs="新宋体-18030" w:hint="eastAsia"/>
          <w:b/>
          <w:sz w:val="36"/>
          <w:szCs w:val="36"/>
        </w:rPr>
        <w:t xml:space="preserve"> </w:t>
      </w:r>
    </w:p>
    <w:p w14:paraId="478347B5" w14:textId="77777777" w:rsidR="00651026" w:rsidRDefault="00651026">
      <w:pPr>
        <w:jc w:val="center"/>
        <w:rPr>
          <w:rFonts w:ascii="新宋体" w:eastAsia="新宋体" w:hAnsi="新宋体" w:cs="新宋体-18030"/>
          <w:b/>
          <w:sz w:val="28"/>
          <w:szCs w:val="28"/>
        </w:rPr>
      </w:pPr>
    </w:p>
    <w:p w14:paraId="6704FD95" w14:textId="77777777" w:rsidR="004414D4" w:rsidRDefault="004414D4">
      <w:pPr>
        <w:jc w:val="center"/>
        <w:rPr>
          <w:rFonts w:ascii="新宋体" w:eastAsia="新宋体" w:hAnsi="新宋体" w:cs="新宋体-18030"/>
          <w:b/>
          <w:sz w:val="28"/>
          <w:szCs w:val="28"/>
        </w:rPr>
      </w:pPr>
    </w:p>
    <w:p w14:paraId="4C9A58A3" w14:textId="77777777" w:rsidR="004414D4" w:rsidRDefault="004414D4">
      <w:pPr>
        <w:jc w:val="center"/>
        <w:rPr>
          <w:rFonts w:ascii="新宋体" w:eastAsia="新宋体" w:hAnsi="新宋体" w:cs="新宋体-18030"/>
          <w:b/>
          <w:sz w:val="28"/>
          <w:szCs w:val="28"/>
        </w:rPr>
      </w:pPr>
    </w:p>
    <w:p w14:paraId="1262D8AD" w14:textId="1129A769" w:rsidR="00651026" w:rsidRDefault="0088663F">
      <w:pPr>
        <w:jc w:val="center"/>
        <w:rPr>
          <w:rFonts w:ascii="新宋体" w:eastAsia="新宋体" w:hAnsi="新宋体" w:cs="新宋体-18030"/>
          <w:b/>
          <w:sz w:val="32"/>
          <w:szCs w:val="32"/>
        </w:rPr>
      </w:pPr>
      <w:r>
        <w:rPr>
          <w:rFonts w:ascii="新宋体" w:eastAsia="新宋体" w:hAnsi="新宋体" w:cs="新宋体-18030" w:hint="eastAsia"/>
          <w:b/>
          <w:sz w:val="32"/>
          <w:szCs w:val="32"/>
        </w:rPr>
        <w:t>20</w:t>
      </w:r>
      <w:r>
        <w:rPr>
          <w:rFonts w:ascii="新宋体" w:eastAsia="新宋体" w:hAnsi="新宋体" w:cs="新宋体-18030"/>
          <w:b/>
          <w:sz w:val="32"/>
          <w:szCs w:val="32"/>
        </w:rPr>
        <w:t>2</w:t>
      </w:r>
      <w:r w:rsidR="0081627D">
        <w:rPr>
          <w:rFonts w:ascii="新宋体" w:eastAsia="新宋体" w:hAnsi="新宋体" w:cs="新宋体-18030"/>
          <w:b/>
          <w:sz w:val="32"/>
          <w:szCs w:val="32"/>
        </w:rPr>
        <w:t>2</w:t>
      </w:r>
      <w:r w:rsidR="00651026">
        <w:rPr>
          <w:rFonts w:ascii="新宋体" w:eastAsia="新宋体" w:hAnsi="新宋体" w:cs="新宋体-18030" w:hint="eastAsia"/>
          <w:b/>
          <w:sz w:val="32"/>
          <w:szCs w:val="32"/>
        </w:rPr>
        <w:t xml:space="preserve"> 年</w:t>
      </w:r>
      <w:r>
        <w:rPr>
          <w:rFonts w:ascii="新宋体" w:eastAsia="新宋体" w:hAnsi="新宋体" w:cs="新宋体-18030" w:hint="eastAsia"/>
          <w:b/>
          <w:sz w:val="32"/>
          <w:szCs w:val="32"/>
        </w:rPr>
        <w:t xml:space="preserve"> </w:t>
      </w:r>
      <w:r w:rsidR="00EA531D">
        <w:rPr>
          <w:rFonts w:ascii="新宋体" w:eastAsia="新宋体" w:hAnsi="新宋体" w:cs="新宋体-18030"/>
          <w:b/>
          <w:sz w:val="32"/>
          <w:szCs w:val="32"/>
        </w:rPr>
        <w:t xml:space="preserve"> </w:t>
      </w:r>
      <w:r w:rsidR="0081627D">
        <w:rPr>
          <w:rFonts w:ascii="新宋体" w:eastAsia="新宋体" w:hAnsi="新宋体" w:cs="新宋体-18030"/>
          <w:b/>
          <w:sz w:val="32"/>
          <w:szCs w:val="32"/>
        </w:rPr>
        <w:t>2</w:t>
      </w:r>
      <w:r w:rsidR="00651026">
        <w:rPr>
          <w:rFonts w:ascii="新宋体" w:eastAsia="新宋体" w:hAnsi="新宋体" w:cs="新宋体-18030" w:hint="eastAsia"/>
          <w:b/>
          <w:sz w:val="32"/>
          <w:szCs w:val="32"/>
        </w:rPr>
        <w:t>月</w:t>
      </w:r>
      <w:r w:rsidR="00DF71CE">
        <w:rPr>
          <w:rFonts w:ascii="新宋体" w:eastAsia="新宋体" w:hAnsi="新宋体" w:cs="新宋体-18030" w:hint="eastAsia"/>
          <w:b/>
          <w:sz w:val="32"/>
          <w:szCs w:val="32"/>
        </w:rPr>
        <w:t xml:space="preserve">  </w:t>
      </w:r>
      <w:r w:rsidR="0081627D">
        <w:rPr>
          <w:rFonts w:ascii="新宋体" w:eastAsia="新宋体" w:hAnsi="新宋体" w:cs="新宋体-18030"/>
          <w:b/>
          <w:sz w:val="32"/>
          <w:szCs w:val="32"/>
        </w:rPr>
        <w:t>2</w:t>
      </w:r>
      <w:r w:rsidR="004414D4">
        <w:rPr>
          <w:rFonts w:ascii="新宋体" w:eastAsia="新宋体" w:hAnsi="新宋体" w:cs="新宋体-18030"/>
          <w:b/>
          <w:sz w:val="32"/>
          <w:szCs w:val="32"/>
        </w:rPr>
        <w:t>5</w:t>
      </w:r>
      <w:r w:rsidR="00651026">
        <w:rPr>
          <w:rFonts w:ascii="新宋体" w:eastAsia="新宋体" w:hAnsi="新宋体" w:cs="新宋体-18030" w:hint="eastAsia"/>
          <w:b/>
          <w:sz w:val="32"/>
          <w:szCs w:val="32"/>
        </w:rPr>
        <w:t>日</w:t>
      </w:r>
    </w:p>
    <w:p w14:paraId="751F2A3A" w14:textId="23BCD56B" w:rsidR="004414D4" w:rsidRDefault="004414D4">
      <w:pPr>
        <w:widowControl/>
        <w:jc w:val="left"/>
      </w:pPr>
      <w:r>
        <w:br w:type="page"/>
      </w:r>
    </w:p>
    <w:p w14:paraId="4CCDE6A2" w14:textId="77777777" w:rsidR="005E4F04" w:rsidRPr="005E4F04" w:rsidRDefault="005E4F04">
      <w:pPr>
        <w:pStyle w:val="TOC"/>
        <w:rPr>
          <w:sz w:val="52"/>
        </w:rPr>
      </w:pPr>
      <w:r w:rsidRPr="005E4F04">
        <w:rPr>
          <w:sz w:val="52"/>
          <w:lang w:val="zh-CN"/>
        </w:rPr>
        <w:lastRenderedPageBreak/>
        <w:t>目录</w:t>
      </w:r>
    </w:p>
    <w:p w14:paraId="1215B2AA" w14:textId="1C7DDDD6" w:rsidR="005E4F04" w:rsidRPr="005E4F04" w:rsidRDefault="005E4F04">
      <w:pPr>
        <w:pStyle w:val="20"/>
        <w:tabs>
          <w:tab w:val="left" w:pos="1050"/>
          <w:tab w:val="right" w:leader="dot" w:pos="8296"/>
        </w:tabs>
        <w:rPr>
          <w:rFonts w:ascii="DengXian" w:eastAsia="DengXian" w:hAnsi="DengXian"/>
          <w:noProof/>
          <w:sz w:val="36"/>
          <w:szCs w:val="22"/>
        </w:rPr>
      </w:pPr>
      <w:r w:rsidRPr="005E4F04">
        <w:rPr>
          <w:sz w:val="36"/>
        </w:rPr>
        <w:fldChar w:fldCharType="begin"/>
      </w:r>
      <w:r w:rsidRPr="005E4F04">
        <w:rPr>
          <w:sz w:val="36"/>
        </w:rPr>
        <w:instrText xml:space="preserve"> TOC \o "1-3" \h \z \u </w:instrText>
      </w:r>
      <w:r w:rsidRPr="005E4F04">
        <w:rPr>
          <w:sz w:val="36"/>
        </w:rPr>
        <w:fldChar w:fldCharType="separate"/>
      </w:r>
      <w:hyperlink w:anchor="_Toc477208932" w:history="1">
        <w:r w:rsidRPr="005E4F04">
          <w:rPr>
            <w:rStyle w:val="a3"/>
            <w:rFonts w:ascii="黑体" w:eastAsia="黑体" w:hAnsi="Arial"/>
            <w:noProof/>
            <w:sz w:val="36"/>
          </w:rPr>
          <w:t>1.</w:t>
        </w:r>
        <w:r w:rsidRPr="005E4F04">
          <w:rPr>
            <w:rFonts w:ascii="DengXian" w:eastAsia="DengXian" w:hAnsi="DengXian"/>
            <w:noProof/>
            <w:sz w:val="36"/>
            <w:szCs w:val="22"/>
          </w:rPr>
          <w:tab/>
        </w:r>
        <w:r w:rsidRPr="005E4F04">
          <w:rPr>
            <w:rStyle w:val="a3"/>
            <w:rFonts w:ascii="黑体" w:eastAsia="黑体" w:hAnsi="Arial"/>
            <w:noProof/>
            <w:sz w:val="36"/>
          </w:rPr>
          <w:t>开发环境</w:t>
        </w:r>
        <w:r w:rsidRPr="005E4F04">
          <w:rPr>
            <w:noProof/>
            <w:webHidden/>
            <w:sz w:val="36"/>
          </w:rPr>
          <w:tab/>
        </w:r>
        <w:r w:rsidRPr="005E4F04">
          <w:rPr>
            <w:noProof/>
            <w:webHidden/>
            <w:sz w:val="36"/>
          </w:rPr>
          <w:fldChar w:fldCharType="begin"/>
        </w:r>
        <w:r w:rsidRPr="005E4F04">
          <w:rPr>
            <w:noProof/>
            <w:webHidden/>
            <w:sz w:val="36"/>
          </w:rPr>
          <w:instrText xml:space="preserve"> PAGEREF _Toc477208932 \h </w:instrText>
        </w:r>
        <w:r w:rsidRPr="005E4F04">
          <w:rPr>
            <w:noProof/>
            <w:webHidden/>
            <w:sz w:val="36"/>
          </w:rPr>
        </w:r>
        <w:r w:rsidRPr="005E4F04">
          <w:rPr>
            <w:noProof/>
            <w:webHidden/>
            <w:sz w:val="36"/>
          </w:rPr>
          <w:fldChar w:fldCharType="separate"/>
        </w:r>
        <w:r w:rsidR="008A170A">
          <w:rPr>
            <w:noProof/>
            <w:webHidden/>
            <w:sz w:val="36"/>
          </w:rPr>
          <w:t>3</w:t>
        </w:r>
        <w:r w:rsidRPr="005E4F04">
          <w:rPr>
            <w:noProof/>
            <w:webHidden/>
            <w:sz w:val="36"/>
          </w:rPr>
          <w:fldChar w:fldCharType="end"/>
        </w:r>
      </w:hyperlink>
    </w:p>
    <w:p w14:paraId="6573E71E" w14:textId="312F9C17" w:rsidR="005E4F04" w:rsidRPr="005E4F04" w:rsidRDefault="005546F3">
      <w:pPr>
        <w:pStyle w:val="20"/>
        <w:tabs>
          <w:tab w:val="left" w:pos="1050"/>
          <w:tab w:val="right" w:leader="dot" w:pos="8296"/>
        </w:tabs>
        <w:rPr>
          <w:rFonts w:ascii="DengXian" w:eastAsia="DengXian" w:hAnsi="DengXian"/>
          <w:noProof/>
          <w:sz w:val="36"/>
          <w:szCs w:val="22"/>
        </w:rPr>
      </w:pPr>
      <w:hyperlink w:anchor="_Toc477208933" w:history="1">
        <w:r w:rsidR="005E4F04" w:rsidRPr="005E4F04">
          <w:rPr>
            <w:rStyle w:val="a3"/>
            <w:rFonts w:ascii="黑体" w:eastAsia="黑体" w:hAnsi="Arial"/>
            <w:noProof/>
            <w:sz w:val="36"/>
          </w:rPr>
          <w:t>2.</w:t>
        </w:r>
        <w:r w:rsidR="005E4F04" w:rsidRPr="005E4F04">
          <w:rPr>
            <w:rFonts w:ascii="DengXian" w:eastAsia="DengXian" w:hAnsi="DengXian"/>
            <w:noProof/>
            <w:sz w:val="36"/>
            <w:szCs w:val="22"/>
          </w:rPr>
          <w:tab/>
        </w:r>
        <w:r w:rsidR="005E4F04" w:rsidRPr="005E4F04">
          <w:rPr>
            <w:rStyle w:val="a3"/>
            <w:rFonts w:ascii="黑体" w:eastAsia="黑体" w:hAnsi="Arial"/>
            <w:noProof/>
            <w:sz w:val="36"/>
          </w:rPr>
          <w:t>程序的功能</w:t>
        </w:r>
        <w:r w:rsidR="005E4F04" w:rsidRPr="005E4F04">
          <w:rPr>
            <w:noProof/>
            <w:webHidden/>
            <w:sz w:val="36"/>
          </w:rPr>
          <w:tab/>
        </w:r>
        <w:r w:rsidR="005E4F04" w:rsidRPr="005E4F04">
          <w:rPr>
            <w:noProof/>
            <w:webHidden/>
            <w:sz w:val="36"/>
          </w:rPr>
          <w:fldChar w:fldCharType="begin"/>
        </w:r>
        <w:r w:rsidR="005E4F04" w:rsidRPr="005E4F04">
          <w:rPr>
            <w:noProof/>
            <w:webHidden/>
            <w:sz w:val="36"/>
          </w:rPr>
          <w:instrText xml:space="preserve"> PAGEREF _Toc477208933 \h </w:instrText>
        </w:r>
        <w:r w:rsidR="005E4F04" w:rsidRPr="005E4F04">
          <w:rPr>
            <w:noProof/>
            <w:webHidden/>
            <w:sz w:val="36"/>
          </w:rPr>
        </w:r>
        <w:r w:rsidR="005E4F04" w:rsidRPr="005E4F04">
          <w:rPr>
            <w:noProof/>
            <w:webHidden/>
            <w:sz w:val="36"/>
          </w:rPr>
          <w:fldChar w:fldCharType="separate"/>
        </w:r>
        <w:r w:rsidR="008A170A">
          <w:rPr>
            <w:noProof/>
            <w:webHidden/>
            <w:sz w:val="36"/>
          </w:rPr>
          <w:t>3</w:t>
        </w:r>
        <w:r w:rsidR="005E4F04" w:rsidRPr="005E4F04">
          <w:rPr>
            <w:noProof/>
            <w:webHidden/>
            <w:sz w:val="36"/>
          </w:rPr>
          <w:fldChar w:fldCharType="end"/>
        </w:r>
      </w:hyperlink>
    </w:p>
    <w:p w14:paraId="2A764F0E" w14:textId="00AACC4F" w:rsidR="005E4F04" w:rsidRPr="005E4F04" w:rsidRDefault="005546F3">
      <w:pPr>
        <w:pStyle w:val="20"/>
        <w:tabs>
          <w:tab w:val="left" w:pos="1050"/>
          <w:tab w:val="right" w:leader="dot" w:pos="8296"/>
        </w:tabs>
        <w:rPr>
          <w:rFonts w:ascii="DengXian" w:eastAsia="DengXian" w:hAnsi="DengXian"/>
          <w:noProof/>
          <w:sz w:val="36"/>
          <w:szCs w:val="22"/>
        </w:rPr>
      </w:pPr>
      <w:hyperlink w:anchor="_Toc477208934" w:history="1">
        <w:r w:rsidR="005E4F04" w:rsidRPr="005E4F04">
          <w:rPr>
            <w:rStyle w:val="a3"/>
            <w:rFonts w:ascii="黑体" w:eastAsia="黑体" w:hAnsi="Arial"/>
            <w:noProof/>
            <w:sz w:val="36"/>
          </w:rPr>
          <w:t>3.</w:t>
        </w:r>
        <w:r w:rsidR="005E4F04" w:rsidRPr="005E4F04">
          <w:rPr>
            <w:rFonts w:ascii="DengXian" w:eastAsia="DengXian" w:hAnsi="DengXian"/>
            <w:noProof/>
            <w:sz w:val="36"/>
            <w:szCs w:val="22"/>
          </w:rPr>
          <w:tab/>
        </w:r>
        <w:r w:rsidR="005E4F04" w:rsidRPr="005E4F04">
          <w:rPr>
            <w:rStyle w:val="a3"/>
            <w:rFonts w:ascii="黑体" w:eastAsia="黑体" w:hAnsi="Arial"/>
            <w:noProof/>
            <w:sz w:val="36"/>
          </w:rPr>
          <w:t>代码清单</w:t>
        </w:r>
        <w:r w:rsidR="005E4F04" w:rsidRPr="005E4F04">
          <w:rPr>
            <w:noProof/>
            <w:webHidden/>
            <w:sz w:val="36"/>
          </w:rPr>
          <w:tab/>
        </w:r>
        <w:r w:rsidR="005E4F04" w:rsidRPr="005E4F04">
          <w:rPr>
            <w:noProof/>
            <w:webHidden/>
            <w:sz w:val="36"/>
          </w:rPr>
          <w:fldChar w:fldCharType="begin"/>
        </w:r>
        <w:r w:rsidR="005E4F04" w:rsidRPr="005E4F04">
          <w:rPr>
            <w:noProof/>
            <w:webHidden/>
            <w:sz w:val="36"/>
          </w:rPr>
          <w:instrText xml:space="preserve"> PAGEREF _Toc477208934 \h </w:instrText>
        </w:r>
        <w:r w:rsidR="005E4F04" w:rsidRPr="005E4F04">
          <w:rPr>
            <w:noProof/>
            <w:webHidden/>
            <w:sz w:val="36"/>
          </w:rPr>
        </w:r>
        <w:r w:rsidR="005E4F04" w:rsidRPr="005E4F04">
          <w:rPr>
            <w:noProof/>
            <w:webHidden/>
            <w:sz w:val="36"/>
          </w:rPr>
          <w:fldChar w:fldCharType="separate"/>
        </w:r>
        <w:r w:rsidR="008A170A">
          <w:rPr>
            <w:noProof/>
            <w:webHidden/>
            <w:sz w:val="36"/>
          </w:rPr>
          <w:t>3</w:t>
        </w:r>
        <w:r w:rsidR="005E4F04" w:rsidRPr="005E4F04">
          <w:rPr>
            <w:noProof/>
            <w:webHidden/>
            <w:sz w:val="36"/>
          </w:rPr>
          <w:fldChar w:fldCharType="end"/>
        </w:r>
      </w:hyperlink>
    </w:p>
    <w:p w14:paraId="17C387CE" w14:textId="6BCDCB65" w:rsidR="005E4F04" w:rsidRPr="005E4F04" w:rsidRDefault="005546F3">
      <w:pPr>
        <w:pStyle w:val="20"/>
        <w:tabs>
          <w:tab w:val="left" w:pos="1050"/>
          <w:tab w:val="right" w:leader="dot" w:pos="8296"/>
        </w:tabs>
        <w:rPr>
          <w:rFonts w:ascii="DengXian" w:eastAsia="DengXian" w:hAnsi="DengXian"/>
          <w:noProof/>
          <w:sz w:val="36"/>
          <w:szCs w:val="22"/>
        </w:rPr>
      </w:pPr>
      <w:hyperlink w:anchor="_Toc477208935" w:history="1">
        <w:r w:rsidR="005E4F04" w:rsidRPr="005E4F04">
          <w:rPr>
            <w:rStyle w:val="a3"/>
            <w:rFonts w:ascii="黑体" w:eastAsia="黑体" w:hAnsi="Arial"/>
            <w:noProof/>
            <w:sz w:val="36"/>
          </w:rPr>
          <w:t>4.</w:t>
        </w:r>
        <w:r w:rsidR="005E4F04" w:rsidRPr="005E4F04">
          <w:rPr>
            <w:rFonts w:ascii="DengXian" w:eastAsia="DengXian" w:hAnsi="DengXian"/>
            <w:noProof/>
            <w:sz w:val="36"/>
            <w:szCs w:val="22"/>
          </w:rPr>
          <w:tab/>
        </w:r>
        <w:r w:rsidR="005E4F04" w:rsidRPr="005E4F04">
          <w:rPr>
            <w:rStyle w:val="a3"/>
            <w:rFonts w:ascii="黑体" w:eastAsia="黑体" w:hAnsi="Arial"/>
            <w:noProof/>
            <w:sz w:val="36"/>
          </w:rPr>
          <w:t>运行界面</w:t>
        </w:r>
        <w:r w:rsidR="005E4F04" w:rsidRPr="005E4F04">
          <w:rPr>
            <w:noProof/>
            <w:webHidden/>
            <w:sz w:val="36"/>
          </w:rPr>
          <w:tab/>
        </w:r>
        <w:r w:rsidR="005E4F04" w:rsidRPr="005E4F04">
          <w:rPr>
            <w:noProof/>
            <w:webHidden/>
            <w:sz w:val="36"/>
          </w:rPr>
          <w:fldChar w:fldCharType="begin"/>
        </w:r>
        <w:r w:rsidR="005E4F04" w:rsidRPr="005E4F04">
          <w:rPr>
            <w:noProof/>
            <w:webHidden/>
            <w:sz w:val="36"/>
          </w:rPr>
          <w:instrText xml:space="preserve"> PAGEREF _Toc477208935 \h </w:instrText>
        </w:r>
        <w:r w:rsidR="005E4F04" w:rsidRPr="005E4F04">
          <w:rPr>
            <w:noProof/>
            <w:webHidden/>
            <w:sz w:val="36"/>
          </w:rPr>
        </w:r>
        <w:r w:rsidR="005E4F04" w:rsidRPr="005E4F04">
          <w:rPr>
            <w:noProof/>
            <w:webHidden/>
            <w:sz w:val="36"/>
          </w:rPr>
          <w:fldChar w:fldCharType="separate"/>
        </w:r>
        <w:r w:rsidR="008A170A">
          <w:rPr>
            <w:noProof/>
            <w:webHidden/>
            <w:sz w:val="36"/>
          </w:rPr>
          <w:t>16</w:t>
        </w:r>
        <w:r w:rsidR="005E4F04" w:rsidRPr="005E4F04">
          <w:rPr>
            <w:noProof/>
            <w:webHidden/>
            <w:sz w:val="36"/>
          </w:rPr>
          <w:fldChar w:fldCharType="end"/>
        </w:r>
      </w:hyperlink>
    </w:p>
    <w:p w14:paraId="7FEF2D63" w14:textId="77777777" w:rsidR="004414D4" w:rsidRDefault="005E4F04" w:rsidP="004414D4">
      <w:r w:rsidRPr="005E4F04">
        <w:rPr>
          <w:b/>
          <w:bCs/>
          <w:sz w:val="36"/>
          <w:lang w:val="zh-CN"/>
        </w:rPr>
        <w:fldChar w:fldCharType="end"/>
      </w:r>
      <w:bookmarkStart w:id="0" w:name="_Toc477208932"/>
    </w:p>
    <w:p w14:paraId="2F6D5C94" w14:textId="77777777" w:rsidR="004414D4" w:rsidRDefault="004414D4">
      <w:pPr>
        <w:widowControl/>
        <w:jc w:val="left"/>
      </w:pPr>
      <w:r>
        <w:br w:type="page"/>
      </w:r>
    </w:p>
    <w:p w14:paraId="5721AFB7" w14:textId="15AD2B93" w:rsidR="00651026" w:rsidRDefault="00651026" w:rsidP="004414D4">
      <w:pPr>
        <w:rPr>
          <w:rFonts w:ascii="黑体" w:eastAsia="黑体" w:hAnsi="Arial"/>
          <w:b/>
          <w:bCs/>
          <w:sz w:val="30"/>
          <w:szCs w:val="32"/>
        </w:rPr>
      </w:pPr>
      <w:r>
        <w:rPr>
          <w:rFonts w:ascii="黑体" w:eastAsia="黑体" w:hAnsi="Arial" w:hint="eastAsia"/>
          <w:sz w:val="30"/>
          <w:szCs w:val="32"/>
        </w:rPr>
        <w:lastRenderedPageBreak/>
        <w:t>开发环境</w:t>
      </w:r>
      <w:bookmarkEnd w:id="0"/>
    </w:p>
    <w:p w14:paraId="425EEDDA" w14:textId="0A505875" w:rsidR="00C2061B" w:rsidRDefault="00537125" w:rsidP="00C2061B">
      <w:r>
        <w:t>IDE</w:t>
      </w:r>
      <w:r>
        <w:rPr>
          <w:rFonts w:hint="eastAsia"/>
        </w:rPr>
        <w:t>：</w:t>
      </w:r>
      <w:r>
        <w:t>Visual Studio 2022</w:t>
      </w:r>
      <w:r>
        <w:rPr>
          <w:rFonts w:hint="eastAsia"/>
        </w:rPr>
        <w:t>，</w:t>
      </w:r>
      <w:r w:rsidR="000D64AA">
        <w:rPr>
          <w:rFonts w:hint="eastAsia"/>
        </w:rPr>
        <w:t>开发包：</w:t>
      </w:r>
      <w:r w:rsidR="000D64AA">
        <w:rPr>
          <w:rFonts w:hint="eastAsia"/>
        </w:rPr>
        <w:t>Visual</w:t>
      </w:r>
      <w:r w:rsidR="000D64AA">
        <w:t xml:space="preserve"> C++ </w:t>
      </w:r>
      <w:r w:rsidR="00FE6F4E">
        <w:t>143</w:t>
      </w:r>
      <w:r w:rsidR="00FE6F4E">
        <w:rPr>
          <w:rFonts w:hint="eastAsia"/>
        </w:rPr>
        <w:t>，</w:t>
      </w:r>
      <w:r w:rsidR="00FE6F4E">
        <w:rPr>
          <w:rFonts w:hint="eastAsia"/>
        </w:rPr>
        <w:t>Windows</w:t>
      </w:r>
      <w:r w:rsidR="00FE6F4E">
        <w:t xml:space="preserve"> SDK 10.0.22000</w:t>
      </w:r>
    </w:p>
    <w:p w14:paraId="6D41A47E" w14:textId="69803B47" w:rsidR="00E77799" w:rsidRPr="00C2061B" w:rsidRDefault="00E77799" w:rsidP="00C2061B">
      <w:r>
        <w:rPr>
          <w:rFonts w:hint="eastAsia"/>
        </w:rPr>
        <w:t>本程序使用了第三方库</w:t>
      </w:r>
      <w:proofErr w:type="spellStart"/>
      <w:r>
        <w:rPr>
          <w:rFonts w:hint="eastAsia"/>
        </w:rPr>
        <w:t>easyx</w:t>
      </w:r>
      <w:proofErr w:type="spellEnd"/>
      <w:r>
        <w:rPr>
          <w:rFonts w:hint="eastAsia"/>
        </w:rPr>
        <w:t>（</w:t>
      </w:r>
      <w:hyperlink r:id="rId8" w:history="1">
        <w:r w:rsidR="00123EED" w:rsidRPr="00123EED">
          <w:rPr>
            <w:rStyle w:val="a3"/>
          </w:rPr>
          <w:t>EasyX Graphics Library for C++</w:t>
        </w:r>
      </w:hyperlink>
      <w:r>
        <w:rPr>
          <w:rFonts w:hint="eastAsia"/>
        </w:rPr>
        <w:t>）</w:t>
      </w:r>
      <w:r w:rsidR="00123EED">
        <w:rPr>
          <w:rFonts w:hint="eastAsia"/>
        </w:rPr>
        <w:t>，在此鸣谢原作者</w:t>
      </w:r>
    </w:p>
    <w:p w14:paraId="4ED78D06" w14:textId="6025949D" w:rsidR="00C2061B" w:rsidRPr="00F5342C" w:rsidRDefault="00651026" w:rsidP="00F5342C">
      <w:pPr>
        <w:pStyle w:val="2"/>
        <w:keepLines/>
        <w:numPr>
          <w:ilvl w:val="0"/>
          <w:numId w:val="1"/>
        </w:numPr>
        <w:spacing w:before="260" w:after="260" w:line="416" w:lineRule="auto"/>
        <w:rPr>
          <w:rFonts w:ascii="黑体" w:eastAsia="黑体" w:hAnsi="Arial"/>
          <w:b w:val="0"/>
          <w:bCs w:val="0"/>
          <w:sz w:val="30"/>
          <w:szCs w:val="32"/>
        </w:rPr>
      </w:pPr>
      <w:bookmarkStart w:id="1" w:name="_Toc477208933"/>
      <w:r>
        <w:rPr>
          <w:rFonts w:ascii="黑体" w:eastAsia="黑体" w:hAnsi="Arial" w:hint="eastAsia"/>
          <w:b w:val="0"/>
          <w:bCs w:val="0"/>
          <w:sz w:val="30"/>
          <w:szCs w:val="32"/>
        </w:rPr>
        <w:t>功能</w:t>
      </w:r>
      <w:bookmarkEnd w:id="1"/>
      <w:r w:rsidR="00DF71CE">
        <w:rPr>
          <w:rFonts w:ascii="黑体" w:eastAsia="黑体" w:hAnsi="Arial" w:hint="eastAsia"/>
          <w:b w:val="0"/>
          <w:bCs w:val="0"/>
          <w:sz w:val="30"/>
          <w:szCs w:val="32"/>
        </w:rPr>
        <w:t>描述</w:t>
      </w:r>
    </w:p>
    <w:p w14:paraId="44CC3C76" w14:textId="64612AA4" w:rsidR="00FE6F4E" w:rsidRDefault="00FE6F4E" w:rsidP="00FE6F4E">
      <w:pPr>
        <w:spacing w:line="40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本程序</w:t>
      </w:r>
      <w:r w:rsidR="005427AC">
        <w:rPr>
          <w:rFonts w:ascii="宋体" w:hAnsi="宋体" w:hint="eastAsia"/>
          <w:sz w:val="24"/>
        </w:rPr>
        <w:t>用于管理学员道路驾驶技能考试成绩，可以添加学员，录入修改成绩（科目一至科目三）</w:t>
      </w:r>
      <w:r w:rsidR="00C67DFE">
        <w:rPr>
          <w:rFonts w:ascii="宋体" w:hAnsi="宋体" w:hint="eastAsia"/>
          <w:sz w:val="24"/>
        </w:rPr>
        <w:t>，学员毕业（删除学员），适用于驾校</w:t>
      </w:r>
      <w:r w:rsidR="00B80BE4">
        <w:rPr>
          <w:rFonts w:ascii="宋体" w:hAnsi="宋体" w:hint="eastAsia"/>
          <w:sz w:val="24"/>
        </w:rPr>
        <w:t>教练</w:t>
      </w:r>
      <w:r w:rsidR="00C67DFE">
        <w:rPr>
          <w:rFonts w:ascii="宋体" w:hAnsi="宋体" w:hint="eastAsia"/>
          <w:sz w:val="24"/>
        </w:rPr>
        <w:t>或交管部门</w:t>
      </w:r>
      <w:r w:rsidR="000A5C95">
        <w:rPr>
          <w:rFonts w:ascii="宋体" w:hAnsi="宋体" w:hint="eastAsia"/>
          <w:sz w:val="24"/>
        </w:rPr>
        <w:t>管理学生模拟考试或正式考试成绩。</w:t>
      </w:r>
    </w:p>
    <w:p w14:paraId="3E4A0E4C" w14:textId="193972FD" w:rsidR="00C2061B" w:rsidRDefault="00C2061B" w:rsidP="00C2061B">
      <w:pPr>
        <w:numPr>
          <w:ilvl w:val="0"/>
          <w:numId w:val="2"/>
        </w:numPr>
        <w:spacing w:line="40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输入功能：可在用户界面输入数据</w:t>
      </w:r>
      <w:r w:rsidR="00F5342C">
        <w:rPr>
          <w:rFonts w:ascii="宋体" w:hAnsi="宋体" w:hint="eastAsia"/>
          <w:sz w:val="24"/>
        </w:rPr>
        <w:t>保存到</w:t>
      </w:r>
      <w:r w:rsidR="006C7BF6">
        <w:rPr>
          <w:rFonts w:ascii="宋体" w:hAnsi="宋体" w:hint="eastAsia"/>
          <w:sz w:val="24"/>
        </w:rPr>
        <w:t>数据集合（一个带头节点的单链表）</w:t>
      </w:r>
      <w:r w:rsidR="00F5342C">
        <w:rPr>
          <w:rFonts w:ascii="宋体" w:hAnsi="宋体" w:hint="eastAsia"/>
          <w:sz w:val="24"/>
        </w:rPr>
        <w:t>中</w:t>
      </w:r>
    </w:p>
    <w:p w14:paraId="3A1361C3" w14:textId="77777777" w:rsidR="00C2061B" w:rsidRDefault="00C2061B" w:rsidP="00C2061B">
      <w:pPr>
        <w:numPr>
          <w:ilvl w:val="0"/>
          <w:numId w:val="2"/>
        </w:numPr>
        <w:spacing w:line="40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显示功能：完成全部记录的显示。</w:t>
      </w:r>
    </w:p>
    <w:p w14:paraId="33788B93" w14:textId="653F12C3" w:rsidR="00C2061B" w:rsidRPr="006C7BF6" w:rsidRDefault="00C2061B" w:rsidP="006C7BF6">
      <w:pPr>
        <w:numPr>
          <w:ilvl w:val="0"/>
          <w:numId w:val="2"/>
        </w:numPr>
        <w:spacing w:line="40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查找功能：完成按姓名查找</w:t>
      </w:r>
      <w:r w:rsidR="006C7BF6">
        <w:rPr>
          <w:rFonts w:ascii="宋体" w:hAnsi="宋体" w:hint="eastAsia"/>
          <w:sz w:val="24"/>
        </w:rPr>
        <w:t>学员</w:t>
      </w:r>
      <w:r>
        <w:rPr>
          <w:rFonts w:ascii="宋体" w:hAnsi="宋体" w:hint="eastAsia"/>
          <w:sz w:val="24"/>
        </w:rPr>
        <w:t>信息</w:t>
      </w:r>
      <w:r w:rsidR="00732300">
        <w:rPr>
          <w:rFonts w:ascii="宋体" w:hAnsi="宋体" w:hint="eastAsia"/>
          <w:sz w:val="24"/>
        </w:rPr>
        <w:t>功能，并显示。</w:t>
      </w:r>
    </w:p>
    <w:p w14:paraId="328F6424" w14:textId="049A8748" w:rsidR="00C2061B" w:rsidRDefault="004E43F0" w:rsidP="004E43F0">
      <w:pPr>
        <w:numPr>
          <w:ilvl w:val="0"/>
          <w:numId w:val="2"/>
        </w:numPr>
        <w:spacing w:line="40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编辑功能：对指定的</w:t>
      </w:r>
      <w:r w:rsidR="006C7BF6">
        <w:rPr>
          <w:rFonts w:ascii="宋体" w:hAnsi="宋体" w:hint="eastAsia"/>
          <w:sz w:val="24"/>
        </w:rPr>
        <w:t>学员</w:t>
      </w:r>
      <w:r>
        <w:rPr>
          <w:rFonts w:ascii="宋体" w:hAnsi="宋体" w:hint="eastAsia"/>
          <w:sz w:val="24"/>
        </w:rPr>
        <w:t>的</w:t>
      </w:r>
      <w:r w:rsidR="006C7BF6">
        <w:rPr>
          <w:rFonts w:ascii="宋体" w:hAnsi="宋体" w:hint="eastAsia"/>
          <w:sz w:val="24"/>
        </w:rPr>
        <w:t>各科目考试成绩</w:t>
      </w:r>
      <w:r>
        <w:rPr>
          <w:rFonts w:ascii="宋体" w:hAnsi="宋体" w:hint="eastAsia"/>
          <w:sz w:val="24"/>
        </w:rPr>
        <w:t>进行编辑，更改</w:t>
      </w:r>
      <w:r w:rsidR="006C7BF6">
        <w:rPr>
          <w:rFonts w:ascii="宋体" w:hAnsi="宋体" w:hint="eastAsia"/>
          <w:sz w:val="24"/>
        </w:rPr>
        <w:t>数据源</w:t>
      </w:r>
      <w:r>
        <w:rPr>
          <w:rFonts w:ascii="宋体" w:hAnsi="宋体" w:hint="eastAsia"/>
          <w:sz w:val="24"/>
        </w:rPr>
        <w:t>中的值。</w:t>
      </w:r>
    </w:p>
    <w:p w14:paraId="42017578" w14:textId="7B9ABDC2" w:rsidR="00BC341E" w:rsidRDefault="00BC341E" w:rsidP="004E43F0">
      <w:pPr>
        <w:numPr>
          <w:ilvl w:val="0"/>
          <w:numId w:val="2"/>
        </w:numPr>
        <w:spacing w:line="400" w:lineRule="exac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删除功能：</w:t>
      </w:r>
      <w:r w:rsidR="00EA20B8">
        <w:rPr>
          <w:rFonts w:ascii="宋体" w:hAnsi="宋体" w:hint="eastAsia"/>
          <w:sz w:val="24"/>
        </w:rPr>
        <w:t>按行号</w:t>
      </w:r>
      <w:r>
        <w:rPr>
          <w:rFonts w:ascii="宋体" w:hAnsi="宋体" w:hint="eastAsia"/>
          <w:sz w:val="24"/>
        </w:rPr>
        <w:t>选中学生，将其从</w:t>
      </w:r>
      <w:r w:rsidR="00EA20B8">
        <w:rPr>
          <w:rFonts w:ascii="宋体" w:hAnsi="宋体" w:hint="eastAsia"/>
          <w:sz w:val="24"/>
        </w:rPr>
        <w:t>数据源</w:t>
      </w:r>
      <w:r>
        <w:rPr>
          <w:rFonts w:ascii="宋体" w:hAnsi="宋体" w:hint="eastAsia"/>
          <w:sz w:val="24"/>
        </w:rPr>
        <w:t>中删除。</w:t>
      </w:r>
    </w:p>
    <w:p w14:paraId="4D0465DE" w14:textId="77777777" w:rsidR="00651026" w:rsidRPr="00C2061B" w:rsidRDefault="00651026"/>
    <w:p w14:paraId="3CC4D75B" w14:textId="77777777" w:rsidR="00651026" w:rsidRDefault="00651026">
      <w:pPr>
        <w:pStyle w:val="2"/>
        <w:keepLines/>
        <w:numPr>
          <w:ilvl w:val="0"/>
          <w:numId w:val="1"/>
        </w:numPr>
        <w:spacing w:before="260" w:after="260" w:line="416" w:lineRule="auto"/>
        <w:rPr>
          <w:rFonts w:ascii="黑体" w:eastAsia="黑体" w:hAnsi="Arial"/>
          <w:b w:val="0"/>
          <w:bCs w:val="0"/>
          <w:sz w:val="30"/>
          <w:szCs w:val="32"/>
        </w:rPr>
      </w:pPr>
      <w:bookmarkStart w:id="2" w:name="_Toc477208934"/>
      <w:r>
        <w:rPr>
          <w:rFonts w:ascii="黑体" w:eastAsia="黑体" w:hAnsi="Arial" w:hint="eastAsia"/>
          <w:b w:val="0"/>
          <w:bCs w:val="0"/>
          <w:sz w:val="30"/>
          <w:szCs w:val="32"/>
        </w:rPr>
        <w:t>代码清单</w:t>
      </w:r>
      <w:bookmarkEnd w:id="2"/>
    </w:p>
    <w:p w14:paraId="66869280" w14:textId="5A188541" w:rsidR="007175A9" w:rsidRPr="00C658D5" w:rsidRDefault="00A93DD4" w:rsidP="0063160F">
      <w:pPr>
        <w:rPr>
          <w:rFonts w:ascii="宋体" w:hAnsi="宋体"/>
          <w:sz w:val="24"/>
        </w:rPr>
      </w:pPr>
      <w:r w:rsidRPr="00C658D5">
        <w:rPr>
          <w:rFonts w:ascii="宋体" w:hAnsi="宋体" w:hint="eastAsia"/>
          <w:sz w:val="24"/>
        </w:rPr>
        <w:t>本程序采用结构化设计，分为数据实体，</w:t>
      </w:r>
      <w:proofErr w:type="spellStart"/>
      <w:r w:rsidR="00B407C0" w:rsidRPr="00C658D5">
        <w:rPr>
          <w:rFonts w:ascii="宋体" w:hAnsi="宋体" w:hint="eastAsia"/>
          <w:sz w:val="24"/>
        </w:rPr>
        <w:t>dao</w:t>
      </w:r>
      <w:proofErr w:type="spellEnd"/>
      <w:r w:rsidR="00B407C0" w:rsidRPr="00C658D5">
        <w:rPr>
          <w:rFonts w:ascii="宋体" w:hAnsi="宋体" w:hint="eastAsia"/>
          <w:sz w:val="24"/>
        </w:rPr>
        <w:t>层，服务层，表示层几大部分</w:t>
      </w:r>
      <w:r w:rsidR="00C658D5" w:rsidRPr="00C658D5">
        <w:rPr>
          <w:rFonts w:ascii="宋体" w:hAnsi="宋体" w:hint="eastAsia"/>
          <w:sz w:val="24"/>
        </w:rPr>
        <w:t>。</w:t>
      </w:r>
    </w:p>
    <w:p w14:paraId="6028908F" w14:textId="63DE5821" w:rsidR="00C658D5" w:rsidRPr="00C658D5" w:rsidRDefault="00C658D5" w:rsidP="0063160F">
      <w:pPr>
        <w:rPr>
          <w:rFonts w:ascii="宋体" w:hAnsi="宋体"/>
          <w:sz w:val="24"/>
        </w:rPr>
      </w:pPr>
      <w:r w:rsidRPr="00C658D5">
        <w:rPr>
          <w:rFonts w:ascii="宋体" w:hAnsi="宋体" w:hint="eastAsia"/>
          <w:sz w:val="24"/>
        </w:rPr>
        <w:t>数据实体：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58D5" w:rsidRPr="00C658D5" w14:paraId="5A79B55A" w14:textId="77777777" w:rsidTr="00C658D5">
        <w:tc>
          <w:tcPr>
            <w:tcW w:w="8296" w:type="dxa"/>
          </w:tcPr>
          <w:p w14:paraId="42192A54" w14:textId="740ED572" w:rsidR="00C658D5" w:rsidRPr="00C658D5" w:rsidRDefault="00C658D5" w:rsidP="0063160F">
            <w:pPr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Student</w:t>
            </w:r>
            <w:r>
              <w:rPr>
                <w:rFonts w:ascii="宋体" w:hAnsi="宋体"/>
                <w:sz w:val="24"/>
              </w:rPr>
              <w:t>.h</w:t>
            </w:r>
            <w:proofErr w:type="spellEnd"/>
          </w:p>
        </w:tc>
      </w:tr>
      <w:tr w:rsidR="00C658D5" w:rsidRPr="00C658D5" w14:paraId="4BF450F3" w14:textId="77777777" w:rsidTr="00C658D5">
        <w:tc>
          <w:tcPr>
            <w:tcW w:w="8296" w:type="dxa"/>
          </w:tcPr>
          <w:p w14:paraId="6B74D2B6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7BC48BD2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学生实体定义</w:t>
            </w:r>
          </w:p>
          <w:p w14:paraId="3E34F34C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@author Steve</w:t>
            </w:r>
          </w:p>
          <w:p w14:paraId="106675C4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45C09ACC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08FF5F9A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4803421B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400BD143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2067CDCF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494F4934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1B822EA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#pragma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once</w:t>
            </w:r>
          </w:p>
          <w:p w14:paraId="10202861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3CB9BBA7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3C60B8CE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typedef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struct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14:paraId="659E8715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name[16];</w:t>
            </w:r>
          </w:p>
          <w:p w14:paraId="0DB11F14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grade[3];</w:t>
            </w:r>
          </w:p>
          <w:p w14:paraId="5F01EBB3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}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//for compatibility with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compiliers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lower than C99, here we use typedef. all following structs are same</w:t>
            </w:r>
          </w:p>
          <w:p w14:paraId="67BC1D06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36B257B5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createStudent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72DB7D23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createStudent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695CA55E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2240F884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318AB2FA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getGrade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3100DE30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958A837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setName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939F21D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setGrade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F0A1BDA" w14:textId="77777777" w:rsidR="00EA4D41" w:rsidRDefault="00EA4D41" w:rsidP="00EA4D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A2F1990" w14:textId="31DB4174" w:rsidR="00C658D5" w:rsidRPr="00C658D5" w:rsidRDefault="00EA4D41" w:rsidP="00EA4D41">
            <w:pPr>
              <w:rPr>
                <w:rFonts w:ascii="宋体" w:hAnsi="宋体"/>
                <w:sz w:val="24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toString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</w:tc>
      </w:tr>
    </w:tbl>
    <w:p w14:paraId="4D8FAAD7" w14:textId="77777777" w:rsidR="00C658D5" w:rsidRDefault="00C658D5" w:rsidP="0063160F">
      <w:pPr>
        <w:rPr>
          <w:rFonts w:ascii="宋体" w:hAnsi="宋体"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4D41" w14:paraId="010E3F0C" w14:textId="77777777" w:rsidTr="00EA4D41">
        <w:tc>
          <w:tcPr>
            <w:tcW w:w="8296" w:type="dxa"/>
          </w:tcPr>
          <w:p w14:paraId="4F837437" w14:textId="6F50B7E4" w:rsidR="00EA4D41" w:rsidRDefault="00EA4D41" w:rsidP="0063160F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S</w:t>
            </w:r>
            <w:r>
              <w:rPr>
                <w:rFonts w:ascii="宋体" w:hAnsi="宋体"/>
                <w:sz w:val="24"/>
              </w:rPr>
              <w:t>tudent.c</w:t>
            </w:r>
            <w:r w:rsidR="00444B68">
              <w:rPr>
                <w:rFonts w:ascii="宋体" w:hAnsi="宋体"/>
                <w:sz w:val="24"/>
              </w:rPr>
              <w:t>pp</w:t>
            </w:r>
          </w:p>
        </w:tc>
      </w:tr>
      <w:tr w:rsidR="00EA4D41" w14:paraId="6DAD580E" w14:textId="77777777" w:rsidTr="00EA4D41">
        <w:tc>
          <w:tcPr>
            <w:tcW w:w="8296" w:type="dxa"/>
          </w:tcPr>
          <w:p w14:paraId="0C3C4C3D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0045718B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学生实体实现</w:t>
            </w:r>
          </w:p>
          <w:p w14:paraId="03218983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@author Steve</w:t>
            </w:r>
          </w:p>
          <w:p w14:paraId="38A519EB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30E01E7B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20FE3199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52C1770C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6300F79A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3727AC88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0812B23B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504C2639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146339AB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Student.h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3DA80A3F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string.h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729DE468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stdlib.h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2E505B99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stdio.h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5BD6D31F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5B6E4498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createStudent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</w:p>
          <w:p w14:paraId="304A707C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32CA02CA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s;</w:t>
            </w:r>
          </w:p>
          <w:p w14:paraId="0AD9CCA3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strcpy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608C471B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3;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0090B200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14:paraId="4A095FA6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s.grade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 = 0;</w:t>
            </w:r>
          </w:p>
          <w:p w14:paraId="64A73F3E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14:paraId="7F320DF4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s;</w:t>
            </w:r>
          </w:p>
          <w:p w14:paraId="3E4E4114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5B23646C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77D05A00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createStudent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0F1998E1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640AB259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s;</w:t>
            </w:r>
          </w:p>
          <w:p w14:paraId="0968EC88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strcpy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1946DBF9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s.grade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[0]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4E71ACA2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s.grade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[1]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79F8A022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s.grade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[2]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52243E06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s;</w:t>
            </w:r>
          </w:p>
          <w:p w14:paraId="536C47D1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7C0BFC62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72DE252C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4F4506A3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261C8C95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name =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*)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calloc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(16,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sizeof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));</w:t>
            </w:r>
          </w:p>
          <w:p w14:paraId="304A0327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strcpy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(name,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-&gt;name);</w:t>
            </w:r>
          </w:p>
          <w:p w14:paraId="2267AC89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name;</w:t>
            </w:r>
          </w:p>
          <w:p w14:paraId="7E52D48A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4AB0AAFE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769CABA9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getGrade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737266FB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06E59D4E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-&gt;grade)[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];</w:t>
            </w:r>
          </w:p>
          <w:p w14:paraId="31D05F07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21DA5108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4F63704E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setName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34D8365B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65AA089D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strcpy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-&gt;name,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7195AC8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32BC8C24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659009F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setGrade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1F798870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1473FEC4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-&gt;grade)[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]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41016305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6D408B09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6022B867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toString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2F09230E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0C92AF8C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*)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calloc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(128,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sizeof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));</w:t>
            </w:r>
          </w:p>
          <w:p w14:paraId="72655111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姓名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: %s, 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科目一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: %d, 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科目二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: %d, 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科目三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: 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</w:p>
          <w:p w14:paraId="33E3F6C2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-&gt;name, </w:t>
            </w:r>
          </w:p>
          <w:p w14:paraId="4B7E3470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-&gt;grade)[0], </w:t>
            </w:r>
          </w:p>
          <w:p w14:paraId="43AE7CDC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-&gt;grade)[1], </w:t>
            </w:r>
          </w:p>
          <w:p w14:paraId="17F8EB67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-&gt;grade)[2]);</w:t>
            </w:r>
          </w:p>
          <w:p w14:paraId="436B7BF9" w14:textId="77777777" w:rsid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1A955367" w14:textId="2194F535" w:rsidR="00EA4D41" w:rsidRPr="00444B68" w:rsidRDefault="00444B68" w:rsidP="00444B68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14:paraId="01CF9CF0" w14:textId="781026C8" w:rsidR="00EA4D41" w:rsidRDefault="00674C90" w:rsidP="0063160F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lastRenderedPageBreak/>
        <w:t>D</w:t>
      </w:r>
      <w:r>
        <w:rPr>
          <w:rFonts w:ascii="宋体" w:hAnsi="宋体" w:hint="eastAsia"/>
          <w:sz w:val="24"/>
        </w:rPr>
        <w:t>ao层：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4C51" w14:paraId="58BED043" w14:textId="77777777" w:rsidTr="004C4C51">
        <w:tc>
          <w:tcPr>
            <w:tcW w:w="8296" w:type="dxa"/>
          </w:tcPr>
          <w:p w14:paraId="18964AC3" w14:textId="72D50C5F" w:rsidR="004C4C51" w:rsidRDefault="004C4C51" w:rsidP="0063160F">
            <w:pPr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S</w:t>
            </w:r>
            <w:r>
              <w:rPr>
                <w:rFonts w:ascii="宋体" w:hAnsi="宋体"/>
                <w:sz w:val="24"/>
              </w:rPr>
              <w:t>tudent</w:t>
            </w:r>
            <w:r w:rsidR="007865C5">
              <w:rPr>
                <w:rFonts w:ascii="宋体" w:hAnsi="宋体"/>
                <w:sz w:val="24"/>
              </w:rPr>
              <w:t>List.h</w:t>
            </w:r>
            <w:proofErr w:type="spellEnd"/>
          </w:p>
        </w:tc>
      </w:tr>
      <w:tr w:rsidR="004C4C51" w14:paraId="188C18A2" w14:textId="77777777" w:rsidTr="004C4C51">
        <w:tc>
          <w:tcPr>
            <w:tcW w:w="8296" w:type="dxa"/>
          </w:tcPr>
          <w:p w14:paraId="2900252B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059EAAC8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学生列表类定义</w:t>
            </w:r>
          </w:p>
          <w:p w14:paraId="330A6B10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lastRenderedPageBreak/>
              <w:t xml:space="preserve"> * @author Steve</w:t>
            </w:r>
          </w:p>
          <w:p w14:paraId="31BA0554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486B2A0D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523919F3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73A56853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2BA02B52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3AAAA34F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3F47E238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43BE53FD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#pragma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once</w:t>
            </w:r>
          </w:p>
          <w:p w14:paraId="77A8DBFC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240C52E7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student.h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07D5213E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stddef.h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//VC++ needs this</w:t>
            </w:r>
          </w:p>
          <w:p w14:paraId="1668F947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542FE3A5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typedef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struct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14:paraId="4C3D1C63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5F76EDEF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struct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next;</w:t>
            </w:r>
          </w:p>
          <w:p w14:paraId="7092E035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4DB05128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02647C6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typedef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SLPtr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579C1B0B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1AC663F8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typedef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struct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{</w:t>
            </w:r>
          </w:p>
          <w:p w14:paraId="47F5E355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head 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3F1EFD3C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count = 0;</w:t>
            </w:r>
          </w:p>
          <w:p w14:paraId="22E5B9F8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//a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linkedlist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with head node(will be created in its constructor)</w:t>
            </w:r>
          </w:p>
          <w:p w14:paraId="621C2A65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6D935395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createStudentList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47FA74BD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addStudent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6E5D4901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removeStudent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0BC69D1C" w14:textId="77777777" w:rsidR="003C3C66" w:rsidRDefault="003C3C66" w:rsidP="003C3C6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B4887BD" w14:textId="5D85E475" w:rsidR="004C4C51" w:rsidRDefault="003C3C66" w:rsidP="003C3C66">
            <w:pPr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length(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</w:tc>
      </w:tr>
    </w:tbl>
    <w:p w14:paraId="37711FA4" w14:textId="77777777" w:rsidR="004C4C51" w:rsidRDefault="004C4C51" w:rsidP="0063160F">
      <w:pPr>
        <w:rPr>
          <w:rFonts w:ascii="宋体" w:hAnsi="宋体"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3C66" w14:paraId="40699AC9" w14:textId="77777777" w:rsidTr="003C3C66">
        <w:tc>
          <w:tcPr>
            <w:tcW w:w="8296" w:type="dxa"/>
          </w:tcPr>
          <w:p w14:paraId="6DDFDE8C" w14:textId="27A294E8" w:rsidR="003C3C66" w:rsidRDefault="003C3C66" w:rsidP="0063160F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S</w:t>
            </w:r>
            <w:r>
              <w:rPr>
                <w:rFonts w:ascii="宋体" w:hAnsi="宋体"/>
                <w:sz w:val="24"/>
              </w:rPr>
              <w:t>tudentList.cpp</w:t>
            </w:r>
          </w:p>
        </w:tc>
      </w:tr>
      <w:tr w:rsidR="003C3C66" w14:paraId="4C18B5DE" w14:textId="77777777" w:rsidTr="003C3C66">
        <w:tc>
          <w:tcPr>
            <w:tcW w:w="8296" w:type="dxa"/>
          </w:tcPr>
          <w:p w14:paraId="08AA2173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01D1F925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学生列表类实现</w:t>
            </w:r>
          </w:p>
          <w:p w14:paraId="6F4FB50A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@author Steve</w:t>
            </w:r>
          </w:p>
          <w:p w14:paraId="5FE12E1B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5CB29ABF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4AE78287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2E875986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19823369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32FB12CB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650CD2CE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3800199B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76E310F1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StudentList.h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000DF241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lastRenderedPageBreak/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stdlib.h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32134F1A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stddef.h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29CE67B9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6E6DEC10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createStudentList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</w:p>
          <w:p w14:paraId="0A060313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23B09AB0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list;</w:t>
            </w:r>
          </w:p>
          <w:p w14:paraId="492B20E9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list.count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</w:t>
            </w:r>
          </w:p>
          <w:p w14:paraId="169A75B8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list.head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*)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malloc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sizeof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));</w:t>
            </w:r>
          </w:p>
          <w:p w14:paraId="3EA2DCF9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list;</w:t>
            </w:r>
          </w:p>
          <w:p w14:paraId="09042117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7E7620A8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14CFBACE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addStudent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003E285D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6B9F1BC0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&lt;0 ||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&gt;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-&gt;count) {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}</w:t>
            </w:r>
          </w:p>
          <w:p w14:paraId="51F875C8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SLPtr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-&gt;head;</w:t>
            </w:r>
          </w:p>
          <w:p w14:paraId="43CB6A93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6DC458F9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09644EA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p = p-&gt;next;</w:t>
            </w:r>
          </w:p>
          <w:p w14:paraId="3FDE939C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58D18FE7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SLPtr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nwnode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SLPtr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malloc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sizeof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));</w:t>
            </w:r>
          </w:p>
          <w:p w14:paraId="7A8A6EA6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nwnode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{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}</w:t>
            </w:r>
          </w:p>
          <w:p w14:paraId="2BC3DF6D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nwnode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-&gt;student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145F1BA9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nwnode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-&gt;next = p-&gt;next;</w:t>
            </w:r>
          </w:p>
          <w:p w14:paraId="1FB4EBAD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p-&gt;next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nwnode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7AC2180C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-&gt;count++;</w:t>
            </w:r>
          </w:p>
          <w:p w14:paraId="03217A27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3657CBF6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61387323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4DA5DD3B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removeStudent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6F250044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798816C1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0 ||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-&gt;count) {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}</w:t>
            </w:r>
          </w:p>
          <w:p w14:paraId="74DDD33C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SLPtr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-&gt;head;</w:t>
            </w:r>
          </w:p>
          <w:p w14:paraId="7CFD9F00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8C9CD18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0CDE291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p = p-&gt;next;</w:t>
            </w:r>
          </w:p>
          <w:p w14:paraId="5579AE24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81A7046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SLPtr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q = p-&gt;next;</w:t>
            </w:r>
          </w:p>
          <w:p w14:paraId="6951F50F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p-&gt;next = q-&gt;next;</w:t>
            </w:r>
          </w:p>
          <w:p w14:paraId="0833332B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free(q);</w:t>
            </w:r>
          </w:p>
          <w:p w14:paraId="2F3EAF9F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-&gt;count--;</w:t>
            </w:r>
          </w:p>
          <w:p w14:paraId="12E426AE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55AC925D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5877D99E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8E46874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3D87ECC1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>{</w:t>
            </w:r>
          </w:p>
          <w:p w14:paraId="22926DF3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(!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||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-&gt;count == 0 ||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0 ||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-&gt;count) {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}</w:t>
            </w:r>
          </w:p>
          <w:p w14:paraId="6690C1D7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SLPtr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p =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-&gt;head-&gt;next;</w:t>
            </w:r>
          </w:p>
          <w:p w14:paraId="5A6948A5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1414BF3B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7AF8F360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p = p-&gt;next;</w:t>
            </w:r>
          </w:p>
          <w:p w14:paraId="3B9DABE0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AD78FE9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&amp;(p-&gt;student);</w:t>
            </w:r>
          </w:p>
          <w:p w14:paraId="2AB8A7D3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090B1CC0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A5AB617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length(</w:t>
            </w: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550836A5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37252AD0" w14:textId="77777777" w:rsid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-&gt;count;</w:t>
            </w:r>
          </w:p>
          <w:p w14:paraId="2E63F773" w14:textId="5E8BACC4" w:rsidR="003C3C66" w:rsidRPr="00E77799" w:rsidRDefault="00E77799" w:rsidP="00E7779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14:paraId="01EFF564" w14:textId="429470D6" w:rsidR="003C3C66" w:rsidRDefault="00674C90" w:rsidP="0063160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服务层：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7FEA" w14:paraId="3A037575" w14:textId="77777777" w:rsidTr="00C27FEA">
        <w:tc>
          <w:tcPr>
            <w:tcW w:w="8296" w:type="dxa"/>
          </w:tcPr>
          <w:p w14:paraId="226C9100" w14:textId="21AB7428" w:rsidR="00C27FEA" w:rsidRDefault="007B00E9" w:rsidP="0063160F">
            <w:pPr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Modules</w:t>
            </w:r>
            <w:r>
              <w:rPr>
                <w:rFonts w:ascii="宋体" w:hAnsi="宋体"/>
                <w:sz w:val="24"/>
              </w:rPr>
              <w:t>.h</w:t>
            </w:r>
            <w:proofErr w:type="spellEnd"/>
          </w:p>
        </w:tc>
      </w:tr>
      <w:tr w:rsidR="00C27FEA" w14:paraId="5ABF300C" w14:textId="77777777" w:rsidTr="00C27FEA">
        <w:tc>
          <w:tcPr>
            <w:tcW w:w="8296" w:type="dxa"/>
          </w:tcPr>
          <w:p w14:paraId="22F5A5A0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44DFB2AE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操作模块定义</w:t>
            </w:r>
          </w:p>
          <w:p w14:paraId="54D6A8F5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@author Steve</w:t>
            </w:r>
          </w:p>
          <w:p w14:paraId="4A1CA07C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47459AF3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54563750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0A94EC81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0E41CEAF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0DA2BD6F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374A0518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2DB24548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#pragma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once</w:t>
            </w:r>
          </w:p>
          <w:p w14:paraId="2B18B3A6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6DB0AEA2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stddef.h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2E287A0F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StudentList.h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61DF5901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5066671C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38E7EA8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C9DB293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initModule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18D86614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insertStudent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0D0DB57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deleteStudent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77B7CC9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queryForName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76EFF3D" w14:textId="77777777" w:rsidR="007B00E9" w:rsidRDefault="007B00E9" w:rsidP="007B00E9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queryForIndex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31BDD5C8" w14:textId="0842A74C" w:rsidR="00C27FEA" w:rsidRDefault="007B00E9" w:rsidP="007B00E9">
            <w:pPr>
              <w:rPr>
                <w:rFonts w:ascii="宋体" w:hAnsi="宋体"/>
                <w:sz w:val="24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queryAllAndPrint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</w:tc>
      </w:tr>
    </w:tbl>
    <w:p w14:paraId="309A7AF7" w14:textId="77777777" w:rsidR="00C27FEA" w:rsidRDefault="00C27FEA" w:rsidP="0063160F">
      <w:pPr>
        <w:rPr>
          <w:rFonts w:ascii="宋体" w:hAnsi="宋体"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00E9" w14:paraId="792B599C" w14:textId="77777777" w:rsidTr="007B00E9">
        <w:tc>
          <w:tcPr>
            <w:tcW w:w="8296" w:type="dxa"/>
          </w:tcPr>
          <w:p w14:paraId="7754541A" w14:textId="116267F7" w:rsidR="007B00E9" w:rsidRDefault="007B00E9" w:rsidP="0063160F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M</w:t>
            </w:r>
            <w:r>
              <w:rPr>
                <w:rFonts w:ascii="宋体" w:hAnsi="宋体"/>
                <w:sz w:val="24"/>
              </w:rPr>
              <w:t>odules.cpp</w:t>
            </w:r>
          </w:p>
        </w:tc>
      </w:tr>
      <w:tr w:rsidR="007B00E9" w14:paraId="67EA698D" w14:textId="77777777" w:rsidTr="007B00E9">
        <w:tc>
          <w:tcPr>
            <w:tcW w:w="8296" w:type="dxa"/>
          </w:tcPr>
          <w:p w14:paraId="7A04B687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21DB5C18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lastRenderedPageBreak/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操作模块实现</w:t>
            </w:r>
          </w:p>
          <w:p w14:paraId="7768D2B7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@author Steve</w:t>
            </w:r>
          </w:p>
          <w:p w14:paraId="0B68BA0F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4BB6836D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33DCCC5B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38989E25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51F7B82C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27615BCF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5D0BD649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2A28904D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7134B562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stdio.h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0E1F6186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stdlib.h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64ECFAF7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string.h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7264B2CA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Modules.h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1C2BE027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5A42F9E1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5679120A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7DB5F9A6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initModule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</w:p>
          <w:p w14:paraId="49374459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6845EBA9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=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createStudentList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5D6EB0B9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dataList.head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{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}</w:t>
            </w:r>
          </w:p>
          <w:p w14:paraId="7A7E8C7C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63E064BC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32856B85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437AA462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insertStudent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53011FFD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6D350553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 =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createStudent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grade_1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grade_2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grade_3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61A27E2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addStudent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s,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478BDC6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3715495E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46AC7F54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bool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deleteStudent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629D8DBC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5153456E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removeStudent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dataList,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029B6887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1F05B52C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39042052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queryForName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6E58B145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5B9588D8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(length(&amp;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== 0) {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 }</w:t>
            </w:r>
          </w:p>
          <w:p w14:paraId="12AFAC26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length(&amp;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786BF3EF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607A18A0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strcmp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name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)-&gt;name) == 0)</w:t>
            </w:r>
          </w:p>
          <w:p w14:paraId="470F9541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3BDDC45E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5C31740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}</w:t>
            </w:r>
          </w:p>
          <w:p w14:paraId="685FC891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D9E461B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NULL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7BF45511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67707684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607FA435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queryForIndex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1BCB6191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646AC91F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index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6FB2951B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310F2DC3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2E5B5C8B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queryAllAndPrint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</w:p>
          <w:p w14:paraId="01FA1E03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735E0093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"**********************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【学员成绩报表】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**********************\n\n"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7848FD0A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&lt; length(&amp;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++)</w:t>
            </w:r>
          </w:p>
          <w:p w14:paraId="2320604C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2C1AFA3C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"%02d\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t%s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toString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getStudent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dataList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)));</w:t>
            </w:r>
          </w:p>
          <w:p w14:paraId="21FE933C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3E632A8E" w14:textId="77777777" w:rsid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printf(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"\n************************************************************\n"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0F19B2BB" w14:textId="317909A3" w:rsidR="007B00E9" w:rsidRPr="00476860" w:rsidRDefault="00476860" w:rsidP="00476860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14:paraId="49D04204" w14:textId="3829D5D1" w:rsidR="007B00E9" w:rsidRDefault="00C26555" w:rsidP="0063160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表示层：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6555" w14:paraId="6CA3F2D8" w14:textId="77777777" w:rsidTr="00C26555">
        <w:tc>
          <w:tcPr>
            <w:tcW w:w="8296" w:type="dxa"/>
          </w:tcPr>
          <w:p w14:paraId="6D7640E1" w14:textId="6059C235" w:rsidR="00C26555" w:rsidRDefault="00AD6C26" w:rsidP="0063160F">
            <w:pPr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M</w:t>
            </w:r>
            <w:r>
              <w:rPr>
                <w:rFonts w:ascii="宋体" w:hAnsi="宋体"/>
                <w:sz w:val="24"/>
              </w:rPr>
              <w:t>enus.h</w:t>
            </w:r>
            <w:proofErr w:type="spellEnd"/>
          </w:p>
        </w:tc>
      </w:tr>
      <w:tr w:rsidR="00C26555" w14:paraId="17BCE57B" w14:textId="77777777" w:rsidTr="00C26555">
        <w:tc>
          <w:tcPr>
            <w:tcW w:w="8296" w:type="dxa"/>
          </w:tcPr>
          <w:p w14:paraId="4A8495C8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5B730746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菜单定义</w:t>
            </w:r>
          </w:p>
          <w:p w14:paraId="66EAFEAA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@author Steve</w:t>
            </w:r>
          </w:p>
          <w:p w14:paraId="6038B1B9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7A06EA9C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76634BCB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5A5FA4F4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2248085F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4075F549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084FC405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771FA6C4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#pragma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once</w:t>
            </w:r>
          </w:p>
          <w:p w14:paraId="144D9AD4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0039609B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Modules.h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343BC684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743B963C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showStudentByName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2CFF73AF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addStudentAt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5F05CC07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modifyStudentAt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7C70FF02" w14:textId="77777777" w:rsidR="00AD6C26" w:rsidRDefault="00AD6C26" w:rsidP="00AD6C26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deleteStudentAt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68A83317" w14:textId="15F3E119" w:rsidR="00C26555" w:rsidRDefault="00AD6C26" w:rsidP="00AD6C26">
            <w:pPr>
              <w:rPr>
                <w:rFonts w:ascii="宋体" w:hAnsi="宋体"/>
                <w:sz w:val="24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printStudents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</w:tc>
      </w:tr>
    </w:tbl>
    <w:p w14:paraId="6E2CD2D2" w14:textId="77777777" w:rsidR="00C26555" w:rsidRDefault="00C26555" w:rsidP="0063160F">
      <w:pPr>
        <w:rPr>
          <w:rFonts w:ascii="宋体" w:hAnsi="宋体"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0A51" w14:paraId="2AC3472D" w14:textId="77777777" w:rsidTr="00530A51">
        <w:tc>
          <w:tcPr>
            <w:tcW w:w="8296" w:type="dxa"/>
          </w:tcPr>
          <w:p w14:paraId="299A97EE" w14:textId="1AAEB852" w:rsidR="00530A51" w:rsidRDefault="00530A51" w:rsidP="0063160F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M</w:t>
            </w:r>
            <w:r>
              <w:rPr>
                <w:rFonts w:ascii="宋体" w:hAnsi="宋体"/>
                <w:sz w:val="24"/>
              </w:rPr>
              <w:t>enus.cpp</w:t>
            </w:r>
          </w:p>
        </w:tc>
      </w:tr>
      <w:tr w:rsidR="00530A51" w14:paraId="0D78088A" w14:textId="77777777" w:rsidTr="00530A51">
        <w:tc>
          <w:tcPr>
            <w:tcW w:w="8296" w:type="dxa"/>
          </w:tcPr>
          <w:p w14:paraId="4B133656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3B186AD1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菜单实现</w:t>
            </w:r>
          </w:p>
          <w:p w14:paraId="32C6AB25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lastRenderedPageBreak/>
              <w:t xml:space="preserve"> * @author Steve</w:t>
            </w:r>
          </w:p>
          <w:p w14:paraId="0AA06E68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47B83597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00ECC956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16F495CD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40239DB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3167067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5870824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6F43100B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7ACB7AEA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6B376C33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stdio.h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483ED0D8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stdlib.h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2CDED31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Menus.h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7B553DBF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102EB62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showStudentByName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</w:p>
          <w:p w14:paraId="6B0EFA6A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38A9A533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F33768F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请输入学生姓名：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4582E67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a[16];</w:t>
            </w:r>
          </w:p>
          <w:p w14:paraId="55F9192E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"%s"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a);</w:t>
            </w:r>
          </w:p>
          <w:p w14:paraId="5047EBE7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7231CFD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s=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queryForName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(a);</w:t>
            </w:r>
          </w:p>
          <w:p w14:paraId="7C002E0B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"=================================\n"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DF35768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"%s\n"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toString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(s));</w:t>
            </w:r>
          </w:p>
          <w:p w14:paraId="6B6CEA8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"=================================\n"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C6EFEC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system(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"pause"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9313DA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11751AA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06A4B55D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77CE52A6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addStudentAt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</w:p>
          <w:p w14:paraId="4145AE67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29408840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BB7C922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请输入姓名，科目一成绩，科目二成绩，科目三成绩，插入位置，每输入完一项请按一下回车换行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4ABD493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name[16];</w:t>
            </w:r>
          </w:p>
          <w:p w14:paraId="0F06E03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grade_1;</w:t>
            </w:r>
          </w:p>
          <w:p w14:paraId="15D4B5DD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grade_2;</w:t>
            </w:r>
          </w:p>
          <w:p w14:paraId="1C5199E2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grade_3;</w:t>
            </w:r>
          </w:p>
          <w:p w14:paraId="0189283B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index;</w:t>
            </w:r>
          </w:p>
          <w:p w14:paraId="05D90A9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"%s"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name);</w:t>
            </w:r>
          </w:p>
          <w:p w14:paraId="727834A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08898C74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&amp;grade_1);</w:t>
            </w:r>
          </w:p>
          <w:p w14:paraId="1FDDE9D3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1F601986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&amp;grade_2);</w:t>
            </w:r>
          </w:p>
          <w:p w14:paraId="44BFE34D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107FCE9A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&amp;grade_3);</w:t>
            </w:r>
          </w:p>
          <w:p w14:paraId="1225A451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91D7E02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&amp;index);</w:t>
            </w:r>
          </w:p>
          <w:p w14:paraId="0B77F09E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1356815E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insertStudent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(index, name, grade_1, grade_2, grade_3))</w:t>
            </w:r>
          </w:p>
          <w:p w14:paraId="78ADADD0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14:paraId="39F20D62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插入成功！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15F83628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14:paraId="6E424FEE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</w:p>
          <w:p w14:paraId="01014E88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14:paraId="2A2E6EA1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插入失败，原因是成员下标超过阈值或内存不足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256EB4F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14:paraId="6B8E0C5A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system(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"pause"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37CC857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251E7DF6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1DD2FD5E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modifyStudentAt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</w:p>
          <w:p w14:paraId="424EBF10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6204A054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6687965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请输入学员编号（以当前屏幕显示为准），科目名称（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1=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科目一，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2=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科目二，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3=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科目三），修改后成绩，每输入完一项请按一下回车换行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7A9FBA62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index,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kemu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grade;</w:t>
            </w:r>
          </w:p>
          <w:p w14:paraId="5CBE2A93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&amp;index);</w:t>
            </w:r>
          </w:p>
          <w:p w14:paraId="067435AD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333BF362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kemu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1DF4BFA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1696DB1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&amp;grade);</w:t>
            </w:r>
          </w:p>
          <w:p w14:paraId="54A1FB16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652A6863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Student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* s=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queryForIndex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(index);</w:t>
            </w:r>
          </w:p>
          <w:p w14:paraId="26F37F4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(s)</w:t>
            </w:r>
          </w:p>
          <w:p w14:paraId="66675E93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14:paraId="26A410AF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setGrade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(s,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kemu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- 1, grade);</w:t>
            </w:r>
          </w:p>
          <w:p w14:paraId="7F20D6E6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修改成功！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9E120C7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14:paraId="3CB3496F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</w:p>
          <w:p w14:paraId="45150AAE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14:paraId="53478981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查无此人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7A7300F6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14:paraId="28F8DB2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system(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"pause"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6DFCFFE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1DF2F1E1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0C360302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deleteStudentAt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</w:p>
          <w:p w14:paraId="0F1E1508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10199B51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16829DF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请输入学员编号（以当前屏幕显示为准）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41B39B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index;</w:t>
            </w:r>
          </w:p>
          <w:p w14:paraId="3382C673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&amp;index);</w:t>
            </w:r>
          </w:p>
          <w:p w14:paraId="3B040BD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547C7D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deleteStudent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(index))</w:t>
            </w:r>
          </w:p>
          <w:p w14:paraId="4DCA89E7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14:paraId="6E1933FD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删除成功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7EC5F47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14:paraId="22101610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</w:p>
          <w:p w14:paraId="5E2B3389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14:paraId="3A64F2CD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删除失败，查无此人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DC368C1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14:paraId="5C969C7D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system(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"pause"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18FE423A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6D3F643D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33F568B4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printStudents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</w:p>
          <w:p w14:paraId="68BE94A2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7259037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"|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当前学员详情（学员编号实时变化，请以此表为准）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 |\n"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BE796D1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"============================================\n"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5E91C9FC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queryAllAndPrint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19FE9E44" w14:textId="77777777" w:rsid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"============================================\n"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08E484A" w14:textId="55D1A4EE" w:rsidR="00530A51" w:rsidRPr="00530A51" w:rsidRDefault="00530A51" w:rsidP="00530A5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14:paraId="4B36F0BA" w14:textId="77777777" w:rsidR="00AD6C26" w:rsidRDefault="00AD6C26" w:rsidP="0063160F">
      <w:pPr>
        <w:rPr>
          <w:rFonts w:ascii="宋体" w:hAnsi="宋体"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75D22" w14:paraId="3C82B71C" w14:textId="77777777" w:rsidTr="00E75D22">
        <w:tc>
          <w:tcPr>
            <w:tcW w:w="8296" w:type="dxa"/>
          </w:tcPr>
          <w:p w14:paraId="0D778053" w14:textId="1EFC2B06" w:rsidR="00E75D22" w:rsidRDefault="00E75D22" w:rsidP="0063160F">
            <w:pPr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A</w:t>
            </w:r>
            <w:r>
              <w:rPr>
                <w:rFonts w:ascii="宋体" w:hAnsi="宋体"/>
                <w:sz w:val="24"/>
              </w:rPr>
              <w:t>d.h</w:t>
            </w:r>
            <w:proofErr w:type="spellEnd"/>
          </w:p>
        </w:tc>
      </w:tr>
      <w:tr w:rsidR="00E75D22" w14:paraId="04D76EDC" w14:textId="77777777" w:rsidTr="00E75D22">
        <w:tc>
          <w:tcPr>
            <w:tcW w:w="8296" w:type="dxa"/>
          </w:tcPr>
          <w:p w14:paraId="328A48D4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7E18B073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图形模块定义</w:t>
            </w:r>
          </w:p>
          <w:p w14:paraId="143617E7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@author Steve</w:t>
            </w:r>
          </w:p>
          <w:p w14:paraId="7A3FB096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7866691E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0BDBA335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0410CCBF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138B8079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69CC6790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61ADF5B3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69B7AD90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#pragma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once</w:t>
            </w:r>
          </w:p>
          <w:p w14:paraId="468A6FD6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47F14E9E" w14:textId="77777777" w:rsidR="00F23E17" w:rsidRDefault="00F23E17" w:rsidP="00F23E17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7DB78788" w14:textId="0F61D021" w:rsidR="00E75D22" w:rsidRDefault="00F23E17" w:rsidP="00F23E17">
            <w:pPr>
              <w:rPr>
                <w:rFonts w:ascii="宋体" w:hAnsi="宋体"/>
                <w:sz w:val="24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startUp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</w:tc>
      </w:tr>
    </w:tbl>
    <w:p w14:paraId="045D6B4F" w14:textId="77777777" w:rsidR="00E75D22" w:rsidRDefault="00E75D22" w:rsidP="0063160F">
      <w:pPr>
        <w:rPr>
          <w:rFonts w:ascii="宋体" w:hAnsi="宋体"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3E17" w14:paraId="603B6241" w14:textId="77777777" w:rsidTr="00F23E17">
        <w:tc>
          <w:tcPr>
            <w:tcW w:w="8296" w:type="dxa"/>
          </w:tcPr>
          <w:p w14:paraId="29CAB2D5" w14:textId="14F3AB9F" w:rsidR="00F23E17" w:rsidRDefault="00F23E17" w:rsidP="0063160F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A</w:t>
            </w:r>
            <w:r>
              <w:rPr>
                <w:rFonts w:ascii="宋体" w:hAnsi="宋体"/>
                <w:sz w:val="24"/>
              </w:rPr>
              <w:t>d.cpp</w:t>
            </w:r>
          </w:p>
        </w:tc>
      </w:tr>
      <w:tr w:rsidR="00F23E17" w14:paraId="52CDA8C2" w14:textId="77777777" w:rsidTr="00F23E17">
        <w:tc>
          <w:tcPr>
            <w:tcW w:w="8296" w:type="dxa"/>
          </w:tcPr>
          <w:p w14:paraId="11BC09B2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75CCBCBD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图像模块实现</w:t>
            </w:r>
          </w:p>
          <w:p w14:paraId="4A719F03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@author Steve</w:t>
            </w:r>
          </w:p>
          <w:p w14:paraId="03EE15C7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5FC6250B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lastRenderedPageBreak/>
              <w:t xml:space="preserve"> * @targetSDK 10.0.19041-22000</w:t>
            </w:r>
          </w:p>
          <w:p w14:paraId="4F880836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30AFEB11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</w:t>
            </w:r>
          </w:p>
          <w:p w14:paraId="67D9B0C8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255FDF0B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69FC8288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17289DEF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0C3F9D57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Ad.h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7F83B8F7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stdio.h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7B5BDBEE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windows.h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0E113193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graphics.h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44A78E79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easyx.h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6B118907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1AC2BFEA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str[100] =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;  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这里必须定义全局变量</w:t>
            </w:r>
          </w:p>
          <w:p w14:paraId="3C493CEA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NumToChar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num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60B2ACBB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419965F7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34E97B04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广告剩余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%d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秒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num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);  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格式转换，将整数打印在字符串里；</w:t>
            </w:r>
          </w:p>
          <w:p w14:paraId="7C210A76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str;</w:t>
            </w:r>
          </w:p>
          <w:p w14:paraId="1A9B520C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53A74F87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startUp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从以前代码山里面扒出来的。。。</w:t>
            </w:r>
          </w:p>
          <w:p w14:paraId="54A2DE96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0741F397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IMAGE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img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082AAC32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5;</w:t>
            </w:r>
          </w:p>
          <w:p w14:paraId="681CA073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loadimage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img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"./data/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AD.jpg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800, 400);</w:t>
            </w:r>
          </w:p>
          <w:p w14:paraId="2D445503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initgraph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(800, 400,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SHOWCONSOLE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317E29E2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for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5;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&gt;= 0;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--)</w:t>
            </w:r>
          </w:p>
          <w:p w14:paraId="50199C1E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14:paraId="0186FCA6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putimage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(0, 0, 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img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3297264D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setbkcolor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RGB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(131, 139, 139));</w:t>
            </w:r>
          </w:p>
          <w:p w14:paraId="6BA52213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settextstyle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(20, 10,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黑体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391930E5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outtextxy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(500, 10,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NumToChar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));</w:t>
            </w:r>
          </w:p>
          <w:p w14:paraId="16759856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Sleep(1000);</w:t>
            </w:r>
          </w:p>
          <w:p w14:paraId="3861D83C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14:paraId="1CB14A18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closegraph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58743B75" w14:textId="77777777" w:rsid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61353F63" w14:textId="1AB5305B" w:rsidR="00F23E17" w:rsidRPr="00E34512" w:rsidRDefault="00E34512" w:rsidP="00E34512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</w:tc>
      </w:tr>
    </w:tbl>
    <w:p w14:paraId="3299F080" w14:textId="7EF889B3" w:rsidR="00F23E17" w:rsidRDefault="00F20EFC" w:rsidP="0063160F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程序启动器：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0EFC" w14:paraId="5C568C01" w14:textId="77777777" w:rsidTr="00F20EFC">
        <w:tc>
          <w:tcPr>
            <w:tcW w:w="8296" w:type="dxa"/>
          </w:tcPr>
          <w:p w14:paraId="5A17C111" w14:textId="12959812" w:rsidR="00F20EFC" w:rsidRDefault="00F20EFC" w:rsidP="0063160F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App.</w:t>
            </w:r>
            <w:r>
              <w:rPr>
                <w:rFonts w:ascii="宋体" w:hAnsi="宋体"/>
                <w:sz w:val="24"/>
              </w:rPr>
              <w:t>cpp</w:t>
            </w:r>
          </w:p>
        </w:tc>
      </w:tr>
      <w:tr w:rsidR="00F20EFC" w14:paraId="397901E5" w14:textId="77777777" w:rsidTr="00F20EFC">
        <w:tc>
          <w:tcPr>
            <w:tcW w:w="8296" w:type="dxa"/>
          </w:tcPr>
          <w:p w14:paraId="7D8484EE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1-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考试成绩管理系统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.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cpp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: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此文件包含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"main"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函数。程序执行将在此处开始并结束。</w:t>
            </w:r>
          </w:p>
          <w:p w14:paraId="5FEC89FB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</w:t>
            </w:r>
          </w:p>
          <w:p w14:paraId="10765534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26AF5866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/**</w:t>
            </w:r>
          </w:p>
          <w:p w14:paraId="2FDF16D9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作业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1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：考试成绩管理软件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应用程序启动器</w:t>
            </w:r>
          </w:p>
          <w:p w14:paraId="1C7C5BD9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lastRenderedPageBreak/>
              <w:t xml:space="preserve"> * @author Steve</w:t>
            </w:r>
          </w:p>
          <w:p w14:paraId="69DC6594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@version 1.0.0</w:t>
            </w:r>
          </w:p>
          <w:p w14:paraId="4731BF20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@targetSDK 10.0.19041-22000</w:t>
            </w:r>
          </w:p>
          <w:p w14:paraId="5A7DF8BA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wirtten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std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C99</w:t>
            </w:r>
          </w:p>
          <w:p w14:paraId="2DBBEA10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</w:t>
            </w:r>
          </w:p>
          <w:p w14:paraId="1D0F3045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 NOTE: Only for X64 systems, please compile this into X64 arch!</w:t>
            </w:r>
          </w:p>
          <w:p w14:paraId="6ABB9357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*/</w:t>
            </w:r>
          </w:p>
          <w:p w14:paraId="39106D5D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46404CD2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#define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_CRT_SECURE_NO_WARNINGS</w:t>
            </w:r>
          </w:p>
          <w:p w14:paraId="2BCFEB6F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stdio.h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6287BE50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stdlib.h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&gt;</w:t>
            </w:r>
          </w:p>
          <w:p w14:paraId="0C9CFDB9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Menus.h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7DBE62F1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Ad.h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</w:p>
          <w:p w14:paraId="0BE6B55C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2CC83D00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main()</w:t>
            </w:r>
          </w:p>
          <w:p w14:paraId="18D8F3C8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14:paraId="560CFDC5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system(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"title 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智能教练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 - 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驾考学员成绩管理系统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4B705EA9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initModule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30EC490B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startUp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73BB080E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6930F1DA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while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true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15BB2046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{</w:t>
            </w:r>
          </w:p>
          <w:p w14:paraId="46D1DC5F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system(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cls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7BFFF22A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printStudents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24FA244E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B4F7F4E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printf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请输入操作类型（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1=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按名查看学员信息，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2=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添加学员，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3=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修改学员成绩，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4=</w:t>
            </w:r>
            <w:r>
              <w:rPr>
                <w:rFonts w:ascii="新宋体" w:eastAsia="新宋体" w:cs="新宋体" w:hint="eastAsia"/>
                <w:color w:val="A31515"/>
                <w:kern w:val="0"/>
                <w:sz w:val="19"/>
                <w:szCs w:val="19"/>
              </w:rPr>
              <w:t>学员毕业（删除相关记录））：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23D3AB4E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optype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0A5F8C42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scanf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"%d"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optype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0E9466F1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rewind(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stdin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14:paraId="6E3DF068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switch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optype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14:paraId="593CC336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{</w:t>
            </w:r>
          </w:p>
          <w:p w14:paraId="0B19CB28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case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1: {</w:t>
            </w:r>
          </w:p>
          <w:p w14:paraId="77937D84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showStudentByName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704335CC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5D73D542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FC93272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case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2: {</w:t>
            </w:r>
          </w:p>
          <w:p w14:paraId="24A127B7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addStudentAt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557D6B53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478B32CF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4228F901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case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3: {</w:t>
            </w:r>
          </w:p>
          <w:p w14:paraId="38E571FB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modifyStudentAt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5552831F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597D2D67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3243ACE6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case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4: {</w:t>
            </w:r>
          </w:p>
          <w:p w14:paraId="694CBD48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deleteStudentAt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();</w:t>
            </w:r>
          </w:p>
          <w:p w14:paraId="4006692B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break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14:paraId="50FD73AE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64BCAFB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default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: {</w:t>
            </w:r>
          </w:p>
          <w:p w14:paraId="44B6C0D2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14:paraId="321016A0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    }</w:t>
            </w:r>
          </w:p>
          <w:p w14:paraId="2E40C5E7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    }</w:t>
            </w:r>
          </w:p>
          <w:p w14:paraId="05F4F73A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  }</w:t>
            </w:r>
          </w:p>
          <w:p w14:paraId="21BD2A6A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14:paraId="7110DCC7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2EF2A7F1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运行程序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: Ctrl + F5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或调试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&gt;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“开始执行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(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不调试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)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”菜单</w:t>
            </w:r>
          </w:p>
          <w:p w14:paraId="2E21A6E3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调试程序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: F5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或调试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&gt;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“开始调试”菜单</w:t>
            </w:r>
          </w:p>
          <w:p w14:paraId="5C0C203D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14:paraId="583DB2D4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入门使用技巧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: </w:t>
            </w:r>
          </w:p>
          <w:p w14:paraId="520253B8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 1.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使用解决方案资源管理器窗口添加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管理文件</w:t>
            </w:r>
          </w:p>
          <w:p w14:paraId="3E52987B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 2.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使用团队资源管理器窗口连接到源代码管理</w:t>
            </w:r>
          </w:p>
          <w:p w14:paraId="01B069F9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 3.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使用输出窗口查看生成输出和其他消息</w:t>
            </w:r>
          </w:p>
          <w:p w14:paraId="67DE2D47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 4.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使用错误列表窗口查看错误</w:t>
            </w:r>
          </w:p>
          <w:p w14:paraId="517BE2FF" w14:textId="77777777" w:rsid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 5.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转到“项目”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&gt;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“添加新项”以创建新的代码文件，或转到“项目”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&gt;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“添加现有项”以将现有代码文件添加到项目</w:t>
            </w:r>
          </w:p>
          <w:p w14:paraId="7F45F29A" w14:textId="70E4ABCA" w:rsidR="00F20EFC" w:rsidRPr="005142F5" w:rsidRDefault="005142F5" w:rsidP="005142F5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//   6.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将来，若要再次打开此项目，请转到“文件”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&gt;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“打开”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&gt;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“项目”并选择</w:t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.</w:t>
            </w:r>
            <w:proofErr w:type="spellStart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sln</w:t>
            </w:r>
            <w:proofErr w:type="spellEnd"/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 w:hint="eastAsia"/>
                <w:color w:val="008000"/>
                <w:kern w:val="0"/>
                <w:sz w:val="19"/>
                <w:szCs w:val="19"/>
              </w:rPr>
              <w:t>文件</w:t>
            </w:r>
          </w:p>
        </w:tc>
      </w:tr>
    </w:tbl>
    <w:p w14:paraId="48E56D36" w14:textId="77777777" w:rsidR="00F20EFC" w:rsidRPr="00C658D5" w:rsidRDefault="00F20EFC" w:rsidP="0063160F">
      <w:pPr>
        <w:rPr>
          <w:rFonts w:ascii="宋体" w:hAnsi="宋体"/>
          <w:sz w:val="24"/>
        </w:rPr>
      </w:pPr>
    </w:p>
    <w:p w14:paraId="53AF2D8A" w14:textId="6FDA0F61" w:rsidR="00651026" w:rsidRDefault="00651026">
      <w:pPr>
        <w:pStyle w:val="2"/>
        <w:keepLines/>
        <w:numPr>
          <w:ilvl w:val="0"/>
          <w:numId w:val="1"/>
        </w:numPr>
        <w:spacing w:before="260" w:after="260" w:line="416" w:lineRule="auto"/>
        <w:rPr>
          <w:rFonts w:ascii="黑体" w:eastAsia="黑体" w:hAnsi="Arial"/>
          <w:b w:val="0"/>
          <w:bCs w:val="0"/>
          <w:sz w:val="30"/>
          <w:szCs w:val="32"/>
        </w:rPr>
      </w:pPr>
      <w:bookmarkStart w:id="3" w:name="_Toc477208935"/>
      <w:r>
        <w:rPr>
          <w:rFonts w:ascii="黑体" w:eastAsia="黑体" w:hAnsi="Arial" w:hint="eastAsia"/>
          <w:b w:val="0"/>
          <w:bCs w:val="0"/>
          <w:sz w:val="30"/>
          <w:szCs w:val="32"/>
        </w:rPr>
        <w:t>运行界面</w:t>
      </w:r>
      <w:bookmarkEnd w:id="3"/>
    </w:p>
    <w:p w14:paraId="0272D656" w14:textId="24C2AD09" w:rsidR="002B6901" w:rsidRDefault="009834ED">
      <w:pPr>
        <w:rPr>
          <w:noProof/>
          <w:sz w:val="28"/>
        </w:rPr>
      </w:pPr>
      <w:r>
        <w:rPr>
          <w:rFonts w:hint="eastAsia"/>
          <w:noProof/>
          <w:sz w:val="28"/>
        </w:rPr>
        <w:t>本程序无需安装，双击打开</w:t>
      </w:r>
      <w:r>
        <w:rPr>
          <w:noProof/>
          <w:sz w:val="28"/>
        </w:rPr>
        <w:t>A</w:t>
      </w:r>
      <w:r>
        <w:rPr>
          <w:rFonts w:hint="eastAsia"/>
          <w:noProof/>
          <w:sz w:val="28"/>
        </w:rPr>
        <w:t>pp</w:t>
      </w:r>
      <w:r>
        <w:rPr>
          <w:noProof/>
          <w:sz w:val="28"/>
        </w:rPr>
        <w:t>.exe</w:t>
      </w:r>
      <w:r>
        <w:rPr>
          <w:rFonts w:hint="eastAsia"/>
          <w:noProof/>
          <w:sz w:val="28"/>
        </w:rPr>
        <w:t>后，</w:t>
      </w:r>
      <w:r w:rsidR="00953109">
        <w:rPr>
          <w:rFonts w:hint="eastAsia"/>
          <w:noProof/>
          <w:sz w:val="28"/>
        </w:rPr>
        <w:t>屏幕显示启动画面，</w:t>
      </w:r>
      <w:r w:rsidR="00953109">
        <w:rPr>
          <w:rFonts w:hint="eastAsia"/>
          <w:noProof/>
          <w:sz w:val="28"/>
        </w:rPr>
        <w:t>5</w:t>
      </w:r>
      <w:r w:rsidR="00953109">
        <w:rPr>
          <w:rFonts w:hint="eastAsia"/>
          <w:noProof/>
          <w:sz w:val="28"/>
        </w:rPr>
        <w:t>秒后进入程序</w:t>
      </w:r>
    </w:p>
    <w:p w14:paraId="2F53B9EA" w14:textId="43CA0449" w:rsidR="00953109" w:rsidRDefault="006B246C">
      <w:pPr>
        <w:rPr>
          <w:noProof/>
          <w:sz w:val="28"/>
        </w:rPr>
      </w:pPr>
      <w:r w:rsidRPr="006B246C">
        <w:rPr>
          <w:noProof/>
          <w:sz w:val="28"/>
        </w:rPr>
        <w:lastRenderedPageBreak/>
        <w:drawing>
          <wp:inline distT="0" distB="0" distL="0" distR="0" wp14:anchorId="381345C7" wp14:editId="1CC42A1C">
            <wp:extent cx="5213596" cy="2948262"/>
            <wp:effectExtent l="0" t="0" r="6350" b="5080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713" cy="29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FA0A" w14:textId="32035C08" w:rsidR="001D18DA" w:rsidRDefault="001D18DA">
      <w:pPr>
        <w:rPr>
          <w:noProof/>
          <w:sz w:val="28"/>
        </w:rPr>
      </w:pPr>
      <w:r>
        <w:rPr>
          <w:rFonts w:hint="eastAsia"/>
          <w:noProof/>
          <w:sz w:val="28"/>
        </w:rPr>
        <w:t>屏幕</w:t>
      </w:r>
      <w:r w:rsidR="00C67856">
        <w:rPr>
          <w:rFonts w:hint="eastAsia"/>
          <w:noProof/>
          <w:sz w:val="28"/>
        </w:rPr>
        <w:t>实时呈现当前学员列表，下方通过输入对应编号进入相应操作</w:t>
      </w:r>
    </w:p>
    <w:p w14:paraId="6980FEB6" w14:textId="65D03EDE" w:rsidR="00C67856" w:rsidRDefault="00C67856">
      <w:pPr>
        <w:rPr>
          <w:noProof/>
          <w:sz w:val="28"/>
        </w:rPr>
      </w:pPr>
      <w:r w:rsidRPr="00C67856">
        <w:rPr>
          <w:noProof/>
          <w:sz w:val="28"/>
        </w:rPr>
        <w:drawing>
          <wp:inline distT="0" distB="0" distL="0" distR="0" wp14:anchorId="0108C4B6" wp14:editId="1C9270B5">
            <wp:extent cx="5274310" cy="2867025"/>
            <wp:effectExtent l="0" t="0" r="2540" b="9525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04F7" w14:textId="34F51459" w:rsidR="006A0790" w:rsidRDefault="006A0790">
      <w:pPr>
        <w:rPr>
          <w:noProof/>
          <w:sz w:val="28"/>
        </w:rPr>
      </w:pPr>
      <w:r>
        <w:rPr>
          <w:rFonts w:hint="eastAsia"/>
          <w:noProof/>
          <w:sz w:val="28"/>
        </w:rPr>
        <w:t>添加学员：</w:t>
      </w:r>
    </w:p>
    <w:p w14:paraId="48269F4D" w14:textId="2262E449" w:rsidR="006A0790" w:rsidRDefault="003F5A51">
      <w:pPr>
        <w:rPr>
          <w:noProof/>
          <w:sz w:val="28"/>
        </w:rPr>
      </w:pPr>
      <w:r w:rsidRPr="003F5A51">
        <w:rPr>
          <w:noProof/>
          <w:sz w:val="28"/>
        </w:rPr>
        <w:lastRenderedPageBreak/>
        <w:drawing>
          <wp:inline distT="0" distB="0" distL="0" distR="0" wp14:anchorId="46DC81F6" wp14:editId="0789C2F6">
            <wp:extent cx="5274310" cy="2911475"/>
            <wp:effectExtent l="0" t="0" r="2540" b="3175"/>
            <wp:docPr id="4" name="图片 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C4B1" w14:textId="268FF891" w:rsidR="003F5A51" w:rsidRDefault="003F5A51">
      <w:pPr>
        <w:rPr>
          <w:noProof/>
          <w:sz w:val="28"/>
        </w:rPr>
      </w:pPr>
      <w:r>
        <w:rPr>
          <w:rFonts w:hint="eastAsia"/>
          <w:noProof/>
          <w:sz w:val="28"/>
        </w:rPr>
        <w:t>添加后屏幕上已经显示</w:t>
      </w:r>
      <w:r w:rsidR="00A02BC3">
        <w:rPr>
          <w:rFonts w:hint="eastAsia"/>
          <w:noProof/>
          <w:sz w:val="28"/>
        </w:rPr>
        <w:t>新学员了</w:t>
      </w:r>
    </w:p>
    <w:p w14:paraId="2C973181" w14:textId="42CA5FFE" w:rsidR="00A02BC3" w:rsidRDefault="00A2121B">
      <w:pPr>
        <w:rPr>
          <w:noProof/>
          <w:sz w:val="28"/>
        </w:rPr>
      </w:pPr>
      <w:r w:rsidRPr="00A2121B">
        <w:rPr>
          <w:noProof/>
          <w:sz w:val="28"/>
        </w:rPr>
        <w:drawing>
          <wp:inline distT="0" distB="0" distL="0" distR="0" wp14:anchorId="68D165B1" wp14:editId="5021C4D8">
            <wp:extent cx="5274310" cy="2888615"/>
            <wp:effectExtent l="0" t="0" r="2540" b="6985"/>
            <wp:docPr id="5" name="图片 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F0C9" w14:textId="69B6AB8A" w:rsidR="00A2121B" w:rsidRDefault="00A2121B">
      <w:pPr>
        <w:rPr>
          <w:noProof/>
          <w:sz w:val="28"/>
        </w:rPr>
      </w:pPr>
      <w:r>
        <w:rPr>
          <w:rFonts w:hint="eastAsia"/>
          <w:noProof/>
          <w:sz w:val="28"/>
        </w:rPr>
        <w:t>多添加几条</w:t>
      </w:r>
    </w:p>
    <w:p w14:paraId="6614C216" w14:textId="28DEAD80" w:rsidR="00A2121B" w:rsidRDefault="009C291B">
      <w:pPr>
        <w:rPr>
          <w:noProof/>
          <w:sz w:val="28"/>
        </w:rPr>
      </w:pPr>
      <w:r w:rsidRPr="009C291B">
        <w:rPr>
          <w:noProof/>
          <w:sz w:val="28"/>
        </w:rPr>
        <w:lastRenderedPageBreak/>
        <w:drawing>
          <wp:inline distT="0" distB="0" distL="0" distR="0" wp14:anchorId="01B2D3B5" wp14:editId="4781A2DD">
            <wp:extent cx="5274310" cy="2894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4BE2" w14:textId="02288B93" w:rsidR="009C291B" w:rsidRDefault="00045621">
      <w:pPr>
        <w:rPr>
          <w:noProof/>
          <w:sz w:val="28"/>
        </w:rPr>
      </w:pPr>
      <w:r>
        <w:rPr>
          <w:rFonts w:hint="eastAsia"/>
          <w:noProof/>
          <w:sz w:val="28"/>
        </w:rPr>
        <w:t>查看“王五“的详细信息：</w:t>
      </w:r>
    </w:p>
    <w:p w14:paraId="7457D8D9" w14:textId="7D5FF70D" w:rsidR="00045621" w:rsidRDefault="00131BDE">
      <w:pPr>
        <w:rPr>
          <w:b/>
          <w:bCs/>
          <w:noProof/>
          <w:sz w:val="28"/>
        </w:rPr>
      </w:pPr>
      <w:r w:rsidRPr="00131BDE">
        <w:rPr>
          <w:b/>
          <w:bCs/>
          <w:noProof/>
          <w:sz w:val="28"/>
        </w:rPr>
        <w:drawing>
          <wp:inline distT="0" distB="0" distL="0" distR="0" wp14:anchorId="6595A681" wp14:editId="246E5EA8">
            <wp:extent cx="5274310" cy="28956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4519" w14:textId="5CB79D14" w:rsidR="00131BDE" w:rsidRPr="00C83C4E" w:rsidRDefault="008960D8">
      <w:pPr>
        <w:rPr>
          <w:noProof/>
          <w:sz w:val="28"/>
        </w:rPr>
      </w:pPr>
      <w:r w:rsidRPr="00C83C4E">
        <w:rPr>
          <w:rFonts w:hint="eastAsia"/>
          <w:noProof/>
          <w:sz w:val="28"/>
        </w:rPr>
        <w:t>将“</w:t>
      </w:r>
      <w:r w:rsidR="00DA5E4B" w:rsidRPr="00C83C4E">
        <w:rPr>
          <w:rFonts w:hint="eastAsia"/>
          <w:noProof/>
          <w:sz w:val="28"/>
        </w:rPr>
        <w:t>东风</w:t>
      </w:r>
      <w:r w:rsidRPr="00C83C4E">
        <w:rPr>
          <w:rFonts w:hint="eastAsia"/>
          <w:noProof/>
          <w:sz w:val="28"/>
        </w:rPr>
        <w:t>“</w:t>
      </w:r>
      <w:r w:rsidR="00DA5E4B" w:rsidRPr="00C83C4E">
        <w:rPr>
          <w:rFonts w:hint="eastAsia"/>
          <w:noProof/>
          <w:sz w:val="28"/>
        </w:rPr>
        <w:t>的科目二成绩改合格</w:t>
      </w:r>
    </w:p>
    <w:p w14:paraId="4A40FEC7" w14:textId="6713A6E8" w:rsidR="00DA5E4B" w:rsidRDefault="004B5346">
      <w:pPr>
        <w:rPr>
          <w:b/>
          <w:bCs/>
          <w:noProof/>
          <w:sz w:val="28"/>
        </w:rPr>
      </w:pPr>
      <w:r w:rsidRPr="004B5346">
        <w:rPr>
          <w:b/>
          <w:bCs/>
          <w:noProof/>
          <w:sz w:val="28"/>
        </w:rPr>
        <w:lastRenderedPageBreak/>
        <w:drawing>
          <wp:inline distT="0" distB="0" distL="0" distR="0" wp14:anchorId="77F70C90" wp14:editId="099E3DAD">
            <wp:extent cx="5274310" cy="28936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63BE" w14:textId="5B83B526" w:rsidR="00B35BE7" w:rsidRPr="00C83C4E" w:rsidRDefault="00B35BE7">
      <w:pPr>
        <w:rPr>
          <w:noProof/>
          <w:sz w:val="28"/>
        </w:rPr>
      </w:pPr>
      <w:r w:rsidRPr="00C83C4E">
        <w:rPr>
          <w:rFonts w:hint="eastAsia"/>
          <w:noProof/>
          <w:sz w:val="28"/>
        </w:rPr>
        <w:t>看你练车挺不容易的，算了，</w:t>
      </w:r>
      <w:r w:rsidRPr="00C83C4E">
        <w:rPr>
          <w:rFonts w:hint="eastAsia"/>
          <w:noProof/>
          <w:sz w:val="28"/>
        </w:rPr>
        <w:t>8</w:t>
      </w:r>
      <w:r w:rsidRPr="00C83C4E">
        <w:rPr>
          <w:noProof/>
          <w:sz w:val="28"/>
        </w:rPr>
        <w:t>0</w:t>
      </w:r>
      <w:r w:rsidRPr="00C83C4E">
        <w:rPr>
          <w:rFonts w:hint="eastAsia"/>
          <w:noProof/>
          <w:sz w:val="28"/>
        </w:rPr>
        <w:t>分给你过了。。。</w:t>
      </w:r>
    </w:p>
    <w:p w14:paraId="0F325F5F" w14:textId="35C3A0AF" w:rsidR="00945CDA" w:rsidRDefault="00D719F3">
      <w:pPr>
        <w:rPr>
          <w:b/>
          <w:bCs/>
          <w:noProof/>
          <w:sz w:val="28"/>
        </w:rPr>
      </w:pPr>
      <w:r w:rsidRPr="00D719F3">
        <w:rPr>
          <w:b/>
          <w:bCs/>
          <w:noProof/>
          <w:sz w:val="28"/>
        </w:rPr>
        <w:drawing>
          <wp:inline distT="0" distB="0" distL="0" distR="0" wp14:anchorId="2CF81D50" wp14:editId="228DC063">
            <wp:extent cx="5274310" cy="28879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C009" w14:textId="612FB547" w:rsidR="00D719F3" w:rsidRPr="00C83C4E" w:rsidRDefault="00D719F3">
      <w:pPr>
        <w:rPr>
          <w:noProof/>
          <w:sz w:val="28"/>
        </w:rPr>
      </w:pPr>
      <w:r w:rsidRPr="00C83C4E">
        <w:rPr>
          <w:rFonts w:hint="eastAsia"/>
          <w:noProof/>
          <w:sz w:val="28"/>
        </w:rPr>
        <w:t>注意到“东风“的科目二已经是</w:t>
      </w:r>
      <w:r w:rsidRPr="00C83C4E">
        <w:rPr>
          <w:rFonts w:hint="eastAsia"/>
          <w:noProof/>
          <w:sz w:val="28"/>
        </w:rPr>
        <w:t>8</w:t>
      </w:r>
      <w:r w:rsidRPr="00C83C4E">
        <w:rPr>
          <w:noProof/>
          <w:sz w:val="28"/>
        </w:rPr>
        <w:t>0</w:t>
      </w:r>
      <w:r w:rsidRPr="00C83C4E">
        <w:rPr>
          <w:rFonts w:hint="eastAsia"/>
          <w:noProof/>
          <w:sz w:val="28"/>
        </w:rPr>
        <w:t>分了</w:t>
      </w:r>
    </w:p>
    <w:p w14:paraId="038AC4EC" w14:textId="57ED66F9" w:rsidR="00D719F3" w:rsidRPr="00C83C4E" w:rsidRDefault="00C75591">
      <w:pPr>
        <w:rPr>
          <w:noProof/>
          <w:sz w:val="28"/>
        </w:rPr>
      </w:pPr>
      <w:r w:rsidRPr="00C83C4E">
        <w:rPr>
          <w:rFonts w:hint="eastAsia"/>
          <w:noProof/>
          <w:sz w:val="28"/>
        </w:rPr>
        <w:t>让“东风”，“韶山”，“和谐”，“复兴”四名学员毕业（</w:t>
      </w:r>
      <w:r w:rsidR="00C63214" w:rsidRPr="00C83C4E">
        <w:rPr>
          <w:rFonts w:hint="eastAsia"/>
          <w:noProof/>
          <w:sz w:val="28"/>
        </w:rPr>
        <w:t>删除记录</w:t>
      </w:r>
      <w:r w:rsidRPr="00C83C4E">
        <w:rPr>
          <w:rFonts w:hint="eastAsia"/>
          <w:noProof/>
          <w:sz w:val="28"/>
        </w:rPr>
        <w:t>）</w:t>
      </w:r>
    </w:p>
    <w:p w14:paraId="55E1B18C" w14:textId="1846F97A" w:rsidR="00C63214" w:rsidRDefault="00C91F47">
      <w:pPr>
        <w:rPr>
          <w:b/>
          <w:bCs/>
          <w:noProof/>
          <w:sz w:val="28"/>
        </w:rPr>
      </w:pPr>
      <w:r w:rsidRPr="00C91F47">
        <w:rPr>
          <w:b/>
          <w:bCs/>
          <w:noProof/>
          <w:sz w:val="28"/>
        </w:rPr>
        <w:lastRenderedPageBreak/>
        <w:drawing>
          <wp:inline distT="0" distB="0" distL="0" distR="0" wp14:anchorId="75DD840D" wp14:editId="27BE18F8">
            <wp:extent cx="5274310" cy="29006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9378" w14:textId="0EAB0D33" w:rsidR="00161947" w:rsidRDefault="00161947">
      <w:pPr>
        <w:rPr>
          <w:b/>
          <w:bCs/>
          <w:noProof/>
          <w:sz w:val="28"/>
        </w:rPr>
      </w:pPr>
      <w:r w:rsidRPr="00161947">
        <w:rPr>
          <w:b/>
          <w:bCs/>
          <w:noProof/>
          <w:sz w:val="28"/>
        </w:rPr>
        <w:drawing>
          <wp:inline distT="0" distB="0" distL="0" distR="0" wp14:anchorId="53261293" wp14:editId="17170215">
            <wp:extent cx="5274310" cy="28867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41DE" w14:textId="4B9195B3" w:rsidR="000343F3" w:rsidRPr="00C83C4E" w:rsidRDefault="000343F3">
      <w:pPr>
        <w:rPr>
          <w:noProof/>
          <w:sz w:val="28"/>
        </w:rPr>
      </w:pPr>
      <w:r w:rsidRPr="00C83C4E">
        <w:rPr>
          <w:rFonts w:hint="eastAsia"/>
          <w:noProof/>
          <w:sz w:val="28"/>
        </w:rPr>
        <w:t>主界面输入其他数字则退出程序</w:t>
      </w:r>
    </w:p>
    <w:p w14:paraId="5A290FE5" w14:textId="381A4673" w:rsidR="000343F3" w:rsidRDefault="00840CA1">
      <w:pPr>
        <w:rPr>
          <w:b/>
          <w:bCs/>
          <w:noProof/>
          <w:sz w:val="28"/>
        </w:rPr>
      </w:pPr>
      <w:r w:rsidRPr="00840CA1">
        <w:rPr>
          <w:b/>
          <w:bCs/>
          <w:noProof/>
          <w:sz w:val="28"/>
        </w:rPr>
        <w:lastRenderedPageBreak/>
        <w:drawing>
          <wp:inline distT="0" distB="0" distL="0" distR="0" wp14:anchorId="630D7DB2" wp14:editId="756EDE89">
            <wp:extent cx="5274310" cy="29063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FC79" w14:textId="02B8C054" w:rsidR="003115A3" w:rsidRPr="00131BDE" w:rsidRDefault="003115A3">
      <w:pPr>
        <w:rPr>
          <w:b/>
          <w:bCs/>
          <w:noProof/>
          <w:sz w:val="28"/>
        </w:rPr>
      </w:pPr>
      <w:r w:rsidRPr="003115A3">
        <w:rPr>
          <w:b/>
          <w:bCs/>
          <w:noProof/>
          <w:sz w:val="28"/>
        </w:rPr>
        <w:drawing>
          <wp:inline distT="0" distB="0" distL="0" distR="0" wp14:anchorId="04B6F70A" wp14:editId="513DCBD3">
            <wp:extent cx="5274310" cy="28670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15A3" w:rsidRPr="00131BDE">
      <w:headerReference w:type="default" r:id="rId21"/>
      <w:footerReference w:type="default" r:id="rId22"/>
      <w:pgSz w:w="11906" w:h="16838"/>
      <w:pgMar w:top="1440" w:right="1800" w:bottom="1440" w:left="1800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327815" w14:textId="77777777" w:rsidR="00EF10F9" w:rsidRDefault="00EF10F9">
      <w:r>
        <w:separator/>
      </w:r>
    </w:p>
  </w:endnote>
  <w:endnote w:type="continuationSeparator" w:id="0">
    <w:p w14:paraId="7F2EA631" w14:textId="77777777" w:rsidR="00EF10F9" w:rsidRDefault="00EF1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华文中宋">
    <w:altName w:val="STZhongsong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-18030">
    <w:altName w:val="宋体"/>
    <w:charset w:val="86"/>
    <w:family w:val="modern"/>
    <w:pitch w:val="fixed"/>
    <w:sig w:usb0="800022A7" w:usb1="880F3C78" w:usb2="000A005E" w:usb3="00000000" w:csb0="00040001" w:csb1="00000000"/>
  </w:font>
  <w:font w:name="新宋体">
    <w:altName w:val="NSimSun"/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4572059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07F5E7A" w14:textId="63E0728A" w:rsidR="00E461A0" w:rsidRDefault="00E461A0">
            <w:pPr>
              <w:pStyle w:val="a6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66FE77D" w14:textId="77777777" w:rsidR="00651026" w:rsidRDefault="00651026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14C2AA" w14:textId="77777777" w:rsidR="00EF10F9" w:rsidRDefault="00EF10F9">
      <w:r>
        <w:separator/>
      </w:r>
    </w:p>
  </w:footnote>
  <w:footnote w:type="continuationSeparator" w:id="0">
    <w:p w14:paraId="291A8608" w14:textId="77777777" w:rsidR="00EF10F9" w:rsidRDefault="00EF10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BF444" w14:textId="77777777" w:rsidR="00651026" w:rsidRDefault="00651026">
    <w:pPr>
      <w:pStyle w:val="a5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31E63"/>
    <w:multiLevelType w:val="multilevel"/>
    <w:tmpl w:val="04031E6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4CC3EA5"/>
    <w:multiLevelType w:val="multilevel"/>
    <w:tmpl w:val="64CC3EA5"/>
    <w:lvl w:ilvl="0">
      <w:start w:val="1"/>
      <w:numFmt w:val="decimal"/>
      <w:lvlText w:val="%1."/>
      <w:lvlJc w:val="left"/>
      <w:pPr>
        <w:tabs>
          <w:tab w:val="num" w:pos="963"/>
        </w:tabs>
        <w:ind w:left="963" w:hanging="420"/>
      </w:pPr>
    </w:lvl>
    <w:lvl w:ilvl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num w:numId="1" w16cid:durableId="1427769082">
    <w:abstractNumId w:val="0"/>
  </w:num>
  <w:num w:numId="2" w16cid:durableId="12251386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bordersDoNotSurroundHeader/>
  <w:bordersDoNotSurroundFooter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0F9"/>
    <w:rsid w:val="00025F4D"/>
    <w:rsid w:val="000343F3"/>
    <w:rsid w:val="00045621"/>
    <w:rsid w:val="00061B30"/>
    <w:rsid w:val="000A5C95"/>
    <w:rsid w:val="000B459D"/>
    <w:rsid w:val="000D64AA"/>
    <w:rsid w:val="000E7FD1"/>
    <w:rsid w:val="0010068F"/>
    <w:rsid w:val="00120477"/>
    <w:rsid w:val="0012063E"/>
    <w:rsid w:val="00123EED"/>
    <w:rsid w:val="00126143"/>
    <w:rsid w:val="00131BDE"/>
    <w:rsid w:val="00140F9B"/>
    <w:rsid w:val="001458FA"/>
    <w:rsid w:val="00161947"/>
    <w:rsid w:val="00172A27"/>
    <w:rsid w:val="001A57EC"/>
    <w:rsid w:val="001D18DA"/>
    <w:rsid w:val="001D46FE"/>
    <w:rsid w:val="001F15D6"/>
    <w:rsid w:val="00201DA8"/>
    <w:rsid w:val="00211957"/>
    <w:rsid w:val="00213D05"/>
    <w:rsid w:val="00221659"/>
    <w:rsid w:val="0026081A"/>
    <w:rsid w:val="00281612"/>
    <w:rsid w:val="00282B9E"/>
    <w:rsid w:val="0028414C"/>
    <w:rsid w:val="002A23F3"/>
    <w:rsid w:val="002A7498"/>
    <w:rsid w:val="002B135A"/>
    <w:rsid w:val="002B6901"/>
    <w:rsid w:val="002C7F2F"/>
    <w:rsid w:val="002D566C"/>
    <w:rsid w:val="002E5B37"/>
    <w:rsid w:val="003115A3"/>
    <w:rsid w:val="00360E3E"/>
    <w:rsid w:val="00377D75"/>
    <w:rsid w:val="003C115F"/>
    <w:rsid w:val="003C3C66"/>
    <w:rsid w:val="003D1E39"/>
    <w:rsid w:val="003E392D"/>
    <w:rsid w:val="003F25AB"/>
    <w:rsid w:val="003F5A51"/>
    <w:rsid w:val="003F6872"/>
    <w:rsid w:val="00404DDB"/>
    <w:rsid w:val="004160D1"/>
    <w:rsid w:val="0043116B"/>
    <w:rsid w:val="00436C33"/>
    <w:rsid w:val="004414D4"/>
    <w:rsid w:val="00444B68"/>
    <w:rsid w:val="00476860"/>
    <w:rsid w:val="0047763F"/>
    <w:rsid w:val="004B5346"/>
    <w:rsid w:val="004C4C51"/>
    <w:rsid w:val="004D0CE2"/>
    <w:rsid w:val="004E43F0"/>
    <w:rsid w:val="004F32F3"/>
    <w:rsid w:val="005117D0"/>
    <w:rsid w:val="005142F5"/>
    <w:rsid w:val="00530A51"/>
    <w:rsid w:val="00537125"/>
    <w:rsid w:val="005427AC"/>
    <w:rsid w:val="00545565"/>
    <w:rsid w:val="005546F3"/>
    <w:rsid w:val="00567EC6"/>
    <w:rsid w:val="00584241"/>
    <w:rsid w:val="005B7D13"/>
    <w:rsid w:val="005E4F04"/>
    <w:rsid w:val="005F5CE6"/>
    <w:rsid w:val="0060367D"/>
    <w:rsid w:val="006137D4"/>
    <w:rsid w:val="006241F1"/>
    <w:rsid w:val="0063160F"/>
    <w:rsid w:val="00651026"/>
    <w:rsid w:val="00674C90"/>
    <w:rsid w:val="006977BB"/>
    <w:rsid w:val="006A0790"/>
    <w:rsid w:val="006A47DD"/>
    <w:rsid w:val="006A4C8F"/>
    <w:rsid w:val="006B246C"/>
    <w:rsid w:val="006C7BF6"/>
    <w:rsid w:val="006E4DCA"/>
    <w:rsid w:val="006F188F"/>
    <w:rsid w:val="007032E7"/>
    <w:rsid w:val="00707715"/>
    <w:rsid w:val="007175A9"/>
    <w:rsid w:val="00726121"/>
    <w:rsid w:val="00732300"/>
    <w:rsid w:val="00733473"/>
    <w:rsid w:val="00742720"/>
    <w:rsid w:val="0078467C"/>
    <w:rsid w:val="007865C5"/>
    <w:rsid w:val="00787563"/>
    <w:rsid w:val="007A215D"/>
    <w:rsid w:val="007B00E9"/>
    <w:rsid w:val="00805CCB"/>
    <w:rsid w:val="0081627D"/>
    <w:rsid w:val="008179B6"/>
    <w:rsid w:val="00840CA1"/>
    <w:rsid w:val="00870EE6"/>
    <w:rsid w:val="00885A95"/>
    <w:rsid w:val="0088663F"/>
    <w:rsid w:val="008960D8"/>
    <w:rsid w:val="008A170A"/>
    <w:rsid w:val="008A2F7F"/>
    <w:rsid w:val="008C50D5"/>
    <w:rsid w:val="008E4BC7"/>
    <w:rsid w:val="009323F6"/>
    <w:rsid w:val="00942AC3"/>
    <w:rsid w:val="00945CDA"/>
    <w:rsid w:val="00953109"/>
    <w:rsid w:val="00967494"/>
    <w:rsid w:val="009834ED"/>
    <w:rsid w:val="00987ED9"/>
    <w:rsid w:val="009A4E8F"/>
    <w:rsid w:val="009C291B"/>
    <w:rsid w:val="009D061B"/>
    <w:rsid w:val="00A01797"/>
    <w:rsid w:val="00A02BC3"/>
    <w:rsid w:val="00A12BD7"/>
    <w:rsid w:val="00A2121B"/>
    <w:rsid w:val="00A32DA2"/>
    <w:rsid w:val="00A62E23"/>
    <w:rsid w:val="00A74B4A"/>
    <w:rsid w:val="00A90219"/>
    <w:rsid w:val="00A93DD4"/>
    <w:rsid w:val="00AD6C26"/>
    <w:rsid w:val="00AE686E"/>
    <w:rsid w:val="00B11F45"/>
    <w:rsid w:val="00B20D7C"/>
    <w:rsid w:val="00B35BE7"/>
    <w:rsid w:val="00B407C0"/>
    <w:rsid w:val="00B80BE4"/>
    <w:rsid w:val="00B80E54"/>
    <w:rsid w:val="00BC341E"/>
    <w:rsid w:val="00BD3FB0"/>
    <w:rsid w:val="00BD44D4"/>
    <w:rsid w:val="00BF4CD8"/>
    <w:rsid w:val="00C2061B"/>
    <w:rsid w:val="00C26555"/>
    <w:rsid w:val="00C27FEA"/>
    <w:rsid w:val="00C447F0"/>
    <w:rsid w:val="00C46214"/>
    <w:rsid w:val="00C474F1"/>
    <w:rsid w:val="00C63214"/>
    <w:rsid w:val="00C63BDD"/>
    <w:rsid w:val="00C658D5"/>
    <w:rsid w:val="00C67856"/>
    <w:rsid w:val="00C67DFE"/>
    <w:rsid w:val="00C75591"/>
    <w:rsid w:val="00C83C4E"/>
    <w:rsid w:val="00C91F47"/>
    <w:rsid w:val="00CE4C20"/>
    <w:rsid w:val="00D17805"/>
    <w:rsid w:val="00D4320C"/>
    <w:rsid w:val="00D47CDB"/>
    <w:rsid w:val="00D67CEA"/>
    <w:rsid w:val="00D719F3"/>
    <w:rsid w:val="00D76E3F"/>
    <w:rsid w:val="00D9477C"/>
    <w:rsid w:val="00D96DBE"/>
    <w:rsid w:val="00DA1261"/>
    <w:rsid w:val="00DA5E4B"/>
    <w:rsid w:val="00DD2419"/>
    <w:rsid w:val="00DD482E"/>
    <w:rsid w:val="00DF71CE"/>
    <w:rsid w:val="00E13F79"/>
    <w:rsid w:val="00E176BD"/>
    <w:rsid w:val="00E30DDA"/>
    <w:rsid w:val="00E34512"/>
    <w:rsid w:val="00E44A0F"/>
    <w:rsid w:val="00E461A0"/>
    <w:rsid w:val="00E75D22"/>
    <w:rsid w:val="00E77799"/>
    <w:rsid w:val="00EA20B8"/>
    <w:rsid w:val="00EA4D41"/>
    <w:rsid w:val="00EA531D"/>
    <w:rsid w:val="00EB088C"/>
    <w:rsid w:val="00EF10F9"/>
    <w:rsid w:val="00F128BD"/>
    <w:rsid w:val="00F20EFC"/>
    <w:rsid w:val="00F23E17"/>
    <w:rsid w:val="00F3547A"/>
    <w:rsid w:val="00F3606F"/>
    <w:rsid w:val="00F37F4B"/>
    <w:rsid w:val="00F4043E"/>
    <w:rsid w:val="00F4295E"/>
    <w:rsid w:val="00F5342C"/>
    <w:rsid w:val="00F55D81"/>
    <w:rsid w:val="00F83605"/>
    <w:rsid w:val="00F96477"/>
    <w:rsid w:val="00FC4EF0"/>
    <w:rsid w:val="00FE0C49"/>
    <w:rsid w:val="00FE6F4E"/>
    <w:rsid w:val="00FF1A98"/>
    <w:rsid w:val="71F20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68421FB"/>
  <w15:chartTrackingRefBased/>
  <w15:docId w15:val="{01C4B5AB-B385-4AFE-A348-B9DFDACC6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semiHidden="1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b/>
      <w:bCs/>
      <w:sz w:val="36"/>
    </w:rPr>
  </w:style>
  <w:style w:type="paragraph" w:styleId="2">
    <w:name w:val="heading 2"/>
    <w:basedOn w:val="a"/>
    <w:next w:val="a"/>
    <w:qFormat/>
    <w:pPr>
      <w:keepNext/>
      <w:outlineLvl w:val="1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FF"/>
      <w:u w:val="single"/>
    </w:rPr>
  </w:style>
  <w:style w:type="character" w:styleId="a4">
    <w:name w:val="page number"/>
    <w:basedOn w:val="a0"/>
  </w:style>
  <w:style w:type="paragraph" w:styleId="a5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20">
    <w:name w:val="目录 2"/>
    <w:basedOn w:val="a"/>
    <w:next w:val="a"/>
    <w:uiPriority w:val="39"/>
    <w:pPr>
      <w:ind w:leftChars="200" w:left="420"/>
    </w:p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8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5E4F04"/>
    <w:pPr>
      <w:keepLines/>
      <w:widowControl/>
      <w:spacing w:before="240" w:line="259" w:lineRule="auto"/>
      <w:jc w:val="left"/>
      <w:outlineLvl w:val="9"/>
    </w:pPr>
    <w:rPr>
      <w:rFonts w:ascii="DengXian Light" w:eastAsia="DengXian Light" w:hAnsi="DengXian Light"/>
      <w:b w:val="0"/>
      <w:bCs w:val="0"/>
      <w:color w:val="2E74B5"/>
      <w:kern w:val="0"/>
      <w:sz w:val="32"/>
      <w:szCs w:val="32"/>
    </w:rPr>
  </w:style>
  <w:style w:type="character" w:styleId="a9">
    <w:name w:val="Unresolved Mention"/>
    <w:basedOn w:val="a0"/>
    <w:uiPriority w:val="99"/>
    <w:semiHidden/>
    <w:unhideWhenUsed/>
    <w:rsid w:val="00123EED"/>
    <w:rPr>
      <w:color w:val="605E5C"/>
      <w:shd w:val="clear" w:color="auto" w:fill="E1DFDD"/>
    </w:rPr>
  </w:style>
  <w:style w:type="character" w:customStyle="1" w:styleId="a7">
    <w:name w:val="页脚 字符"/>
    <w:basedOn w:val="a0"/>
    <w:link w:val="a6"/>
    <w:uiPriority w:val="99"/>
    <w:rsid w:val="00E461A0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asyx.cn/" TargetMode="External" /><Relationship Id="rId13" Type="http://schemas.openxmlformats.org/officeDocument/2006/relationships/image" Target="media/image5.png" /><Relationship Id="rId18" Type="http://schemas.openxmlformats.org/officeDocument/2006/relationships/image" Target="media/image10.png" /><Relationship Id="rId3" Type="http://schemas.openxmlformats.org/officeDocument/2006/relationships/styles" Target="styles.xml" /><Relationship Id="rId21" Type="http://schemas.openxmlformats.org/officeDocument/2006/relationships/header" Target="header1.xml" /><Relationship Id="rId7" Type="http://schemas.openxmlformats.org/officeDocument/2006/relationships/endnotes" Target="endnotes.xml" /><Relationship Id="rId12" Type="http://schemas.openxmlformats.org/officeDocument/2006/relationships/image" Target="media/image4.png" /><Relationship Id="rId17" Type="http://schemas.openxmlformats.org/officeDocument/2006/relationships/image" Target="media/image9.png" /><Relationship Id="rId2" Type="http://schemas.openxmlformats.org/officeDocument/2006/relationships/numbering" Target="numbering.xml" /><Relationship Id="rId16" Type="http://schemas.openxmlformats.org/officeDocument/2006/relationships/image" Target="media/image8.png" /><Relationship Id="rId20" Type="http://schemas.openxmlformats.org/officeDocument/2006/relationships/image" Target="media/image12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3.png" /><Relationship Id="rId24" Type="http://schemas.openxmlformats.org/officeDocument/2006/relationships/theme" Target="theme/theme1.xml" /><Relationship Id="rId5" Type="http://schemas.openxmlformats.org/officeDocument/2006/relationships/webSettings" Target="webSettings.xml" /><Relationship Id="rId15" Type="http://schemas.openxmlformats.org/officeDocument/2006/relationships/image" Target="media/image7.png" /><Relationship Id="rId23" Type="http://schemas.openxmlformats.org/officeDocument/2006/relationships/fontTable" Target="fontTable.xml" /><Relationship Id="rId10" Type="http://schemas.openxmlformats.org/officeDocument/2006/relationships/image" Target="media/image2.png" /><Relationship Id="rId19" Type="http://schemas.openxmlformats.org/officeDocument/2006/relationships/image" Target="media/image11.png" /><Relationship Id="rId4" Type="http://schemas.openxmlformats.org/officeDocument/2006/relationships/settings" Target="settings.xml" /><Relationship Id="rId9" Type="http://schemas.openxmlformats.org/officeDocument/2006/relationships/image" Target="media/image1.png" /><Relationship Id="rId14" Type="http://schemas.openxmlformats.org/officeDocument/2006/relationships/image" Target="media/image6.png" /><Relationship Id="rId22" Type="http://schemas.openxmlformats.org/officeDocument/2006/relationships/footer" Target="footer1.xml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OneDrive\&#20316;&#19994;&#27169;&#26495;.dotx" TargetMode="External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9B11F8-5EDF-44ED-BECC-077FDA8B3453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作业模板.dotx</Template>
  <TotalTime>61</TotalTime>
  <Pages>22</Pages>
  <Words>2645</Words>
  <Characters>9714</Characters>
  <Application>Microsoft Office Word</Application>
  <DocSecurity>0</DocSecurity>
  <PresentationFormat/>
  <Lines>80</Lines>
  <Paragraphs>24</Paragraphs>
  <Slides>0</Slides>
  <Notes>0</Notes>
  <HiddenSlides>0</HiddenSlides>
  <MMClips>0</MMClips>
  <ScaleCrop>false</ScaleCrop>
  <Manager/>
  <Company>微软中国</Company>
  <LinksUpToDate>false</LinksUpToDate>
  <CharactersWithSpaces>12335</CharactersWithSpaces>
  <SharedDoc>false</SharedDoc>
  <HLinks>
    <vt:vector size="24" baseType="variant">
      <vt:variant>
        <vt:i4>1638458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_Toc477208935</vt:lpwstr>
      </vt:variant>
      <vt:variant>
        <vt:i4>1638458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_Toc477208934</vt:lpwstr>
      </vt:variant>
      <vt:variant>
        <vt:i4>1638458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_Toc477208933</vt:lpwstr>
      </vt:variant>
      <vt:variant>
        <vt:i4>1638458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_Toc477208932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Steve Workshop</cp:lastModifiedBy>
  <cp:revision>65</cp:revision>
  <cp:lastPrinted>2022-02-25T07:31:00Z</cp:lastPrinted>
  <dcterms:created xsi:type="dcterms:W3CDTF">2022-02-25T06:33:00Z</dcterms:created>
  <dcterms:modified xsi:type="dcterms:W3CDTF">2024-01-10T10:53:00Z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2052-10.1.0.5745</vt:lpwstr>
  </property>
</Properties>
</file>