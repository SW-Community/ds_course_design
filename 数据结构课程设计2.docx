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AEAD" w14:textId="77777777" w:rsidR="00651026" w:rsidRDefault="00651026"/>
    <w:p w14:paraId="1C3F19E9" w14:textId="77777777" w:rsidR="00651026" w:rsidRDefault="00651026"/>
    <w:p w14:paraId="3BD1CB2C" w14:textId="77777777" w:rsidR="00651026" w:rsidRDefault="00651026"/>
    <w:p w14:paraId="7A6C346B" w14:textId="77777777" w:rsidR="00CE4C20" w:rsidRDefault="00CE4C20"/>
    <w:p w14:paraId="2423DA1E" w14:textId="4780EC6D" w:rsidR="00CE4C20" w:rsidRDefault="00CE4C20" w:rsidP="003F25AB">
      <w:pPr>
        <w:jc w:val="center"/>
      </w:pPr>
    </w:p>
    <w:p w14:paraId="0E738472" w14:textId="77777777" w:rsidR="00CE4C20" w:rsidRDefault="00CE4C20"/>
    <w:p w14:paraId="00ACD133" w14:textId="77777777" w:rsidR="00CE4C20" w:rsidRDefault="00CE4C20"/>
    <w:p w14:paraId="00E24575" w14:textId="77777777" w:rsidR="00CE4C20" w:rsidRDefault="00CE4C20"/>
    <w:p w14:paraId="038F4844" w14:textId="77777777" w:rsidR="00651026" w:rsidRDefault="00651026"/>
    <w:p w14:paraId="2AD3FE81" w14:textId="77777777" w:rsidR="00651026" w:rsidRDefault="00651026" w:rsidP="00BF4CD8">
      <w:pPr>
        <w:jc w:val="center"/>
        <w:rPr>
          <w:rFonts w:ascii="楷体_GB2312" w:eastAsia="楷体_GB2312" w:hAnsi="华文中宋" w:cs="新宋体-18030"/>
          <w:b/>
          <w:sz w:val="96"/>
          <w:szCs w:val="96"/>
        </w:rPr>
      </w:pPr>
      <w:r>
        <w:rPr>
          <w:rFonts w:ascii="楷体_GB2312" w:eastAsia="楷体_GB2312" w:hAnsi="华文中宋" w:cs="新宋体-18030" w:hint="eastAsia"/>
          <w:b/>
          <w:sz w:val="96"/>
          <w:szCs w:val="96"/>
        </w:rPr>
        <w:t>数据结构课程设计</w:t>
      </w:r>
    </w:p>
    <w:p w14:paraId="21D762FE" w14:textId="77777777" w:rsidR="00651026" w:rsidRDefault="00651026" w:rsidP="00BF4CD8">
      <w:pPr>
        <w:ind w:rightChars="175" w:right="368" w:firstLineChars="163" w:firstLine="864"/>
        <w:jc w:val="center"/>
        <w:rPr>
          <w:rFonts w:ascii="楷体_GB2312" w:eastAsia="楷体_GB2312" w:hAnsi="华文中宋" w:cs="新宋体-18030"/>
          <w:b/>
          <w:sz w:val="52"/>
          <w:szCs w:val="52"/>
        </w:rPr>
      </w:pPr>
    </w:p>
    <w:p w14:paraId="5EFD799F" w14:textId="0F283276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题       目: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7846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202F03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>迷宫游戏</w:t>
      </w:r>
      <w:r w:rsidR="007846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                </w:t>
      </w:r>
    </w:p>
    <w:p w14:paraId="3D2FB050" w14:textId="699EFAB1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班       级：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       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</w:p>
    <w:p w14:paraId="698BC7F3" w14:textId="43DC529A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姓 名：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32829BC8" w14:textId="7659AF1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学 号：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579F0DB7" w14:textId="77777777" w:rsidR="00651026" w:rsidRDefault="00651026">
      <w:pPr>
        <w:ind w:firstLineChars="295" w:firstLine="1083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</w:t>
      </w:r>
    </w:p>
    <w:p w14:paraId="0BDDF8F4" w14:textId="77777777" w:rsidR="00651026" w:rsidRDefault="00651026">
      <w:pPr>
        <w:jc w:val="center"/>
        <w:rPr>
          <w:rFonts w:ascii="新宋体" w:eastAsia="新宋体" w:hAnsi="新宋体" w:cs="新宋体-18030"/>
          <w:b/>
          <w:sz w:val="28"/>
          <w:szCs w:val="28"/>
        </w:rPr>
      </w:pPr>
    </w:p>
    <w:p w14:paraId="5DA46974" w14:textId="0673D008" w:rsidR="00651026" w:rsidRDefault="0088663F">
      <w:pPr>
        <w:jc w:val="center"/>
        <w:rPr>
          <w:rFonts w:ascii="新宋体" w:eastAsia="新宋体" w:hAnsi="新宋体" w:cs="新宋体-18030"/>
          <w:b/>
          <w:sz w:val="32"/>
          <w:szCs w:val="32"/>
        </w:rPr>
      </w:pPr>
      <w:r>
        <w:rPr>
          <w:rFonts w:ascii="新宋体" w:eastAsia="新宋体" w:hAnsi="新宋体" w:cs="新宋体-18030" w:hint="eastAsia"/>
          <w:b/>
          <w:sz w:val="32"/>
          <w:szCs w:val="32"/>
        </w:rPr>
        <w:t>20</w:t>
      </w:r>
      <w:r>
        <w:rPr>
          <w:rFonts w:ascii="新宋体" w:eastAsia="新宋体" w:hAnsi="新宋体" w:cs="新宋体-18030"/>
          <w:b/>
          <w:sz w:val="32"/>
          <w:szCs w:val="32"/>
        </w:rPr>
        <w:t>2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 xml:space="preserve"> 年</w:t>
      </w:r>
      <w:r>
        <w:rPr>
          <w:rFonts w:ascii="新宋体" w:eastAsia="新宋体" w:hAnsi="新宋体" w:cs="新宋体-18030" w:hint="eastAsia"/>
          <w:b/>
          <w:sz w:val="32"/>
          <w:szCs w:val="32"/>
        </w:rPr>
        <w:t xml:space="preserve"> </w:t>
      </w:r>
      <w:r w:rsidR="00EA531D">
        <w:rPr>
          <w:rFonts w:ascii="新宋体" w:eastAsia="新宋体" w:hAnsi="新宋体" w:cs="新宋体-18030"/>
          <w:b/>
          <w:sz w:val="32"/>
          <w:szCs w:val="32"/>
        </w:rPr>
        <w:t xml:space="preserve"> </w:t>
      </w:r>
      <w:r w:rsidR="00202F03">
        <w:rPr>
          <w:rFonts w:ascii="新宋体" w:eastAsia="新宋体" w:hAnsi="新宋体" w:cs="新宋体-18030"/>
          <w:b/>
          <w:sz w:val="32"/>
          <w:szCs w:val="32"/>
        </w:rPr>
        <w:t>3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月</w:t>
      </w:r>
      <w:r w:rsidR="00DF71CE">
        <w:rPr>
          <w:rFonts w:ascii="新宋体" w:eastAsia="新宋体" w:hAnsi="新宋体" w:cs="新宋体-18030" w:hint="eastAsia"/>
          <w:b/>
          <w:sz w:val="32"/>
          <w:szCs w:val="32"/>
        </w:rPr>
        <w:t xml:space="preserve">  </w:t>
      </w:r>
      <w:r w:rsidR="00202F03">
        <w:rPr>
          <w:rFonts w:ascii="新宋体" w:eastAsia="新宋体" w:hAnsi="新宋体" w:cs="新宋体-18030"/>
          <w:b/>
          <w:sz w:val="32"/>
          <w:szCs w:val="32"/>
        </w:rPr>
        <w:t>6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日</w:t>
      </w:r>
    </w:p>
    <w:p w14:paraId="076E658E" w14:textId="77777777" w:rsidR="00651026" w:rsidRDefault="00651026"/>
    <w:p w14:paraId="313AA6F8" w14:textId="77777777" w:rsidR="00651026" w:rsidRDefault="00651026"/>
    <w:p w14:paraId="32243C48" w14:textId="77777777" w:rsidR="00651026" w:rsidRDefault="00651026"/>
    <w:p w14:paraId="332954DF" w14:textId="77777777" w:rsidR="00651026" w:rsidRDefault="00651026"/>
    <w:p w14:paraId="53A9CA20" w14:textId="77777777" w:rsidR="00651026" w:rsidRDefault="00651026"/>
    <w:p w14:paraId="33BC02AB" w14:textId="77777777" w:rsidR="00651026" w:rsidRDefault="00651026"/>
    <w:p w14:paraId="4EBF3A2E" w14:textId="77777777" w:rsidR="00651026" w:rsidRDefault="00651026"/>
    <w:p w14:paraId="1927CB4F" w14:textId="77777777" w:rsidR="005E4F04" w:rsidRPr="005E4F04" w:rsidRDefault="005E4F04">
      <w:pPr>
        <w:pStyle w:val="TOC"/>
        <w:rPr>
          <w:sz w:val="52"/>
        </w:rPr>
      </w:pPr>
      <w:r w:rsidRPr="005E4F04">
        <w:rPr>
          <w:sz w:val="52"/>
          <w:lang w:val="zh-CN"/>
        </w:rPr>
        <w:t>目录</w:t>
      </w:r>
    </w:p>
    <w:p w14:paraId="26AF4BF3" w14:textId="77777777" w:rsidR="005E4F04" w:rsidRPr="005E4F04" w:rsidRDefault="005E4F04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r w:rsidRPr="005E4F04">
        <w:rPr>
          <w:sz w:val="36"/>
        </w:rPr>
        <w:fldChar w:fldCharType="begin"/>
      </w:r>
      <w:r w:rsidRPr="005E4F04">
        <w:rPr>
          <w:sz w:val="36"/>
        </w:rPr>
        <w:instrText xml:space="preserve"> TOC \o "1-3" \h \z \u </w:instrText>
      </w:r>
      <w:r w:rsidRPr="005E4F04">
        <w:rPr>
          <w:sz w:val="36"/>
        </w:rPr>
        <w:fldChar w:fldCharType="separate"/>
      </w:r>
      <w:hyperlink w:anchor="_Toc477208932" w:history="1">
        <w:r w:rsidRPr="005E4F04">
          <w:rPr>
            <w:rStyle w:val="a3"/>
            <w:rFonts w:ascii="黑体" w:eastAsia="黑体" w:hAnsi="Arial"/>
            <w:noProof/>
            <w:sz w:val="36"/>
          </w:rPr>
          <w:t>1.</w:t>
        </w:r>
        <w:r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Pr="005E4F04">
          <w:rPr>
            <w:rStyle w:val="a3"/>
            <w:rFonts w:ascii="黑体" w:eastAsia="黑体" w:hAnsi="Arial"/>
            <w:noProof/>
            <w:sz w:val="36"/>
          </w:rPr>
          <w:t>开发环境</w:t>
        </w:r>
        <w:r w:rsidRPr="005E4F04">
          <w:rPr>
            <w:noProof/>
            <w:webHidden/>
            <w:sz w:val="36"/>
          </w:rPr>
          <w:tab/>
        </w:r>
        <w:r w:rsidRPr="005E4F04">
          <w:rPr>
            <w:noProof/>
            <w:webHidden/>
            <w:sz w:val="36"/>
          </w:rPr>
          <w:fldChar w:fldCharType="begin"/>
        </w:r>
        <w:r w:rsidRPr="005E4F04">
          <w:rPr>
            <w:noProof/>
            <w:webHidden/>
            <w:sz w:val="36"/>
          </w:rPr>
          <w:instrText xml:space="preserve"> PAGEREF _Toc477208932 \h </w:instrText>
        </w:r>
        <w:r w:rsidRPr="005E4F04">
          <w:rPr>
            <w:noProof/>
            <w:webHidden/>
            <w:sz w:val="36"/>
          </w:rPr>
        </w:r>
        <w:r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Pr="005E4F04">
          <w:rPr>
            <w:noProof/>
            <w:webHidden/>
            <w:sz w:val="36"/>
          </w:rPr>
          <w:fldChar w:fldCharType="end"/>
        </w:r>
      </w:hyperlink>
    </w:p>
    <w:p w14:paraId="2E01703C" w14:textId="77777777" w:rsidR="005E4F04" w:rsidRPr="005E4F04" w:rsidRDefault="005763D8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3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2.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程序的功能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_Toc477208933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083B882A" w14:textId="77777777" w:rsidR="005E4F04" w:rsidRPr="005E4F04" w:rsidRDefault="005763D8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4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3.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代码清单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_Toc477208934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6EE368FB" w14:textId="77777777" w:rsidR="005E4F04" w:rsidRPr="005E4F04" w:rsidRDefault="005763D8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5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4.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运行界面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_Toc477208935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14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253F4817" w14:textId="77777777" w:rsidR="005E4F04" w:rsidRDefault="005E4F04">
      <w:r w:rsidRPr="005E4F04">
        <w:rPr>
          <w:b/>
          <w:bCs/>
          <w:sz w:val="36"/>
          <w:lang w:val="zh-CN"/>
        </w:rPr>
        <w:fldChar w:fldCharType="end"/>
      </w:r>
    </w:p>
    <w:p w14:paraId="07BD6B35" w14:textId="77777777" w:rsidR="005E4F04" w:rsidRDefault="005E4F04"/>
    <w:p w14:paraId="08C6835C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0" w:name="_Toc477208932"/>
      <w:r>
        <w:rPr>
          <w:rFonts w:ascii="黑体" w:eastAsia="黑体" w:hAnsi="Arial" w:hint="eastAsia"/>
          <w:b w:val="0"/>
          <w:bCs w:val="0"/>
          <w:sz w:val="30"/>
          <w:szCs w:val="32"/>
        </w:rPr>
        <w:t>开发环境</w:t>
      </w:r>
      <w:bookmarkEnd w:id="0"/>
    </w:p>
    <w:p w14:paraId="42AA0F41" w14:textId="0E97789E" w:rsidR="00C2061B" w:rsidRPr="00C2061B" w:rsidRDefault="00FC4EF0" w:rsidP="00C2061B">
      <w:r>
        <w:t xml:space="preserve"> </w:t>
      </w:r>
      <w:r w:rsidR="00376319">
        <w:t>VS2022</w:t>
      </w:r>
      <w:r w:rsidR="005629FC">
        <w:rPr>
          <w:rFonts w:hint="eastAsia"/>
        </w:rPr>
        <w:t>；</w:t>
      </w:r>
      <w:r w:rsidR="00E61B9A">
        <w:t xml:space="preserve"> C#</w:t>
      </w:r>
      <w:r w:rsidR="00E3536D">
        <w:t xml:space="preserve"> WPF</w:t>
      </w:r>
      <w:r w:rsidR="00376319">
        <w:t xml:space="preserve"> </w:t>
      </w:r>
      <w:r w:rsidR="005629FC">
        <w:rPr>
          <w:rFonts w:hint="eastAsia"/>
        </w:rPr>
        <w:t>；</w:t>
      </w:r>
      <w:r w:rsidR="00376319">
        <w:t>.NET Framework 4.8</w:t>
      </w:r>
    </w:p>
    <w:p w14:paraId="1117F83F" w14:textId="78183BFB" w:rsidR="00C2061B" w:rsidRPr="00F5342C" w:rsidRDefault="00651026" w:rsidP="00F5342C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1" w:name="_Toc477208933"/>
      <w:r>
        <w:rPr>
          <w:rFonts w:ascii="黑体" w:eastAsia="黑体" w:hAnsi="Arial" w:hint="eastAsia"/>
          <w:b w:val="0"/>
          <w:bCs w:val="0"/>
          <w:sz w:val="30"/>
          <w:szCs w:val="32"/>
        </w:rPr>
        <w:t>功能</w:t>
      </w:r>
      <w:bookmarkEnd w:id="1"/>
      <w:r w:rsidR="00DF71CE">
        <w:rPr>
          <w:rFonts w:ascii="黑体" w:eastAsia="黑体" w:hAnsi="Arial" w:hint="eastAsia"/>
          <w:b w:val="0"/>
          <w:bCs w:val="0"/>
          <w:sz w:val="30"/>
          <w:szCs w:val="32"/>
        </w:rPr>
        <w:t>描述</w:t>
      </w:r>
    </w:p>
    <w:p w14:paraId="5F9B553D" w14:textId="482120DB" w:rsidR="00C2061B" w:rsidRDefault="00C2061B" w:rsidP="00C2061B">
      <w:pPr>
        <w:numPr>
          <w:ilvl w:val="0"/>
          <w:numId w:val="2"/>
        </w:num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输入功能：</w:t>
      </w:r>
      <w:r w:rsidR="00BA607D">
        <w:rPr>
          <w:rFonts w:ascii="宋体" w:hAnsi="宋体" w:hint="eastAsia"/>
          <w:sz w:val="24"/>
        </w:rPr>
        <w:t>迷宫最大</w:t>
      </w:r>
      <w:r w:rsidR="002D6D4E">
        <w:rPr>
          <w:rFonts w:ascii="宋体" w:hAnsi="宋体" w:hint="eastAsia"/>
          <w:sz w:val="24"/>
        </w:rPr>
        <w:t>1</w:t>
      </w:r>
      <w:r w:rsidR="002D6D4E">
        <w:rPr>
          <w:rFonts w:ascii="宋体" w:hAnsi="宋体"/>
          <w:sz w:val="24"/>
        </w:rPr>
        <w:t>0</w:t>
      </w:r>
      <w:r w:rsidR="002D6D4E">
        <w:rPr>
          <w:rFonts w:ascii="宋体" w:hAnsi="宋体" w:hint="eastAsia"/>
          <w:sz w:val="24"/>
        </w:rPr>
        <w:t>行1</w:t>
      </w:r>
      <w:r w:rsidR="002D6D4E">
        <w:rPr>
          <w:rFonts w:ascii="宋体" w:hAnsi="宋体"/>
          <w:sz w:val="24"/>
        </w:rPr>
        <w:t>0</w:t>
      </w:r>
      <w:r w:rsidR="002D6D4E">
        <w:rPr>
          <w:rFonts w:ascii="宋体" w:hAnsi="宋体" w:hint="eastAsia"/>
          <w:sz w:val="24"/>
        </w:rPr>
        <w:t>列</w:t>
      </w:r>
      <w:r w:rsidR="00AC39D5">
        <w:rPr>
          <w:rFonts w:ascii="宋体" w:hAnsi="宋体" w:hint="eastAsia"/>
          <w:sz w:val="24"/>
        </w:rPr>
        <w:t>，</w:t>
      </w:r>
      <w:r w:rsidR="00140B6D">
        <w:rPr>
          <w:rFonts w:ascii="宋体" w:hAnsi="宋体" w:hint="eastAsia"/>
          <w:sz w:val="24"/>
        </w:rPr>
        <w:t>中间文本框输入不可通过点的</w:t>
      </w:r>
      <w:r w:rsidR="00AC39D5">
        <w:rPr>
          <w:rFonts w:ascii="宋体" w:hAnsi="宋体" w:hint="eastAsia"/>
          <w:sz w:val="24"/>
        </w:rPr>
        <w:t>行号列标</w:t>
      </w:r>
      <w:r w:rsidR="00140B6D">
        <w:rPr>
          <w:rFonts w:ascii="宋体" w:hAnsi="宋体" w:hint="eastAsia"/>
          <w:sz w:val="24"/>
        </w:rPr>
        <w:t>，点击添加按钮将其设置到图中，每次修改一个点，</w:t>
      </w:r>
      <w:r w:rsidR="00D71700">
        <w:rPr>
          <w:rFonts w:ascii="宋体" w:hAnsi="宋体" w:hint="eastAsia"/>
          <w:sz w:val="24"/>
        </w:rPr>
        <w:t>同时左侧列表框实时预览已经添加的点，</w:t>
      </w:r>
      <w:r w:rsidR="004E71AB">
        <w:rPr>
          <w:rFonts w:ascii="宋体" w:hAnsi="宋体" w:hint="eastAsia"/>
          <w:sz w:val="24"/>
        </w:rPr>
        <w:t>右侧四个文本框输入起点终点坐标，点击开始计算按钮，软件会计算出所有</w:t>
      </w:r>
      <w:r w:rsidR="00AF7C07">
        <w:rPr>
          <w:rFonts w:ascii="宋体" w:hAnsi="宋体" w:hint="eastAsia"/>
          <w:sz w:val="24"/>
        </w:rPr>
        <w:t>可行的路径，并</w:t>
      </w:r>
      <w:r w:rsidR="003919A5">
        <w:rPr>
          <w:rFonts w:ascii="宋体" w:hAnsi="宋体" w:hint="eastAsia"/>
          <w:sz w:val="24"/>
        </w:rPr>
        <w:t>显示在下方列表框当中，每行按{</w:t>
      </w:r>
      <w:r w:rsidR="003919A5">
        <w:rPr>
          <w:rFonts w:ascii="宋体" w:hAnsi="宋体"/>
          <w:sz w:val="24"/>
        </w:rPr>
        <w:t>(</w:t>
      </w:r>
      <w:proofErr w:type="spellStart"/>
      <w:r w:rsidR="003919A5">
        <w:rPr>
          <w:rFonts w:ascii="宋体" w:hAnsi="宋体"/>
          <w:sz w:val="24"/>
        </w:rPr>
        <w:t>x,y</w:t>
      </w:r>
      <w:proofErr w:type="spellEnd"/>
      <w:r w:rsidR="003919A5">
        <w:rPr>
          <w:rFonts w:ascii="宋体" w:hAnsi="宋体"/>
          <w:sz w:val="24"/>
        </w:rPr>
        <w:t>)…}</w:t>
      </w:r>
      <w:r w:rsidR="003919A5">
        <w:rPr>
          <w:rFonts w:ascii="宋体" w:hAnsi="宋体" w:hint="eastAsia"/>
          <w:sz w:val="24"/>
        </w:rPr>
        <w:t>的格式，给出一条路径经过的所有点，如果</w:t>
      </w:r>
      <w:r w:rsidR="00811111">
        <w:rPr>
          <w:rFonts w:ascii="宋体" w:hAnsi="宋体" w:hint="eastAsia"/>
          <w:sz w:val="24"/>
        </w:rPr>
        <w:t>没有合适的路径，则不会显示任何内容。</w:t>
      </w:r>
    </w:p>
    <w:p w14:paraId="05211682" w14:textId="1ECDABE7" w:rsidR="00651026" w:rsidRPr="001D0ADF" w:rsidRDefault="00C2061B" w:rsidP="001D0ADF">
      <w:pPr>
        <w:numPr>
          <w:ilvl w:val="0"/>
          <w:numId w:val="2"/>
        </w:num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显示功能：</w:t>
      </w:r>
      <w:r w:rsidR="00B74DD1">
        <w:rPr>
          <w:rFonts w:ascii="宋体" w:hAnsi="宋体" w:hint="eastAsia"/>
          <w:sz w:val="24"/>
        </w:rPr>
        <w:t>列出所有可能的路径（按经过的点坐标表示）</w:t>
      </w:r>
    </w:p>
    <w:p w14:paraId="616937CA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2" w:name="_Toc477208934"/>
      <w:r>
        <w:rPr>
          <w:rFonts w:ascii="黑体" w:eastAsia="黑体" w:hAnsi="Arial" w:hint="eastAsia"/>
          <w:b w:val="0"/>
          <w:bCs w:val="0"/>
          <w:sz w:val="30"/>
          <w:szCs w:val="32"/>
        </w:rPr>
        <w:t>代码清单</w:t>
      </w:r>
      <w:bookmarkEnd w:id="2"/>
    </w:p>
    <w:p w14:paraId="4CAD47F4" w14:textId="7204C501" w:rsidR="00705C8C" w:rsidRDefault="00705C8C" w:rsidP="00996A88">
      <w:pPr>
        <w:rPr>
          <w:rFonts w:ascii="宋体" w:hAnsi="宋体"/>
          <w:sz w:val="24"/>
        </w:rPr>
      </w:pPr>
      <w:r w:rsidRPr="00705C8C">
        <w:rPr>
          <w:rFonts w:ascii="宋体" w:hAnsi="宋体" w:hint="eastAsia"/>
          <w:sz w:val="24"/>
        </w:rPr>
        <w:t>本方法是使用递归来完成的，虽然递归函数当中没有显式定义栈，但事实上应用程序在管理递归调用的时候，就是用调用栈的原理完成的。此外为了保存所有的路径，我们在外部定义了一个Stack&lt;Point&gt;栈用来动态添加删除路径点。</w:t>
      </w:r>
    </w:p>
    <w:p w14:paraId="11CA69D5" w14:textId="2CDF4608" w:rsidR="00705C8C" w:rsidRPr="00705C8C" w:rsidRDefault="00705C8C" w:rsidP="00996A8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下面是具体代码：</w:t>
      </w:r>
    </w:p>
    <w:p w14:paraId="1C8E33ED" w14:textId="3B5BD2A8" w:rsidR="007175A9" w:rsidRPr="00996A88" w:rsidRDefault="001350D6" w:rsidP="00996A88">
      <w:pPr>
        <w:rPr>
          <w:rFonts w:ascii="宋体" w:hAnsi="宋体"/>
          <w:sz w:val="24"/>
        </w:rPr>
      </w:pPr>
      <w:r w:rsidRPr="00996A88">
        <w:rPr>
          <w:rFonts w:ascii="宋体" w:hAnsi="宋体" w:hint="eastAsia"/>
          <w:sz w:val="24"/>
        </w:rPr>
        <w:t>实体类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A88" w:rsidRPr="00996A88" w14:paraId="04B876DA" w14:textId="77777777" w:rsidTr="00996A88">
        <w:tc>
          <w:tcPr>
            <w:tcW w:w="8296" w:type="dxa"/>
          </w:tcPr>
          <w:p w14:paraId="39BC37E1" w14:textId="7B165C73" w:rsidR="00996A88" w:rsidRPr="00996A88" w:rsidRDefault="002F2747" w:rsidP="00996A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domain\</w:t>
            </w:r>
            <w:proofErr w:type="spellStart"/>
            <w:r w:rsidR="00996A88">
              <w:rPr>
                <w:rFonts w:ascii="宋体" w:hAnsi="宋体" w:hint="eastAsia"/>
                <w:sz w:val="24"/>
              </w:rPr>
              <w:t>Point</w:t>
            </w:r>
            <w:r w:rsidR="00996A88">
              <w:rPr>
                <w:rFonts w:ascii="宋体" w:hAnsi="宋体"/>
                <w:sz w:val="24"/>
              </w:rPr>
              <w:t>.cs</w:t>
            </w:r>
            <w:proofErr w:type="spellEnd"/>
          </w:p>
        </w:tc>
      </w:tr>
      <w:tr w:rsidR="00996A88" w:rsidRPr="00996A88" w14:paraId="252C3CC9" w14:textId="77777777" w:rsidTr="00996A88">
        <w:tc>
          <w:tcPr>
            <w:tcW w:w="8296" w:type="dxa"/>
          </w:tcPr>
          <w:p w14:paraId="7BB7AC81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5061D03E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7EAC45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A3B36D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2726B4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5049385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9C1DC5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.domain</w:t>
            </w:r>
          </w:p>
          <w:p w14:paraId="5F2F0135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94E24CC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</w:p>
          <w:p w14:paraId="35E67815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5998C87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EB0FB26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69FAE0E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E53357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 }</w:t>
            </w:r>
          </w:p>
          <w:p w14:paraId="01EF6BF2" w14:textId="75B75066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</w:t>
            </w:r>
            <w:r w:rsidR="008738D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y) { X = x; Y = y; }    </w:t>
            </w:r>
          </w:p>
          <w:p w14:paraId="590CE680" w14:textId="77777777" w:rsid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B440F1" w14:textId="0B077EA2" w:rsidR="00996A88" w:rsidRPr="007B4FFC" w:rsidRDefault="007B4FFC" w:rsidP="007B4FF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9E1911" w14:textId="77777777" w:rsidR="00996A88" w:rsidRDefault="00996A88" w:rsidP="00996A88">
      <w:pPr>
        <w:rPr>
          <w:rFonts w:ascii="宋体" w:hAnsi="宋体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FFC" w14:paraId="7836A81C" w14:textId="77777777" w:rsidTr="007B4FFC">
        <w:tc>
          <w:tcPr>
            <w:tcW w:w="8296" w:type="dxa"/>
          </w:tcPr>
          <w:p w14:paraId="0138B9A5" w14:textId="08B1F8DE" w:rsidR="007B4FFC" w:rsidRDefault="007B4FFC" w:rsidP="00996A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domain\</w:t>
            </w:r>
            <w:proofErr w:type="spellStart"/>
            <w:r>
              <w:rPr>
                <w:rFonts w:ascii="宋体" w:hAnsi="宋体"/>
                <w:sz w:val="24"/>
              </w:rPr>
              <w:t>Graph.cs</w:t>
            </w:r>
            <w:proofErr w:type="spellEnd"/>
          </w:p>
        </w:tc>
      </w:tr>
      <w:tr w:rsidR="007B4FFC" w14:paraId="105F8D1E" w14:textId="77777777" w:rsidTr="007B4FFC">
        <w:tc>
          <w:tcPr>
            <w:tcW w:w="8296" w:type="dxa"/>
          </w:tcPr>
          <w:p w14:paraId="1BFF2CE4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769DD74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616E94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DBE986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9A97A3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B84007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7D111B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05F401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.domain</w:t>
            </w:r>
          </w:p>
          <w:p w14:paraId="2A6E90DF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EB891ED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</w:p>
          <w:p w14:paraId="39C325E9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E923C61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MAX_SIZE = 10;</w:t>
            </w:r>
          </w:p>
          <w:p w14:paraId="1B231BD3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IS_PATH = 0;</w:t>
            </w:r>
          </w:p>
          <w:p w14:paraId="2CEF252D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IS_WALL = 1;</w:t>
            </w:r>
          </w:p>
          <w:p w14:paraId="6D71F9AD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8442E1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[,] points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15069446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[,]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isPassed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872EF70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 Start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C586365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 End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55E9ED03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366555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DA2E2A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(List&lt;Point&gt;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list,Point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start,Point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end)</w:t>
            </w:r>
          </w:p>
          <w:p w14:paraId="4429FB9E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A6A7A1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points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[MAX_SIZE, MAX_SIZE];</w:t>
            </w:r>
          </w:p>
          <w:p w14:paraId="29798D0D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isPassed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[MAX_SIZE, MAX_SIZE];</w:t>
            </w:r>
          </w:p>
          <w:p w14:paraId="37250317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(Point p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list)</w:t>
            </w:r>
          </w:p>
          <w:p w14:paraId="21F45B41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65D948C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IS_WALL;</w:t>
            </w:r>
          </w:p>
          <w:p w14:paraId="3F1880B9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A0F0616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start;</w:t>
            </w:r>
          </w:p>
          <w:p w14:paraId="1D693B68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=end;</w:t>
            </w:r>
          </w:p>
          <w:p w14:paraId="6918CE35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ABC7C1" w14:textId="77777777" w:rsid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DC2AB7" w14:textId="27989EB7" w:rsidR="007B4FFC" w:rsidRPr="009138E3" w:rsidRDefault="009138E3" w:rsidP="009138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B0B93D7" w14:textId="3E96296B" w:rsidR="001350D6" w:rsidRDefault="003E0C79" w:rsidP="00996A88">
      <w:pPr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dao</w:t>
      </w:r>
      <w:proofErr w:type="spellEnd"/>
      <w:r w:rsidR="001350D6" w:rsidRPr="00996A88">
        <w:rPr>
          <w:rFonts w:ascii="宋体" w:hAnsi="宋体" w:hint="eastAsia"/>
          <w:sz w:val="24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C79" w14:paraId="58F28A84" w14:textId="77777777" w:rsidTr="003E0C79">
        <w:tc>
          <w:tcPr>
            <w:tcW w:w="8296" w:type="dxa"/>
          </w:tcPr>
          <w:p w14:paraId="60C74D6F" w14:textId="25FC2525" w:rsidR="003E0C79" w:rsidRDefault="003E0C79" w:rsidP="00996A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Dao\</w:t>
            </w:r>
            <w:proofErr w:type="spellStart"/>
            <w:r>
              <w:rPr>
                <w:rFonts w:ascii="宋体" w:hAnsi="宋体"/>
                <w:sz w:val="24"/>
              </w:rPr>
              <w:t>GraphDao.cs</w:t>
            </w:r>
            <w:proofErr w:type="spellEnd"/>
          </w:p>
        </w:tc>
      </w:tr>
      <w:tr w:rsidR="003E0C79" w14:paraId="2D6C6FB1" w14:textId="77777777" w:rsidTr="003E0C79">
        <w:tc>
          <w:tcPr>
            <w:tcW w:w="8296" w:type="dxa"/>
          </w:tcPr>
          <w:p w14:paraId="1504DD2F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6A618DB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148005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802065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67C811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72F3F1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052E21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.domain;</w:t>
            </w:r>
          </w:p>
          <w:p w14:paraId="06C79011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0EE9B1E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dao</w:t>
            </w:r>
            <w:proofErr w:type="spellEnd"/>
          </w:p>
          <w:p w14:paraId="4CC1978D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9DFEB44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GraphDao</w:t>
            </w:r>
            <w:proofErr w:type="spellEnd"/>
          </w:p>
          <w:p w14:paraId="5E5170E2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5647E7E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Stack&lt;Point&gt; stack;</w:t>
            </w:r>
          </w:p>
          <w:p w14:paraId="2B55934C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List&lt;List&lt;Point&gt;&gt; answers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D009744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Graph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6AB7B835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22C569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doSth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y)</w:t>
            </w:r>
          </w:p>
          <w:p w14:paraId="41FC2629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50C4A5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graph.End.X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y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graph.End.Y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1294A7F0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BFB6C4A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stack.Push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Point(x, y));</w:t>
            </w:r>
          </w:p>
          <w:p w14:paraId="277650E0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List&lt;Point&gt;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stack.ToList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&lt;Point&gt;();</w:t>
            </w:r>
          </w:p>
          <w:p w14:paraId="01097885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ans.Reverse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361434E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answers.Add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6001FF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F395FD6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1E8A89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9B54B90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(x&gt;=0 &amp;&amp; x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Graph.MAX_SIZE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y&gt;=0 &amp;&amp; y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Graph.MAX_SIZE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[x, y]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Graph.IS_PATH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graph.isPassed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[x, y]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7B20AA14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F29A825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graph.isPassed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[x, y]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24560D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stack.Push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Point(x, y));</w:t>
            </w:r>
          </w:p>
          <w:p w14:paraId="49061CEB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doSth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 + 1, y);</w:t>
            </w:r>
          </w:p>
          <w:p w14:paraId="0A90484E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doSth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(x, y + 1);</w:t>
            </w:r>
          </w:p>
          <w:p w14:paraId="5C327F26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doSth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 - 1, y);</w:t>
            </w:r>
          </w:p>
          <w:p w14:paraId="1844B218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doSth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(x, y - 1);</w:t>
            </w:r>
          </w:p>
          <w:p w14:paraId="1E70FBAB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F738464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graph.isPassed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[x, y]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AAF627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2B1F987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BE9532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6E8140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List&lt;List&lt;Point&gt;&gt;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getAllPaths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(List&lt;Point&gt;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Point start, Point end)</w:t>
            </w:r>
          </w:p>
          <w:p w14:paraId="4C611ECF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4E7CBA2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graph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Graph(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start, end);</w:t>
            </w:r>
          </w:p>
          <w:p w14:paraId="0B7BD6ED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stack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Stack&lt;Point&gt;();</w:t>
            </w:r>
          </w:p>
          <w:p w14:paraId="28F10A1B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answers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List&lt;List&lt;Point&gt;&gt;();</w:t>
            </w:r>
          </w:p>
          <w:p w14:paraId="421D76A4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doSth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graph.Start.X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graph.Start.Y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5D3A54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answers;</w:t>
            </w:r>
          </w:p>
          <w:p w14:paraId="3693B708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BE173F6" w14:textId="77777777" w:rsid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BB8D912" w14:textId="35C97C8F" w:rsidR="003E0C79" w:rsidRPr="00E42D67" w:rsidRDefault="00E42D67" w:rsidP="00E42D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6060B23" w14:textId="2143312C" w:rsidR="001350D6" w:rsidRDefault="001350D6" w:rsidP="00996A88">
      <w:pPr>
        <w:rPr>
          <w:rFonts w:ascii="宋体" w:hAnsi="宋体"/>
          <w:sz w:val="24"/>
        </w:rPr>
      </w:pPr>
      <w:r w:rsidRPr="00996A88">
        <w:rPr>
          <w:rFonts w:ascii="宋体" w:hAnsi="宋体"/>
          <w:sz w:val="24"/>
        </w:rPr>
        <w:lastRenderedPageBreak/>
        <w:t>S</w:t>
      </w:r>
      <w:r w:rsidRPr="00996A88">
        <w:rPr>
          <w:rFonts w:ascii="宋体" w:hAnsi="宋体" w:hint="eastAsia"/>
          <w:sz w:val="24"/>
        </w:rPr>
        <w:t>ervice层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243E" w14:paraId="7A1E4B0E" w14:textId="77777777" w:rsidTr="009B243E">
        <w:tc>
          <w:tcPr>
            <w:tcW w:w="8296" w:type="dxa"/>
          </w:tcPr>
          <w:p w14:paraId="48442A79" w14:textId="4DA85AAC" w:rsidR="009B243E" w:rsidRDefault="00590AD5" w:rsidP="00996A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service\</w:t>
            </w:r>
            <w:proofErr w:type="spellStart"/>
            <w:r w:rsidR="00BB289F">
              <w:rPr>
                <w:rFonts w:ascii="宋体" w:hAnsi="宋体"/>
                <w:sz w:val="24"/>
              </w:rPr>
              <w:t>GraphService.cs</w:t>
            </w:r>
            <w:proofErr w:type="spellEnd"/>
          </w:p>
        </w:tc>
      </w:tr>
      <w:tr w:rsidR="009B243E" w14:paraId="6115E4C4" w14:textId="77777777" w:rsidTr="009B243E">
        <w:tc>
          <w:tcPr>
            <w:tcW w:w="8296" w:type="dxa"/>
          </w:tcPr>
          <w:p w14:paraId="4B3B8F6B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6F9E093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294609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70B0EA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4005B4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27BE9A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C80FA8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.domain;</w:t>
            </w:r>
          </w:p>
          <w:p w14:paraId="530D87A8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1A19E3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.service</w:t>
            </w:r>
          </w:p>
          <w:p w14:paraId="095FFBD9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24D7A44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GraphService</w:t>
            </w:r>
            <w:proofErr w:type="spellEnd"/>
          </w:p>
          <w:p w14:paraId="315852A7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467A33E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GraphDao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GraphDao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6EE3B72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List&lt;List&lt;Point&gt;&gt;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getAllPaths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(List&lt;Point&gt;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Point start, Point end)</w:t>
            </w:r>
          </w:p>
          <w:p w14:paraId="6C6B478C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AA4BC78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dao.getAllPaths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start, end);</w:t>
            </w:r>
          </w:p>
          <w:p w14:paraId="4CDF361D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A2BCD4E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6FE9D9" w14:textId="77777777" w:rsidR="00BB289F" w:rsidRDefault="00BB289F" w:rsidP="00BB28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73255E3" w14:textId="77777777" w:rsidR="009B243E" w:rsidRDefault="009B243E" w:rsidP="00996A88">
            <w:pPr>
              <w:rPr>
                <w:rFonts w:ascii="宋体" w:hAnsi="宋体"/>
                <w:sz w:val="24"/>
              </w:rPr>
            </w:pPr>
          </w:p>
        </w:tc>
      </w:tr>
    </w:tbl>
    <w:p w14:paraId="17F1A45E" w14:textId="0C61B457" w:rsidR="001350D6" w:rsidRDefault="000F4A9D" w:rsidP="00996A88">
      <w:pPr>
        <w:rPr>
          <w:rFonts w:ascii="宋体" w:hAnsi="宋体"/>
          <w:sz w:val="24"/>
        </w:rPr>
      </w:pPr>
      <w:r w:rsidRPr="00996A88">
        <w:rPr>
          <w:rFonts w:ascii="宋体" w:hAnsi="宋体" w:hint="eastAsia"/>
          <w:sz w:val="24"/>
        </w:rPr>
        <w:t>表示层（窗口X</w:t>
      </w:r>
      <w:r w:rsidRPr="00996A88">
        <w:rPr>
          <w:rFonts w:ascii="宋体" w:hAnsi="宋体"/>
          <w:sz w:val="24"/>
        </w:rPr>
        <w:t>AML</w:t>
      </w:r>
      <w:r w:rsidRPr="00996A88">
        <w:rPr>
          <w:rFonts w:ascii="宋体" w:hAnsi="宋体" w:hint="eastAsia"/>
          <w:sz w:val="24"/>
        </w:rPr>
        <w:t>及对应</w:t>
      </w:r>
      <w:r w:rsidRPr="00996A88">
        <w:rPr>
          <w:rFonts w:ascii="宋体" w:hAnsi="宋体"/>
          <w:sz w:val="24"/>
        </w:rPr>
        <w:t>C#</w:t>
      </w:r>
      <w:r w:rsidRPr="00996A88">
        <w:rPr>
          <w:rFonts w:ascii="宋体" w:hAnsi="宋体" w:hint="eastAsia"/>
          <w:sz w:val="24"/>
        </w:rPr>
        <w:t>代码）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289F" w14:paraId="2956063F" w14:textId="77777777" w:rsidTr="00BB289F">
        <w:tc>
          <w:tcPr>
            <w:tcW w:w="8296" w:type="dxa"/>
          </w:tcPr>
          <w:p w14:paraId="16F3FDA3" w14:textId="7FBA4DCA" w:rsidR="00BB289F" w:rsidRDefault="00C8598A" w:rsidP="00996A88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ainWindow.xaml</w:t>
            </w:r>
            <w:proofErr w:type="spellEnd"/>
          </w:p>
        </w:tc>
      </w:tr>
      <w:tr w:rsidR="00BB289F" w14:paraId="2EF1CEE1" w14:textId="77777777" w:rsidTr="00BB289F">
        <w:tc>
          <w:tcPr>
            <w:tcW w:w="8296" w:type="dxa"/>
          </w:tcPr>
          <w:p w14:paraId="14DAF3B1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</w:p>
          <w:p w14:paraId="2EC3789C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14:paraId="1BF6D210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14:paraId="66E57E09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="http://schemas.microsoft.com/expression/blend/2008"</w:t>
            </w:r>
          </w:p>
          <w:p w14:paraId="0D211164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="http://schemas.openxmlformats.org/markup-compatibility/2006"</w:t>
            </w:r>
          </w:p>
          <w:p w14:paraId="48A4CEF1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local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-namespace: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</w:p>
          <w:p w14:paraId="75A3D46E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Ignorable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="d"</w:t>
            </w:r>
          </w:p>
          <w:p w14:paraId="29197AD8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迷宫游戏求解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- C#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初体验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="457"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="825"&gt;</w:t>
            </w:r>
          </w:p>
          <w:p w14:paraId="518A861C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A47D19D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="177"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编辑迷宫点（设置不可经过位置）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="246,10,0,0"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="235"&gt;</w:t>
            </w:r>
          </w:p>
          <w:p w14:paraId="40414E06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="142"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="27,0,0,0"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="194"&gt;</w:t>
            </w:r>
          </w:p>
          <w:p w14:paraId="245B1BCA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="52"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="186"&gt;</w:t>
            </w:r>
          </w:p>
          <w:p w14:paraId="5645E587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="X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坐标：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="52"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="84"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="Center"/&gt;</w:t>
            </w:r>
          </w:p>
          <w:p w14:paraId="52836161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="txbNewX"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="99"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="32"/&gt;</w:t>
            </w:r>
          </w:p>
          <w:p w14:paraId="153BB150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E0E1332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="48"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="187"&gt;</w:t>
            </w:r>
          </w:p>
          <w:p w14:paraId="6D03236D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="Y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坐标：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="48"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="85"/&gt;</w:t>
            </w:r>
          </w:p>
          <w:p w14:paraId="2C730AA1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="txbNewY"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="99"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="32"/&gt;</w:t>
            </w:r>
          </w:p>
          <w:p w14:paraId="546B8A0B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C9BB3BE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="btnInsert"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="27"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="118"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btnInsert_Click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3C4B6181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2E877C4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B47753E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="238"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计算结果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="10,187,0,0"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="804"&gt;</w:t>
            </w:r>
          </w:p>
          <w:p w14:paraId="1F69999A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="lbAnswers"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="205"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="10,0,0,0"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="776" /&gt;</w:t>
            </w:r>
          </w:p>
          <w:p w14:paraId="313666C3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F111B10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="177"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计算前预处理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="500,10,0,0"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="314"&gt;</w:t>
            </w:r>
          </w:p>
          <w:p w14:paraId="1E47EE96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="10,0,0,5"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="294"&gt;</w:t>
            </w:r>
          </w:p>
          <w:p w14:paraId="4898A5B1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="46"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="5"&gt;</w:t>
            </w:r>
          </w:p>
          <w:p w14:paraId="23194FCB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起点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坐标：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="46"/&gt;</w:t>
            </w:r>
          </w:p>
          <w:p w14:paraId="1D16E615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="txbStartX"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="67"/&gt;</w:t>
            </w:r>
          </w:p>
          <w:p w14:paraId="1285641C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起点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坐标：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="71"/&gt;</w:t>
            </w:r>
          </w:p>
          <w:p w14:paraId="225E4DA8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="txbStartY"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="78"/&gt;</w:t>
            </w:r>
          </w:p>
          <w:p w14:paraId="16D5E473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6A9CF05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="46"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="5"&gt;</w:t>
            </w:r>
          </w:p>
          <w:p w14:paraId="5B77B1FB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终点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坐标：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="47"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="68"/&gt;</w:t>
            </w:r>
          </w:p>
          <w:p w14:paraId="19F3C8BF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="txbEndX"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="66"/&gt;</w:t>
            </w:r>
          </w:p>
          <w:p w14:paraId="386903B4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终点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坐标：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="72"/&gt;</w:t>
            </w:r>
          </w:p>
          <w:p w14:paraId="2FBFF2B3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="txbEndY"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="78"/&gt;</w:t>
            </w:r>
          </w:p>
          <w:p w14:paraId="71CE7C7D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WrapPanel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98AC1D8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="btnOk"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设置好了，立即计算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="27"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="194"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btnOk_Click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"/&gt;</w:t>
            </w:r>
          </w:p>
          <w:p w14:paraId="7B3B4DD0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D25164E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2D57DFD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="lbPoints"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="155"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="10,27,0,0"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="215" /&gt;</w:t>
            </w:r>
          </w:p>
          <w:p w14:paraId="534F099B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="10,10,0,0"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TextWrapping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="Wrap"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当前已添加点列表：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="215"/&gt;</w:t>
            </w:r>
          </w:p>
          <w:p w14:paraId="1A307015" w14:textId="77777777" w:rsid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43A62EB" w14:textId="230DE2A6" w:rsidR="00BB289F" w:rsidRPr="00C8598A" w:rsidRDefault="00C8598A" w:rsidP="00C8598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14:paraId="1F36F82B" w14:textId="77777777" w:rsidR="00BB289F" w:rsidRDefault="00BB289F" w:rsidP="00996A88">
      <w:pPr>
        <w:rPr>
          <w:rFonts w:ascii="宋体" w:hAnsi="宋体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98A" w14:paraId="02CE1774" w14:textId="77777777" w:rsidTr="00C8598A">
        <w:tc>
          <w:tcPr>
            <w:tcW w:w="8296" w:type="dxa"/>
          </w:tcPr>
          <w:p w14:paraId="473CCE95" w14:textId="4CF0B4BF" w:rsidR="00C8598A" w:rsidRDefault="00C8598A" w:rsidP="00996A88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ainWindow.xaml.cs</w:t>
            </w:r>
            <w:proofErr w:type="spellEnd"/>
          </w:p>
        </w:tc>
      </w:tr>
      <w:tr w:rsidR="00C8598A" w14:paraId="700F4E2A" w14:textId="77777777" w:rsidTr="00C8598A">
        <w:tc>
          <w:tcPr>
            <w:tcW w:w="8296" w:type="dxa"/>
          </w:tcPr>
          <w:p w14:paraId="58C09B26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00CD360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15EA29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C4EA1B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55E506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400181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86820A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377AC0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6CC54F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DA2BF5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D5420D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System.Windows.Documents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53C3DE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8DD8A5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BCDFE0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System.Windows.Media.Imaging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E5551C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System.Windows.Navigation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FF10FA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System.Windows.Shapes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3B1FAF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.domain;</w:t>
            </w:r>
          </w:p>
          <w:p w14:paraId="273B66C0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.service;</w:t>
            </w:r>
          </w:p>
          <w:p w14:paraId="2CE19610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46B422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2_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迷宫游戏</w:t>
            </w:r>
          </w:p>
          <w:p w14:paraId="647971C3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20E37E2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16829E1D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MainWindow.xaml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的交互逻辑</w:t>
            </w:r>
          </w:p>
          <w:p w14:paraId="2BF87D2D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76E6FB7D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Window</w:t>
            </w:r>
          </w:p>
          <w:p w14:paraId="164AE9F1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2FD7C05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List&lt;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&gt;();</w:t>
            </w:r>
          </w:p>
          <w:p w14:paraId="618BB1DE" w14:textId="79ACCE0E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15561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考虑欠佳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，自己起的类名和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SDK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类名重复。。。</w:t>
            </w:r>
          </w:p>
          <w:p w14:paraId="47337A9F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MainWindow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1CF411F6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80CE99" w14:textId="52472A67" w:rsidR="0064644E" w:rsidRDefault="0064644E" w:rsidP="002417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482A4D7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FA9D1B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69D5D8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btnInsert_Click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E3DB2C9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009167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Int32.Parse(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txbNewX.Text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D6E1B9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Int32.Parse(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txbNewY.Text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E9E7715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lbPoints.Items.Add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tY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4B4AA8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np 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nx,ny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7BC369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(np);</w:t>
            </w:r>
          </w:p>
          <w:p w14:paraId="3E044559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E535A2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475A93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btnOk_Click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46A8142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EDA23D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GraphService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service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GraphService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B75A8CB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Int32.Parse(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txbStartX.Text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BD95B25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Int32.Parse(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txbStartY.Text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8A8DC2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startX,startY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A6D13EF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Int32.Parse(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txbEndX.Text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5A2841B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Int32.Parse(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txbEndY.Text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B2AFD6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domain.Point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108F24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清除上一次输入</w:t>
            </w:r>
          </w:p>
          <w:p w14:paraId="26502F39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lbPoints.Items.Clear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D305AB2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清除上一次结果</w:t>
            </w:r>
          </w:p>
          <w:p w14:paraId="73145952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lbAnswers.Items.Clear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EB385F6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answers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service.getAllPaths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(list, start, end);</w:t>
            </w:r>
          </w:p>
          <w:p w14:paraId="78273336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answer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answers)</w:t>
            </w:r>
          </w:p>
          <w:p w14:paraId="12E4A0C5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7F86CAC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06DEAC9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"{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D4F4DD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answer)</w:t>
            </w:r>
          </w:p>
          <w:p w14:paraId="2BC2A5F1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564D85A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8CCF1AC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ay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6052CA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ax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ay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F54DA2A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5423B60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EC9B9B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lbAnswers.Items.Add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181A58F6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5D38C11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B13294" w14:textId="77777777" w:rsid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667124" w14:textId="4B3E4462" w:rsidR="00C8598A" w:rsidRPr="0064644E" w:rsidRDefault="0064644E" w:rsidP="0064644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38B337A" w14:textId="77777777" w:rsidR="00C8598A" w:rsidRDefault="00C8598A" w:rsidP="00996A88">
      <w:pPr>
        <w:rPr>
          <w:rFonts w:ascii="宋体" w:hAnsi="宋体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3D5" w14:paraId="3C7EA926" w14:textId="77777777" w:rsidTr="000373D5">
        <w:tc>
          <w:tcPr>
            <w:tcW w:w="8296" w:type="dxa"/>
          </w:tcPr>
          <w:p w14:paraId="75F1134F" w14:textId="04F3B49F" w:rsidR="000373D5" w:rsidRDefault="00E87CB9" w:rsidP="00996A88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pp.xaml</w:t>
            </w:r>
            <w:proofErr w:type="spellEnd"/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App.xaml.cs</w:t>
            </w:r>
            <w:proofErr w:type="spellEnd"/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App.config</w:t>
            </w:r>
            <w:proofErr w:type="spellEnd"/>
          </w:p>
        </w:tc>
      </w:tr>
      <w:tr w:rsidR="000373D5" w14:paraId="47B95E46" w14:textId="77777777" w:rsidTr="000373D5">
        <w:tc>
          <w:tcPr>
            <w:tcW w:w="8296" w:type="dxa"/>
          </w:tcPr>
          <w:p w14:paraId="622BDC90" w14:textId="761EEA41" w:rsidR="000373D5" w:rsidRDefault="00E87CB9" w:rsidP="00996A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未修改，</w:t>
            </w:r>
            <w:r w:rsidR="00050580">
              <w:rPr>
                <w:rFonts w:ascii="宋体" w:hAnsi="宋体" w:hint="eastAsia"/>
                <w:sz w:val="24"/>
              </w:rPr>
              <w:t>均为vs</w:t>
            </w:r>
            <w:r w:rsidR="00050580">
              <w:rPr>
                <w:rFonts w:ascii="宋体" w:hAnsi="宋体"/>
                <w:sz w:val="24"/>
              </w:rPr>
              <w:t>2022</w:t>
            </w:r>
            <w:r w:rsidR="00050580">
              <w:rPr>
                <w:rFonts w:ascii="宋体" w:hAnsi="宋体" w:hint="eastAsia"/>
                <w:sz w:val="24"/>
              </w:rPr>
              <w:t>生成的默认方案</w:t>
            </w:r>
          </w:p>
        </w:tc>
      </w:tr>
    </w:tbl>
    <w:p w14:paraId="166AC206" w14:textId="205F31DC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3" w:name="_Toc477208935"/>
      <w:r>
        <w:rPr>
          <w:rFonts w:ascii="黑体" w:eastAsia="黑体" w:hAnsi="Arial" w:hint="eastAsia"/>
          <w:b w:val="0"/>
          <w:bCs w:val="0"/>
          <w:sz w:val="30"/>
          <w:szCs w:val="32"/>
        </w:rPr>
        <w:lastRenderedPageBreak/>
        <w:t>运行界面</w:t>
      </w:r>
      <w:bookmarkEnd w:id="3"/>
    </w:p>
    <w:p w14:paraId="18A21921" w14:textId="0573A544" w:rsidR="002B6901" w:rsidRDefault="00876DA3">
      <w:pPr>
        <w:rPr>
          <w:noProof/>
          <w:sz w:val="28"/>
        </w:rPr>
      </w:pPr>
      <w:r>
        <w:rPr>
          <w:rFonts w:hint="eastAsia"/>
          <w:noProof/>
          <w:sz w:val="28"/>
        </w:rPr>
        <w:t>软件启动后显示主窗口</w:t>
      </w:r>
    </w:p>
    <w:p w14:paraId="6D27ADE0" w14:textId="2BD4670D" w:rsidR="00876DA3" w:rsidRDefault="00876DA3">
      <w:pPr>
        <w:rPr>
          <w:noProof/>
          <w:sz w:val="28"/>
        </w:rPr>
      </w:pPr>
      <w:r w:rsidRPr="00876DA3">
        <w:rPr>
          <w:noProof/>
          <w:sz w:val="28"/>
        </w:rPr>
        <w:drawing>
          <wp:inline distT="0" distB="0" distL="0" distR="0" wp14:anchorId="0E823325" wp14:editId="0FECF87E">
            <wp:extent cx="5274310" cy="2900680"/>
            <wp:effectExtent l="0" t="0" r="254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2C32" w14:textId="284D2799" w:rsidR="00876DA3" w:rsidRDefault="00FF6192">
      <w:pPr>
        <w:rPr>
          <w:noProof/>
          <w:sz w:val="28"/>
        </w:rPr>
      </w:pPr>
      <w:r>
        <w:rPr>
          <w:rFonts w:hint="eastAsia"/>
          <w:noProof/>
          <w:sz w:val="28"/>
        </w:rPr>
        <w:t>中间输入一些点：</w:t>
      </w:r>
      <w:r w:rsidR="00B77658">
        <w:rPr>
          <w:rFonts w:hint="eastAsia"/>
          <w:noProof/>
          <w:sz w:val="28"/>
        </w:rPr>
        <w:t>（最大支持</w:t>
      </w:r>
      <w:r w:rsidR="00B77658">
        <w:rPr>
          <w:rFonts w:hint="eastAsia"/>
          <w:noProof/>
          <w:sz w:val="28"/>
        </w:rPr>
        <w:t>1</w:t>
      </w:r>
      <w:r w:rsidR="00B77658">
        <w:rPr>
          <w:noProof/>
          <w:sz w:val="28"/>
        </w:rPr>
        <w:t>0*10</w:t>
      </w:r>
      <w:r w:rsidR="00B77658">
        <w:rPr>
          <w:rFonts w:hint="eastAsia"/>
          <w:noProof/>
          <w:sz w:val="28"/>
        </w:rPr>
        <w:t>迷宫）</w:t>
      </w:r>
    </w:p>
    <w:p w14:paraId="3F13E119" w14:textId="0E3B5BAD" w:rsidR="00FF6192" w:rsidRDefault="00AB3989">
      <w:pPr>
        <w:rPr>
          <w:noProof/>
          <w:sz w:val="28"/>
        </w:rPr>
      </w:pPr>
      <w:r w:rsidRPr="00AB3989">
        <w:rPr>
          <w:noProof/>
          <w:sz w:val="28"/>
        </w:rPr>
        <w:drawing>
          <wp:inline distT="0" distB="0" distL="0" distR="0" wp14:anchorId="1638BB2A" wp14:editId="064AC2C4">
            <wp:extent cx="5274310" cy="293814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9BDC" w14:textId="740F4A78" w:rsidR="00275D31" w:rsidRDefault="00275D31">
      <w:pPr>
        <w:rPr>
          <w:noProof/>
          <w:sz w:val="28"/>
        </w:rPr>
      </w:pPr>
      <w:r>
        <w:rPr>
          <w:rFonts w:hint="eastAsia"/>
          <w:noProof/>
          <w:sz w:val="28"/>
        </w:rPr>
        <w:t>点击计算按钮，给出结果</w:t>
      </w:r>
    </w:p>
    <w:p w14:paraId="2D65F776" w14:textId="7F4F15EC" w:rsidR="00275D31" w:rsidRDefault="002262DD">
      <w:pPr>
        <w:rPr>
          <w:noProof/>
          <w:sz w:val="28"/>
        </w:rPr>
      </w:pPr>
      <w:r w:rsidRPr="002262DD">
        <w:rPr>
          <w:noProof/>
          <w:sz w:val="28"/>
        </w:rPr>
        <w:lastRenderedPageBreak/>
        <w:drawing>
          <wp:inline distT="0" distB="0" distL="0" distR="0" wp14:anchorId="1808EF94" wp14:editId="6C0B2A78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DDAA" w14:textId="4721EAB3" w:rsidR="002262DD" w:rsidRDefault="002262DD">
      <w:pPr>
        <w:rPr>
          <w:noProof/>
          <w:sz w:val="28"/>
        </w:rPr>
      </w:pPr>
      <w:r>
        <w:rPr>
          <w:rFonts w:hint="eastAsia"/>
          <w:noProof/>
          <w:sz w:val="28"/>
        </w:rPr>
        <w:t>就是。。。输入有点累手。。。</w:t>
      </w:r>
    </w:p>
    <w:p w14:paraId="4F6FFDAF" w14:textId="1FD1B0AB" w:rsidR="00F40B10" w:rsidRDefault="003E332F">
      <w:pPr>
        <w:rPr>
          <w:noProof/>
          <w:sz w:val="28"/>
        </w:rPr>
      </w:pPr>
      <w:r>
        <w:rPr>
          <w:rFonts w:hint="eastAsia"/>
          <w:noProof/>
          <w:sz w:val="28"/>
        </w:rPr>
        <w:t>输入样例</w:t>
      </w:r>
      <w:r>
        <w:rPr>
          <w:rFonts w:hint="eastAsia"/>
          <w:noProof/>
          <w:sz w:val="28"/>
        </w:rPr>
        <w:t>1</w:t>
      </w:r>
      <w:r>
        <w:rPr>
          <w:rFonts w:hint="eastAsia"/>
          <w:noProof/>
          <w:sz w:val="28"/>
        </w:rPr>
        <w:t>（以图的形式表示）</w:t>
      </w:r>
    </w:p>
    <w:p w14:paraId="46816D63" w14:textId="101B2300" w:rsidR="003E332F" w:rsidRDefault="003E332F">
      <w:pPr>
        <w:rPr>
          <w:noProof/>
          <w:sz w:val="28"/>
        </w:rPr>
      </w:pPr>
      <w:r>
        <w:rPr>
          <w:noProof/>
          <w:sz w:val="28"/>
        </w:rPr>
        <w:t>0 1 1</w:t>
      </w:r>
    </w:p>
    <w:p w14:paraId="1B6E07C3" w14:textId="108D177A" w:rsidR="003E332F" w:rsidRDefault="003E332F">
      <w:pPr>
        <w:rPr>
          <w:noProof/>
          <w:sz w:val="28"/>
        </w:rPr>
      </w:pPr>
      <w:r>
        <w:rPr>
          <w:rFonts w:hint="eastAsia"/>
          <w:noProof/>
          <w:sz w:val="28"/>
        </w:rPr>
        <w:t>0</w:t>
      </w:r>
      <w:r>
        <w:rPr>
          <w:noProof/>
          <w:sz w:val="28"/>
        </w:rPr>
        <w:t xml:space="preserve"> 0 1</w:t>
      </w:r>
    </w:p>
    <w:p w14:paraId="60F7BBB4" w14:textId="075E65B0" w:rsidR="003E332F" w:rsidRDefault="003E332F">
      <w:pPr>
        <w:rPr>
          <w:noProof/>
          <w:sz w:val="28"/>
        </w:rPr>
      </w:pPr>
      <w:r>
        <w:rPr>
          <w:rFonts w:hint="eastAsia"/>
          <w:noProof/>
          <w:sz w:val="28"/>
        </w:rPr>
        <w:t>1</w:t>
      </w:r>
      <w:r>
        <w:rPr>
          <w:noProof/>
          <w:sz w:val="28"/>
        </w:rPr>
        <w:t xml:space="preserve"> 1 1</w:t>
      </w:r>
    </w:p>
    <w:p w14:paraId="1BAEF296" w14:textId="33C6CDDC" w:rsidR="003E332F" w:rsidRDefault="003E332F">
      <w:pPr>
        <w:rPr>
          <w:noProof/>
          <w:sz w:val="28"/>
        </w:rPr>
      </w:pPr>
      <w:r>
        <w:rPr>
          <w:rFonts w:hint="eastAsia"/>
          <w:noProof/>
          <w:sz w:val="28"/>
        </w:rPr>
        <w:t>0</w:t>
      </w:r>
      <w:r>
        <w:rPr>
          <w:noProof/>
          <w:sz w:val="28"/>
        </w:rPr>
        <w:t xml:space="preserve"> 0</w:t>
      </w:r>
    </w:p>
    <w:p w14:paraId="26EEB065" w14:textId="1EC08FD4" w:rsidR="003E332F" w:rsidRDefault="003E332F">
      <w:pPr>
        <w:rPr>
          <w:noProof/>
          <w:sz w:val="28"/>
        </w:rPr>
      </w:pPr>
      <w:r>
        <w:rPr>
          <w:rFonts w:hint="eastAsia"/>
          <w:noProof/>
          <w:sz w:val="28"/>
        </w:rPr>
        <w:t>1</w:t>
      </w:r>
      <w:r>
        <w:rPr>
          <w:noProof/>
          <w:sz w:val="28"/>
        </w:rPr>
        <w:t xml:space="preserve"> 1</w:t>
      </w:r>
    </w:p>
    <w:p w14:paraId="182D40A8" w14:textId="0877203E" w:rsidR="003E332F" w:rsidRDefault="003E332F">
      <w:pPr>
        <w:rPr>
          <w:noProof/>
          <w:sz w:val="28"/>
        </w:rPr>
      </w:pPr>
      <w:r>
        <w:rPr>
          <w:rFonts w:hint="eastAsia"/>
          <w:noProof/>
          <w:sz w:val="28"/>
        </w:rPr>
        <w:t>输出样例</w:t>
      </w:r>
      <w:r>
        <w:rPr>
          <w:rFonts w:hint="eastAsia"/>
          <w:noProof/>
          <w:sz w:val="28"/>
        </w:rPr>
        <w:t>1</w:t>
      </w:r>
      <w:r>
        <w:rPr>
          <w:rFonts w:hint="eastAsia"/>
          <w:noProof/>
          <w:sz w:val="28"/>
        </w:rPr>
        <w:t>：</w:t>
      </w:r>
    </w:p>
    <w:p w14:paraId="2CEF02CC" w14:textId="52ECA59A" w:rsidR="003E332F" w:rsidRDefault="003E332F">
      <w:pPr>
        <w:rPr>
          <w:noProof/>
          <w:sz w:val="28"/>
        </w:rPr>
      </w:pPr>
      <w:r>
        <w:rPr>
          <w:rFonts w:hint="eastAsia"/>
          <w:noProof/>
          <w:sz w:val="28"/>
        </w:rPr>
        <w:t>{</w:t>
      </w:r>
      <w:r>
        <w:rPr>
          <w:noProof/>
          <w:sz w:val="28"/>
        </w:rPr>
        <w:t>(0,0)(0,1)(1,1)}</w:t>
      </w:r>
    </w:p>
    <w:p w14:paraId="3C3D9193" w14:textId="7874FF3C" w:rsidR="003E332F" w:rsidRDefault="00864AAD">
      <w:pPr>
        <w:rPr>
          <w:noProof/>
          <w:sz w:val="28"/>
        </w:rPr>
      </w:pPr>
      <w:r>
        <w:rPr>
          <w:rFonts w:hint="eastAsia"/>
          <w:noProof/>
          <w:sz w:val="28"/>
        </w:rPr>
        <w:t>输入样例</w:t>
      </w:r>
      <w:r>
        <w:rPr>
          <w:rFonts w:hint="eastAsia"/>
          <w:noProof/>
          <w:sz w:val="28"/>
        </w:rPr>
        <w:t>2</w:t>
      </w:r>
      <w:r>
        <w:rPr>
          <w:rFonts w:hint="eastAsia"/>
          <w:noProof/>
          <w:sz w:val="28"/>
        </w:rPr>
        <w:t>：</w:t>
      </w:r>
    </w:p>
    <w:p w14:paraId="6B6188CC" w14:textId="1F399AAC" w:rsidR="00864AAD" w:rsidRDefault="004111DD">
      <w:pPr>
        <w:rPr>
          <w:noProof/>
          <w:sz w:val="28"/>
        </w:rPr>
      </w:pPr>
      <w:r>
        <w:rPr>
          <w:rFonts w:hint="eastAsia"/>
          <w:noProof/>
          <w:sz w:val="28"/>
        </w:rPr>
        <w:t>0</w:t>
      </w:r>
      <w:r>
        <w:rPr>
          <w:noProof/>
          <w:sz w:val="28"/>
        </w:rPr>
        <w:t xml:space="preserve"> 0 0 1</w:t>
      </w:r>
    </w:p>
    <w:p w14:paraId="20BF9A83" w14:textId="131B85C4" w:rsidR="004111DD" w:rsidRDefault="004111DD">
      <w:pPr>
        <w:rPr>
          <w:noProof/>
          <w:sz w:val="28"/>
        </w:rPr>
      </w:pPr>
      <w:r>
        <w:rPr>
          <w:rFonts w:hint="eastAsia"/>
          <w:noProof/>
          <w:sz w:val="28"/>
        </w:rPr>
        <w:t>0</w:t>
      </w:r>
      <w:r>
        <w:rPr>
          <w:noProof/>
          <w:sz w:val="28"/>
        </w:rPr>
        <w:t xml:space="preserve"> 1 0 1</w:t>
      </w:r>
    </w:p>
    <w:p w14:paraId="45077A76" w14:textId="28B3EA04" w:rsidR="004111DD" w:rsidRDefault="004111DD">
      <w:pPr>
        <w:rPr>
          <w:noProof/>
          <w:sz w:val="28"/>
        </w:rPr>
      </w:pPr>
      <w:r>
        <w:rPr>
          <w:rFonts w:hint="eastAsia"/>
          <w:noProof/>
          <w:sz w:val="28"/>
        </w:rPr>
        <w:t>0</w:t>
      </w:r>
      <w:r>
        <w:rPr>
          <w:noProof/>
          <w:sz w:val="28"/>
        </w:rPr>
        <w:t xml:space="preserve"> 0 0 1</w:t>
      </w:r>
    </w:p>
    <w:p w14:paraId="48AAC29D" w14:textId="6763EFD7" w:rsidR="004111DD" w:rsidRDefault="004111DD">
      <w:pPr>
        <w:rPr>
          <w:noProof/>
          <w:sz w:val="28"/>
        </w:rPr>
      </w:pPr>
      <w:r>
        <w:rPr>
          <w:rFonts w:hint="eastAsia"/>
          <w:noProof/>
          <w:sz w:val="28"/>
        </w:rPr>
        <w:t>1</w:t>
      </w:r>
      <w:r>
        <w:rPr>
          <w:noProof/>
          <w:sz w:val="28"/>
        </w:rPr>
        <w:t xml:space="preserve"> 1 1 1</w:t>
      </w:r>
    </w:p>
    <w:p w14:paraId="763E4D30" w14:textId="78C39C2D" w:rsidR="004111DD" w:rsidRDefault="00B77658">
      <w:pPr>
        <w:rPr>
          <w:noProof/>
          <w:sz w:val="28"/>
        </w:rPr>
      </w:pPr>
      <w:r>
        <w:rPr>
          <w:rFonts w:hint="eastAsia"/>
          <w:noProof/>
          <w:sz w:val="28"/>
        </w:rPr>
        <w:t>0</w:t>
      </w:r>
      <w:r>
        <w:rPr>
          <w:noProof/>
          <w:sz w:val="28"/>
        </w:rPr>
        <w:t xml:space="preserve"> 0</w:t>
      </w:r>
    </w:p>
    <w:p w14:paraId="7F26B642" w14:textId="6D6B3FD4" w:rsidR="00B77658" w:rsidRDefault="00B77658">
      <w:pPr>
        <w:rPr>
          <w:noProof/>
          <w:sz w:val="28"/>
        </w:rPr>
      </w:pPr>
      <w:r>
        <w:rPr>
          <w:rFonts w:hint="eastAsia"/>
          <w:noProof/>
          <w:sz w:val="28"/>
        </w:rPr>
        <w:t>2</w:t>
      </w:r>
      <w:r>
        <w:rPr>
          <w:noProof/>
          <w:sz w:val="28"/>
        </w:rPr>
        <w:t xml:space="preserve"> 2</w:t>
      </w:r>
    </w:p>
    <w:p w14:paraId="32DBF14E" w14:textId="62724D80" w:rsidR="00B77658" w:rsidRDefault="00CD1E8F">
      <w:pPr>
        <w:rPr>
          <w:noProof/>
          <w:sz w:val="28"/>
        </w:rPr>
      </w:pPr>
      <w:r>
        <w:rPr>
          <w:rFonts w:hint="eastAsia"/>
          <w:noProof/>
          <w:sz w:val="28"/>
        </w:rPr>
        <w:t>输出样例</w:t>
      </w:r>
      <w:r>
        <w:rPr>
          <w:rFonts w:hint="eastAsia"/>
          <w:noProof/>
          <w:sz w:val="28"/>
        </w:rPr>
        <w:t>2</w:t>
      </w:r>
    </w:p>
    <w:p w14:paraId="5C80AA5D" w14:textId="5894EEAE" w:rsidR="00CD1E8F" w:rsidRDefault="00CD1E8F">
      <w:pPr>
        <w:rPr>
          <w:noProof/>
          <w:sz w:val="28"/>
        </w:rPr>
      </w:pPr>
      <w:r>
        <w:rPr>
          <w:rFonts w:hint="eastAsia"/>
          <w:noProof/>
          <w:sz w:val="28"/>
        </w:rPr>
        <w:t>{</w:t>
      </w:r>
      <w:r>
        <w:rPr>
          <w:noProof/>
          <w:sz w:val="28"/>
        </w:rPr>
        <w:t>(0,0)(0,1)(0,2)(1,2)(2,2)}</w:t>
      </w:r>
    </w:p>
    <w:p w14:paraId="5161E2C4" w14:textId="1FB56DFF" w:rsidR="00CD1E8F" w:rsidRPr="003E332F" w:rsidRDefault="00CD1E8F">
      <w:pPr>
        <w:rPr>
          <w:noProof/>
          <w:sz w:val="28"/>
        </w:rPr>
      </w:pPr>
      <w:r>
        <w:rPr>
          <w:rFonts w:hint="eastAsia"/>
          <w:noProof/>
          <w:sz w:val="28"/>
        </w:rPr>
        <w:t>{</w:t>
      </w:r>
      <w:r>
        <w:rPr>
          <w:noProof/>
          <w:sz w:val="28"/>
        </w:rPr>
        <w:t>(0,0)(1,0)(2,0)(2,1)(2,2)}</w:t>
      </w:r>
    </w:p>
    <w:sectPr w:rsidR="00CD1E8F" w:rsidRPr="003E332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F194" w14:textId="77777777" w:rsidR="00202F03" w:rsidRDefault="00202F03">
      <w:r>
        <w:separator/>
      </w:r>
    </w:p>
  </w:endnote>
  <w:endnote w:type="continuationSeparator" w:id="0">
    <w:p w14:paraId="28D5DC49" w14:textId="77777777" w:rsidR="00202F03" w:rsidRDefault="0020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29B3" w14:textId="77777777" w:rsidR="00651026" w:rsidRDefault="0065102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BCAE" w14:textId="77777777" w:rsidR="00202F03" w:rsidRDefault="00202F03">
      <w:r>
        <w:separator/>
      </w:r>
    </w:p>
  </w:footnote>
  <w:footnote w:type="continuationSeparator" w:id="0">
    <w:p w14:paraId="5B309BB4" w14:textId="77777777" w:rsidR="00202F03" w:rsidRDefault="00202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6300" w14:textId="77777777" w:rsidR="00651026" w:rsidRDefault="00651026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E63"/>
    <w:multiLevelType w:val="multilevel"/>
    <w:tmpl w:val="04031E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C3EA5"/>
    <w:multiLevelType w:val="multilevel"/>
    <w:tmpl w:val="64CC3EA5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868297203">
    <w:abstractNumId w:val="0"/>
  </w:num>
  <w:num w:numId="2" w16cid:durableId="176117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3"/>
    <w:rsid w:val="00025F4D"/>
    <w:rsid w:val="000373D5"/>
    <w:rsid w:val="00050580"/>
    <w:rsid w:val="00061B30"/>
    <w:rsid w:val="000B459D"/>
    <w:rsid w:val="000E7FD1"/>
    <w:rsid w:val="000F4A9D"/>
    <w:rsid w:val="0010068F"/>
    <w:rsid w:val="00120477"/>
    <w:rsid w:val="0012063E"/>
    <w:rsid w:val="00126143"/>
    <w:rsid w:val="001350D6"/>
    <w:rsid w:val="00140B6D"/>
    <w:rsid w:val="00140F9B"/>
    <w:rsid w:val="001458FA"/>
    <w:rsid w:val="00155611"/>
    <w:rsid w:val="00172A27"/>
    <w:rsid w:val="001A57EC"/>
    <w:rsid w:val="001D0ADF"/>
    <w:rsid w:val="001D46FE"/>
    <w:rsid w:val="001F15D6"/>
    <w:rsid w:val="00201DA8"/>
    <w:rsid w:val="00202F03"/>
    <w:rsid w:val="00211957"/>
    <w:rsid w:val="00213D05"/>
    <w:rsid w:val="00221659"/>
    <w:rsid w:val="002262DD"/>
    <w:rsid w:val="0024175F"/>
    <w:rsid w:val="0026081A"/>
    <w:rsid w:val="00275D31"/>
    <w:rsid w:val="00281612"/>
    <w:rsid w:val="00282B9E"/>
    <w:rsid w:val="0028414C"/>
    <w:rsid w:val="002A23F3"/>
    <w:rsid w:val="002A7498"/>
    <w:rsid w:val="002B135A"/>
    <w:rsid w:val="002B6901"/>
    <w:rsid w:val="002C7F2F"/>
    <w:rsid w:val="002D418D"/>
    <w:rsid w:val="002D566C"/>
    <w:rsid w:val="002D6D4E"/>
    <w:rsid w:val="002E5B37"/>
    <w:rsid w:val="002F2747"/>
    <w:rsid w:val="00360E3E"/>
    <w:rsid w:val="00376319"/>
    <w:rsid w:val="00377D75"/>
    <w:rsid w:val="003919A5"/>
    <w:rsid w:val="003C115F"/>
    <w:rsid w:val="003D1E39"/>
    <w:rsid w:val="003E0C79"/>
    <w:rsid w:val="003E332F"/>
    <w:rsid w:val="003E392D"/>
    <w:rsid w:val="003F25AB"/>
    <w:rsid w:val="003F6872"/>
    <w:rsid w:val="00404DDB"/>
    <w:rsid w:val="004111DD"/>
    <w:rsid w:val="004160D1"/>
    <w:rsid w:val="0043116B"/>
    <w:rsid w:val="00436C33"/>
    <w:rsid w:val="0047763F"/>
    <w:rsid w:val="004D0CE2"/>
    <w:rsid w:val="004E43F0"/>
    <w:rsid w:val="004E71AB"/>
    <w:rsid w:val="004F32F3"/>
    <w:rsid w:val="005117D0"/>
    <w:rsid w:val="00545565"/>
    <w:rsid w:val="005629FC"/>
    <w:rsid w:val="00567EC6"/>
    <w:rsid w:val="005763D8"/>
    <w:rsid w:val="00584241"/>
    <w:rsid w:val="00590AD5"/>
    <w:rsid w:val="005B7D13"/>
    <w:rsid w:val="005D60F0"/>
    <w:rsid w:val="005E4F04"/>
    <w:rsid w:val="005F5CE6"/>
    <w:rsid w:val="0060367D"/>
    <w:rsid w:val="006137D4"/>
    <w:rsid w:val="006241F1"/>
    <w:rsid w:val="0063160F"/>
    <w:rsid w:val="0064644E"/>
    <w:rsid w:val="00651026"/>
    <w:rsid w:val="006977BB"/>
    <w:rsid w:val="006A47DD"/>
    <w:rsid w:val="006A4C8F"/>
    <w:rsid w:val="006E4DCA"/>
    <w:rsid w:val="006F188F"/>
    <w:rsid w:val="007032E7"/>
    <w:rsid w:val="00705C8C"/>
    <w:rsid w:val="00707715"/>
    <w:rsid w:val="007175A9"/>
    <w:rsid w:val="00726121"/>
    <w:rsid w:val="00732300"/>
    <w:rsid w:val="00733473"/>
    <w:rsid w:val="00742720"/>
    <w:rsid w:val="0078467C"/>
    <w:rsid w:val="00787563"/>
    <w:rsid w:val="007A215D"/>
    <w:rsid w:val="007B4FFC"/>
    <w:rsid w:val="00811111"/>
    <w:rsid w:val="0081627D"/>
    <w:rsid w:val="008179B6"/>
    <w:rsid w:val="00864AAD"/>
    <w:rsid w:val="00870EE6"/>
    <w:rsid w:val="008738D5"/>
    <w:rsid w:val="00876DA3"/>
    <w:rsid w:val="00885A95"/>
    <w:rsid w:val="0088663F"/>
    <w:rsid w:val="008A2F7F"/>
    <w:rsid w:val="008A41EA"/>
    <w:rsid w:val="008C50D5"/>
    <w:rsid w:val="008E4BC7"/>
    <w:rsid w:val="009138E3"/>
    <w:rsid w:val="009323F6"/>
    <w:rsid w:val="00942639"/>
    <w:rsid w:val="00942AC3"/>
    <w:rsid w:val="00967494"/>
    <w:rsid w:val="00987ED9"/>
    <w:rsid w:val="00996A88"/>
    <w:rsid w:val="009A4E8F"/>
    <w:rsid w:val="009B243E"/>
    <w:rsid w:val="00A01797"/>
    <w:rsid w:val="00A12BD7"/>
    <w:rsid w:val="00A32DA2"/>
    <w:rsid w:val="00A51E3E"/>
    <w:rsid w:val="00A62E23"/>
    <w:rsid w:val="00A74B4A"/>
    <w:rsid w:val="00A90219"/>
    <w:rsid w:val="00AB3989"/>
    <w:rsid w:val="00AC39D5"/>
    <w:rsid w:val="00AE686E"/>
    <w:rsid w:val="00AF7C07"/>
    <w:rsid w:val="00B11F45"/>
    <w:rsid w:val="00B20D7C"/>
    <w:rsid w:val="00B472A6"/>
    <w:rsid w:val="00B74DD1"/>
    <w:rsid w:val="00B77658"/>
    <w:rsid w:val="00B80E54"/>
    <w:rsid w:val="00BA607D"/>
    <w:rsid w:val="00BB289F"/>
    <w:rsid w:val="00BC341E"/>
    <w:rsid w:val="00BD3FB0"/>
    <w:rsid w:val="00BD44D4"/>
    <w:rsid w:val="00BF4CD8"/>
    <w:rsid w:val="00C2061B"/>
    <w:rsid w:val="00C447F0"/>
    <w:rsid w:val="00C46214"/>
    <w:rsid w:val="00C474F1"/>
    <w:rsid w:val="00C63BDD"/>
    <w:rsid w:val="00C8598A"/>
    <w:rsid w:val="00CD1E8F"/>
    <w:rsid w:val="00CE4C20"/>
    <w:rsid w:val="00D17805"/>
    <w:rsid w:val="00D378A4"/>
    <w:rsid w:val="00D4320C"/>
    <w:rsid w:val="00D47CDB"/>
    <w:rsid w:val="00D67CEA"/>
    <w:rsid w:val="00D71700"/>
    <w:rsid w:val="00D76E3F"/>
    <w:rsid w:val="00D9477C"/>
    <w:rsid w:val="00D96DBE"/>
    <w:rsid w:val="00DA1261"/>
    <w:rsid w:val="00DD2419"/>
    <w:rsid w:val="00DD482E"/>
    <w:rsid w:val="00DF71CE"/>
    <w:rsid w:val="00E13F79"/>
    <w:rsid w:val="00E176BD"/>
    <w:rsid w:val="00E30DDA"/>
    <w:rsid w:val="00E3536D"/>
    <w:rsid w:val="00E42D67"/>
    <w:rsid w:val="00E44A0F"/>
    <w:rsid w:val="00E61B9A"/>
    <w:rsid w:val="00E87CB9"/>
    <w:rsid w:val="00EA531D"/>
    <w:rsid w:val="00EB088C"/>
    <w:rsid w:val="00F128BD"/>
    <w:rsid w:val="00F3547A"/>
    <w:rsid w:val="00F3606F"/>
    <w:rsid w:val="00F37F4B"/>
    <w:rsid w:val="00F4043E"/>
    <w:rsid w:val="00F40B10"/>
    <w:rsid w:val="00F4295E"/>
    <w:rsid w:val="00F5342C"/>
    <w:rsid w:val="00F64E50"/>
    <w:rsid w:val="00F83605"/>
    <w:rsid w:val="00F96477"/>
    <w:rsid w:val="00FC4EF0"/>
    <w:rsid w:val="00FE0C49"/>
    <w:rsid w:val="00FF1A98"/>
    <w:rsid w:val="00FF6192"/>
    <w:rsid w:val="71F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EABDD"/>
  <w15:chartTrackingRefBased/>
  <w15:docId w15:val="{79E7CD4E-1E41-4BB7-B6CB-6328EEB5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目录 2"/>
    <w:basedOn w:val="a"/>
    <w:next w:val="a"/>
    <w:uiPriority w:val="39"/>
    <w:pPr>
      <w:ind w:leftChars="200" w:left="42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E4F04"/>
    <w:pPr>
      <w:keepLines/>
      <w:widowControl/>
      <w:spacing w:before="240" w:line="259" w:lineRule="auto"/>
      <w:jc w:val="left"/>
      <w:outlineLvl w:val="9"/>
    </w:pPr>
    <w:rPr>
      <w:rFonts w:ascii="DengXian Light" w:eastAsia="DengXian Light" w:hAnsi="DengXian Light"/>
      <w:b w:val="0"/>
      <w:bCs w:val="0"/>
      <w:color w:val="2E74B5"/>
      <w:kern w:val="0"/>
      <w:sz w:val="32"/>
      <w:szCs w:val="32"/>
    </w:rPr>
  </w:style>
  <w:style w:type="paragraph" w:styleId="a8">
    <w:name w:val="List Paragraph"/>
    <w:basedOn w:val="a"/>
    <w:uiPriority w:val="99"/>
    <w:qFormat/>
    <w:rsid w:val="00135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OneDrive\&#20316;&#19994;&#27169;&#26495;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11F8-5EDF-44ED-BECC-077FDA8B34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作业模板.dotx</Template>
  <TotalTime>34</TotalTime>
  <Pages>10</Pages>
  <Words>1455</Words>
  <Characters>8635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Manager/>
  <Company>微软中国</Company>
  <LinksUpToDate>false</LinksUpToDate>
  <CharactersWithSpaces>10070</CharactersWithSpaces>
  <SharedDoc>false</SharedDoc>
  <HLinks>
    <vt:vector size="24" baseType="variant"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_Toc477208935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_Toc477208934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_Toc477208933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_Toc477208932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Steve Workshop</cp:lastModifiedBy>
  <cp:revision>57</cp:revision>
  <dcterms:created xsi:type="dcterms:W3CDTF">2022-03-05T01:56:00Z</dcterms:created>
  <dcterms:modified xsi:type="dcterms:W3CDTF">2024-01-10T10:54:00Z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