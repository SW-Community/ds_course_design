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5E9E" w14:textId="77777777" w:rsidR="00651026" w:rsidRDefault="00651026"/>
    <w:p w14:paraId="3319CF08" w14:textId="77777777" w:rsidR="00651026" w:rsidRDefault="00651026"/>
    <w:p w14:paraId="002834A9" w14:textId="77777777" w:rsidR="00651026" w:rsidRDefault="00651026"/>
    <w:p w14:paraId="2178E733" w14:textId="77777777" w:rsidR="00CE4C20" w:rsidRDefault="00CE4C20"/>
    <w:p w14:paraId="364A6506" w14:textId="0779F99D" w:rsidR="00CE4C20" w:rsidRDefault="00CE4C20" w:rsidP="003F25AB">
      <w:pPr>
        <w:jc w:val="center"/>
      </w:pPr>
    </w:p>
    <w:p w14:paraId="5F1262B5" w14:textId="77777777" w:rsidR="00CE4C20" w:rsidRDefault="00CE4C20"/>
    <w:p w14:paraId="5F619730" w14:textId="77777777" w:rsidR="00CE4C20" w:rsidRDefault="00CE4C20"/>
    <w:p w14:paraId="3DF1F9AF" w14:textId="77777777" w:rsidR="00CE4C20" w:rsidRDefault="00CE4C20"/>
    <w:p w14:paraId="070481F9" w14:textId="77777777" w:rsidR="00651026" w:rsidRDefault="00651026"/>
    <w:p w14:paraId="52FAE74D" w14:textId="77777777" w:rsidR="00651026" w:rsidRDefault="00651026" w:rsidP="00BF4CD8">
      <w:pPr>
        <w:jc w:val="center"/>
        <w:rPr>
          <w:rFonts w:ascii="楷体_GB2312" w:eastAsia="楷体_GB2312" w:hAnsi="华文中宋" w:cs="新宋体-18030"/>
          <w:b/>
          <w:sz w:val="96"/>
          <w:szCs w:val="96"/>
        </w:rPr>
      </w:pPr>
      <w:r>
        <w:rPr>
          <w:rFonts w:ascii="楷体_GB2312" w:eastAsia="楷体_GB2312" w:hAnsi="华文中宋" w:cs="新宋体-18030" w:hint="eastAsia"/>
          <w:b/>
          <w:sz w:val="96"/>
          <w:szCs w:val="96"/>
        </w:rPr>
        <w:t>数据结构课程设计</w:t>
      </w:r>
    </w:p>
    <w:p w14:paraId="7E885780" w14:textId="77777777" w:rsidR="00651026" w:rsidRDefault="00651026" w:rsidP="00BF4CD8">
      <w:pPr>
        <w:ind w:rightChars="175" w:right="368" w:firstLineChars="163" w:firstLine="864"/>
        <w:jc w:val="center"/>
        <w:rPr>
          <w:rFonts w:ascii="楷体_GB2312" w:eastAsia="楷体_GB2312" w:hAnsi="华文中宋" w:cs="新宋体-18030"/>
          <w:b/>
          <w:sz w:val="52"/>
          <w:szCs w:val="52"/>
        </w:rPr>
      </w:pPr>
    </w:p>
    <w:p w14:paraId="4F91C43B" w14:textId="1823B6CE" w:rsidR="00651026" w:rsidRDefault="00651026" w:rsidP="00BF4CD8">
      <w:pPr>
        <w:ind w:rightChars="175" w:right="368" w:firstLineChars="163" w:firstLine="598"/>
        <w:rPr>
          <w:rFonts w:ascii="新宋体" w:eastAsia="新宋体" w:hAnsi="新宋体" w:cs="新宋体-18030"/>
          <w:b/>
          <w:sz w:val="36"/>
          <w:szCs w:val="36"/>
          <w:u w:val="single"/>
        </w:rPr>
      </w:pPr>
      <w:r>
        <w:rPr>
          <w:rFonts w:ascii="新宋体" w:eastAsia="新宋体" w:hAnsi="新宋体" w:cs="新宋体-18030" w:hint="eastAsia"/>
          <w:b/>
          <w:sz w:val="36"/>
          <w:szCs w:val="36"/>
        </w:rPr>
        <w:t xml:space="preserve">题       目: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   </w:t>
      </w:r>
      <w:r w:rsidR="00C2061B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2E5B37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78467C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4438BA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>家谱管理</w:t>
      </w:r>
      <w:r w:rsidR="007846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   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   </w:t>
      </w:r>
      <w:r>
        <w:rPr>
          <w:rFonts w:ascii="新宋体" w:eastAsia="新宋体" w:hAnsi="新宋体" w:cs="新宋体-18030" w:hint="eastAsia"/>
          <w:b/>
          <w:sz w:val="36"/>
          <w:szCs w:val="36"/>
        </w:rPr>
        <w:t xml:space="preserve">                 </w:t>
      </w:r>
    </w:p>
    <w:p w14:paraId="2621F9A8" w14:textId="77777777" w:rsidR="00651026" w:rsidRDefault="00651026" w:rsidP="00BF4CD8">
      <w:pPr>
        <w:ind w:rightChars="175" w:right="368" w:firstLineChars="163" w:firstLine="598"/>
        <w:rPr>
          <w:rFonts w:ascii="新宋体" w:eastAsia="新宋体" w:hAnsi="新宋体" w:cs="新宋体-18030"/>
          <w:b/>
          <w:sz w:val="36"/>
          <w:szCs w:val="36"/>
        </w:rPr>
      </w:pPr>
      <w:r>
        <w:rPr>
          <w:rFonts w:ascii="新宋体" w:eastAsia="新宋体" w:hAnsi="新宋体" w:cs="新宋体-18030" w:hint="eastAsia"/>
          <w:b/>
          <w:sz w:val="36"/>
          <w:szCs w:val="36"/>
        </w:rPr>
        <w:t>班       级：</w:t>
      </w:r>
      <w:r w:rsidR="00B20D7C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81627D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88663F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             </w:t>
      </w:r>
      <w:r w:rsidR="00B20D7C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C2061B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   </w:t>
      </w:r>
    </w:p>
    <w:p w14:paraId="00735CEE" w14:textId="77777777" w:rsidR="00651026" w:rsidRDefault="00651026" w:rsidP="00BF4CD8">
      <w:pPr>
        <w:ind w:rightChars="175" w:right="368" w:firstLineChars="163" w:firstLine="598"/>
        <w:rPr>
          <w:rFonts w:ascii="新宋体" w:eastAsia="新宋体" w:hAnsi="新宋体" w:cs="新宋体-18030"/>
          <w:b/>
          <w:sz w:val="36"/>
          <w:szCs w:val="36"/>
        </w:rPr>
      </w:pPr>
      <w:r>
        <w:rPr>
          <w:rFonts w:ascii="新宋体" w:eastAsia="新宋体" w:hAnsi="新宋体" w:cs="新宋体-18030" w:hint="eastAsia"/>
          <w:b/>
          <w:sz w:val="36"/>
          <w:szCs w:val="36"/>
        </w:rPr>
        <w:t>学 生 姓 名：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81627D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</w:t>
      </w:r>
      <w:r w:rsidR="002E5B37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88663F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88663F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     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</w:p>
    <w:p w14:paraId="64C0C118" w14:textId="77777777" w:rsidR="00651026" w:rsidRDefault="00651026" w:rsidP="00BF4CD8">
      <w:pPr>
        <w:ind w:rightChars="175" w:right="368" w:firstLineChars="163" w:firstLine="598"/>
        <w:rPr>
          <w:rFonts w:ascii="新宋体" w:eastAsia="新宋体" w:hAnsi="新宋体" w:cs="新宋体-18030"/>
          <w:b/>
          <w:sz w:val="36"/>
          <w:szCs w:val="36"/>
          <w:u w:val="single"/>
        </w:rPr>
      </w:pPr>
      <w:r>
        <w:rPr>
          <w:rFonts w:ascii="新宋体" w:eastAsia="新宋体" w:hAnsi="新宋体" w:cs="新宋体-18030" w:hint="eastAsia"/>
          <w:b/>
          <w:sz w:val="36"/>
          <w:szCs w:val="36"/>
        </w:rPr>
        <w:t>学 生 学 号：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81627D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</w:t>
      </w:r>
      <w:r w:rsidR="002E5B37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  <w:r w:rsidR="0088663F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        </w:t>
      </w:r>
      <w:r w:rsidR="00C2061B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 </w:t>
      </w:r>
      <w:r w:rsidR="00B20D7C">
        <w:rPr>
          <w:rFonts w:ascii="新宋体" w:eastAsia="新宋体" w:hAnsi="新宋体" w:cs="新宋体-18030"/>
          <w:b/>
          <w:sz w:val="36"/>
          <w:szCs w:val="36"/>
          <w:u w:val="single"/>
        </w:rPr>
        <w:t xml:space="preserve">    </w:t>
      </w:r>
      <w:r w:rsidR="00C2061B"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  </w:t>
      </w:r>
      <w:r>
        <w:rPr>
          <w:rFonts w:ascii="新宋体" w:eastAsia="新宋体" w:hAnsi="新宋体" w:cs="新宋体-18030" w:hint="eastAsia"/>
          <w:b/>
          <w:sz w:val="36"/>
          <w:szCs w:val="36"/>
          <w:u w:val="single"/>
        </w:rPr>
        <w:t xml:space="preserve"> </w:t>
      </w:r>
    </w:p>
    <w:p w14:paraId="51BC9D1F" w14:textId="77777777" w:rsidR="00651026" w:rsidRDefault="00651026">
      <w:pPr>
        <w:ind w:firstLineChars="295" w:firstLine="1083"/>
        <w:rPr>
          <w:rFonts w:ascii="新宋体" w:eastAsia="新宋体" w:hAnsi="新宋体" w:cs="新宋体-18030"/>
          <w:b/>
          <w:sz w:val="36"/>
          <w:szCs w:val="36"/>
        </w:rPr>
      </w:pPr>
      <w:r>
        <w:rPr>
          <w:rFonts w:ascii="新宋体" w:eastAsia="新宋体" w:hAnsi="新宋体" w:cs="新宋体-18030" w:hint="eastAsia"/>
          <w:b/>
          <w:sz w:val="36"/>
          <w:szCs w:val="36"/>
        </w:rPr>
        <w:t xml:space="preserve"> </w:t>
      </w:r>
    </w:p>
    <w:p w14:paraId="4BE486AD" w14:textId="77777777" w:rsidR="00651026" w:rsidRDefault="00651026">
      <w:pPr>
        <w:jc w:val="center"/>
        <w:rPr>
          <w:rFonts w:ascii="新宋体" w:eastAsia="新宋体" w:hAnsi="新宋体" w:cs="新宋体-18030"/>
          <w:b/>
          <w:sz w:val="28"/>
          <w:szCs w:val="28"/>
        </w:rPr>
      </w:pPr>
    </w:p>
    <w:p w14:paraId="190F8194" w14:textId="447FA84C" w:rsidR="00651026" w:rsidRDefault="0088663F">
      <w:pPr>
        <w:jc w:val="center"/>
        <w:rPr>
          <w:rFonts w:ascii="新宋体" w:eastAsia="新宋体" w:hAnsi="新宋体" w:cs="新宋体-18030"/>
          <w:b/>
          <w:sz w:val="32"/>
          <w:szCs w:val="32"/>
        </w:rPr>
      </w:pPr>
      <w:r>
        <w:rPr>
          <w:rFonts w:ascii="新宋体" w:eastAsia="新宋体" w:hAnsi="新宋体" w:cs="新宋体-18030" w:hint="eastAsia"/>
          <w:b/>
          <w:sz w:val="32"/>
          <w:szCs w:val="32"/>
        </w:rPr>
        <w:t>20</w:t>
      </w:r>
      <w:r>
        <w:rPr>
          <w:rFonts w:ascii="新宋体" w:eastAsia="新宋体" w:hAnsi="新宋体" w:cs="新宋体-18030"/>
          <w:b/>
          <w:sz w:val="32"/>
          <w:szCs w:val="32"/>
        </w:rPr>
        <w:t>2</w:t>
      </w:r>
      <w:r w:rsidR="0081627D">
        <w:rPr>
          <w:rFonts w:ascii="新宋体" w:eastAsia="新宋体" w:hAnsi="新宋体" w:cs="新宋体-18030"/>
          <w:b/>
          <w:sz w:val="32"/>
          <w:szCs w:val="32"/>
        </w:rPr>
        <w:t>2</w:t>
      </w:r>
      <w:r w:rsidR="00651026">
        <w:rPr>
          <w:rFonts w:ascii="新宋体" w:eastAsia="新宋体" w:hAnsi="新宋体" w:cs="新宋体-18030" w:hint="eastAsia"/>
          <w:b/>
          <w:sz w:val="32"/>
          <w:szCs w:val="32"/>
        </w:rPr>
        <w:t xml:space="preserve"> 年</w:t>
      </w:r>
      <w:r>
        <w:rPr>
          <w:rFonts w:ascii="新宋体" w:eastAsia="新宋体" w:hAnsi="新宋体" w:cs="新宋体-18030" w:hint="eastAsia"/>
          <w:b/>
          <w:sz w:val="32"/>
          <w:szCs w:val="32"/>
        </w:rPr>
        <w:t xml:space="preserve"> </w:t>
      </w:r>
      <w:r w:rsidR="00EA531D">
        <w:rPr>
          <w:rFonts w:ascii="新宋体" w:eastAsia="新宋体" w:hAnsi="新宋体" w:cs="新宋体-18030"/>
          <w:b/>
          <w:sz w:val="32"/>
          <w:szCs w:val="32"/>
        </w:rPr>
        <w:t xml:space="preserve"> </w:t>
      </w:r>
      <w:r w:rsidR="004438BA">
        <w:rPr>
          <w:rFonts w:ascii="新宋体" w:eastAsia="新宋体" w:hAnsi="新宋体" w:cs="新宋体-18030"/>
          <w:b/>
          <w:sz w:val="32"/>
          <w:szCs w:val="32"/>
        </w:rPr>
        <w:t>3</w:t>
      </w:r>
      <w:r w:rsidR="00651026">
        <w:rPr>
          <w:rFonts w:ascii="新宋体" w:eastAsia="新宋体" w:hAnsi="新宋体" w:cs="新宋体-18030" w:hint="eastAsia"/>
          <w:b/>
          <w:sz w:val="32"/>
          <w:szCs w:val="32"/>
        </w:rPr>
        <w:t>月</w:t>
      </w:r>
      <w:r w:rsidR="00DF71CE">
        <w:rPr>
          <w:rFonts w:ascii="新宋体" w:eastAsia="新宋体" w:hAnsi="新宋体" w:cs="新宋体-18030" w:hint="eastAsia"/>
          <w:b/>
          <w:sz w:val="32"/>
          <w:szCs w:val="32"/>
        </w:rPr>
        <w:t xml:space="preserve">  </w:t>
      </w:r>
      <w:r w:rsidR="0081627D">
        <w:rPr>
          <w:rFonts w:ascii="新宋体" w:eastAsia="新宋体" w:hAnsi="新宋体" w:cs="新宋体-18030"/>
          <w:b/>
          <w:sz w:val="32"/>
          <w:szCs w:val="32"/>
        </w:rPr>
        <w:t>2</w:t>
      </w:r>
      <w:r w:rsidR="004438BA">
        <w:rPr>
          <w:rFonts w:ascii="新宋体" w:eastAsia="新宋体" w:hAnsi="新宋体" w:cs="新宋体-18030"/>
          <w:b/>
          <w:sz w:val="32"/>
          <w:szCs w:val="32"/>
        </w:rPr>
        <w:t>3</w:t>
      </w:r>
      <w:r w:rsidR="00651026">
        <w:rPr>
          <w:rFonts w:ascii="新宋体" w:eastAsia="新宋体" w:hAnsi="新宋体" w:cs="新宋体-18030" w:hint="eastAsia"/>
          <w:b/>
          <w:sz w:val="32"/>
          <w:szCs w:val="32"/>
        </w:rPr>
        <w:t>日</w:t>
      </w:r>
    </w:p>
    <w:p w14:paraId="02EABF5F" w14:textId="77777777" w:rsidR="00651026" w:rsidRDefault="00651026"/>
    <w:p w14:paraId="02BC4042" w14:textId="77777777" w:rsidR="00651026" w:rsidRDefault="00651026"/>
    <w:p w14:paraId="0AF9E5EB" w14:textId="77777777" w:rsidR="00651026" w:rsidRDefault="00651026"/>
    <w:p w14:paraId="2FF62CDA" w14:textId="77777777" w:rsidR="00651026" w:rsidRDefault="00651026"/>
    <w:p w14:paraId="12237A2A" w14:textId="77777777" w:rsidR="00651026" w:rsidRDefault="00651026"/>
    <w:p w14:paraId="76124BC9" w14:textId="77777777" w:rsidR="00651026" w:rsidRDefault="00651026"/>
    <w:p w14:paraId="36F25681" w14:textId="77777777" w:rsidR="00651026" w:rsidRDefault="00651026"/>
    <w:p w14:paraId="09ED6FB4" w14:textId="77777777" w:rsidR="005E4F04" w:rsidRPr="005E4F04" w:rsidRDefault="005E4F04">
      <w:pPr>
        <w:pStyle w:val="TOC"/>
        <w:rPr>
          <w:sz w:val="52"/>
        </w:rPr>
      </w:pPr>
      <w:r w:rsidRPr="005E4F04">
        <w:rPr>
          <w:sz w:val="52"/>
          <w:lang w:val="zh-CN"/>
        </w:rPr>
        <w:t>目录</w:t>
      </w:r>
    </w:p>
    <w:p w14:paraId="74E301E3" w14:textId="77777777" w:rsidR="005E4F04" w:rsidRPr="005E4F04" w:rsidRDefault="005E4F04">
      <w:pPr>
        <w:pStyle w:val="20"/>
        <w:tabs>
          <w:tab w:val="left" w:pos="1050"/>
          <w:tab w:val="right" w:leader="dot" w:pos="8296"/>
        </w:tabs>
        <w:rPr>
          <w:rFonts w:ascii="DengXian" w:eastAsia="DengXian" w:hAnsi="DengXian"/>
          <w:noProof/>
          <w:sz w:val="36"/>
          <w:szCs w:val="22"/>
        </w:rPr>
      </w:pPr>
      <w:r w:rsidRPr="005E4F04">
        <w:rPr>
          <w:sz w:val="36"/>
        </w:rPr>
        <w:fldChar w:fldCharType="begin"/>
      </w:r>
      <w:r w:rsidRPr="005E4F04">
        <w:rPr>
          <w:sz w:val="36"/>
        </w:rPr>
        <w:instrText xml:space="preserve"> TOC \o "1-3" \h \z \u </w:instrText>
      </w:r>
      <w:r w:rsidRPr="005E4F04">
        <w:rPr>
          <w:sz w:val="36"/>
        </w:rPr>
        <w:fldChar w:fldCharType="separate"/>
      </w:r>
      <w:hyperlink w:anchor="_Toc477208932" w:history="1">
        <w:r w:rsidRPr="005E4F04">
          <w:rPr>
            <w:rStyle w:val="a3"/>
            <w:rFonts w:ascii="黑体" w:eastAsia="黑体" w:hAnsi="Arial"/>
            <w:noProof/>
            <w:sz w:val="36"/>
          </w:rPr>
          <w:t>1.</w:t>
        </w:r>
        <w:r w:rsidRPr="005E4F04">
          <w:rPr>
            <w:rFonts w:ascii="DengXian" w:eastAsia="DengXian" w:hAnsi="DengXian"/>
            <w:noProof/>
            <w:sz w:val="36"/>
            <w:szCs w:val="22"/>
          </w:rPr>
          <w:tab/>
        </w:r>
        <w:r w:rsidRPr="005E4F04">
          <w:rPr>
            <w:rStyle w:val="a3"/>
            <w:rFonts w:ascii="黑体" w:eastAsia="黑体" w:hAnsi="Arial"/>
            <w:noProof/>
            <w:sz w:val="36"/>
          </w:rPr>
          <w:t>开发环境</w:t>
        </w:r>
        <w:r w:rsidRPr="005E4F04">
          <w:rPr>
            <w:noProof/>
            <w:webHidden/>
            <w:sz w:val="36"/>
          </w:rPr>
          <w:tab/>
        </w:r>
        <w:r w:rsidRPr="005E4F04">
          <w:rPr>
            <w:noProof/>
            <w:webHidden/>
            <w:sz w:val="36"/>
          </w:rPr>
          <w:fldChar w:fldCharType="begin"/>
        </w:r>
        <w:r w:rsidRPr="005E4F04">
          <w:rPr>
            <w:noProof/>
            <w:webHidden/>
            <w:sz w:val="36"/>
          </w:rPr>
          <w:instrText xml:space="preserve"> PAGEREF _Toc477208932 \h </w:instrText>
        </w:r>
        <w:r w:rsidRPr="005E4F04">
          <w:rPr>
            <w:noProof/>
            <w:webHidden/>
            <w:sz w:val="36"/>
          </w:rPr>
        </w:r>
        <w:r w:rsidRPr="005E4F04">
          <w:rPr>
            <w:noProof/>
            <w:webHidden/>
            <w:sz w:val="36"/>
          </w:rPr>
          <w:fldChar w:fldCharType="separate"/>
        </w:r>
        <w:r w:rsidR="00F4043E">
          <w:rPr>
            <w:noProof/>
            <w:webHidden/>
            <w:sz w:val="36"/>
          </w:rPr>
          <w:t>3</w:t>
        </w:r>
        <w:r w:rsidRPr="005E4F04">
          <w:rPr>
            <w:noProof/>
            <w:webHidden/>
            <w:sz w:val="36"/>
          </w:rPr>
          <w:fldChar w:fldCharType="end"/>
        </w:r>
      </w:hyperlink>
    </w:p>
    <w:p w14:paraId="43CC55D4" w14:textId="77777777" w:rsidR="005E4F04" w:rsidRPr="005E4F04" w:rsidRDefault="00952F81">
      <w:pPr>
        <w:pStyle w:val="20"/>
        <w:tabs>
          <w:tab w:val="left" w:pos="1050"/>
          <w:tab w:val="right" w:leader="dot" w:pos="8296"/>
        </w:tabs>
        <w:rPr>
          <w:rFonts w:ascii="DengXian" w:eastAsia="DengXian" w:hAnsi="DengXian"/>
          <w:noProof/>
          <w:sz w:val="36"/>
          <w:szCs w:val="22"/>
        </w:rPr>
      </w:pPr>
      <w:hyperlink w:anchor="_Toc477208933" w:history="1">
        <w:r w:rsidR="005E4F04" w:rsidRPr="005E4F04">
          <w:rPr>
            <w:rStyle w:val="a3"/>
            <w:rFonts w:ascii="黑体" w:eastAsia="黑体" w:hAnsi="Arial"/>
            <w:noProof/>
            <w:sz w:val="36"/>
          </w:rPr>
          <w:t>2.</w:t>
        </w:r>
        <w:r w:rsidR="005E4F04" w:rsidRPr="005E4F04">
          <w:rPr>
            <w:rFonts w:ascii="DengXian" w:eastAsia="DengXian" w:hAnsi="DengXian"/>
            <w:noProof/>
            <w:sz w:val="36"/>
            <w:szCs w:val="22"/>
          </w:rPr>
          <w:tab/>
        </w:r>
        <w:r w:rsidR="005E4F04" w:rsidRPr="005E4F04">
          <w:rPr>
            <w:rStyle w:val="a3"/>
            <w:rFonts w:ascii="黑体" w:eastAsia="黑体" w:hAnsi="Arial"/>
            <w:noProof/>
            <w:sz w:val="36"/>
          </w:rPr>
          <w:t>程序的功能</w:t>
        </w:r>
        <w:r w:rsidR="005E4F04" w:rsidRPr="005E4F04">
          <w:rPr>
            <w:noProof/>
            <w:webHidden/>
            <w:sz w:val="36"/>
          </w:rPr>
          <w:tab/>
        </w:r>
        <w:r w:rsidR="005E4F04" w:rsidRPr="005E4F04">
          <w:rPr>
            <w:noProof/>
            <w:webHidden/>
            <w:sz w:val="36"/>
          </w:rPr>
          <w:fldChar w:fldCharType="begin"/>
        </w:r>
        <w:r w:rsidR="005E4F04" w:rsidRPr="005E4F04">
          <w:rPr>
            <w:noProof/>
            <w:webHidden/>
            <w:sz w:val="36"/>
          </w:rPr>
          <w:instrText xml:space="preserve"> PAGEREF _Toc477208933 \h </w:instrText>
        </w:r>
        <w:r w:rsidR="005E4F04" w:rsidRPr="005E4F04">
          <w:rPr>
            <w:noProof/>
            <w:webHidden/>
            <w:sz w:val="36"/>
          </w:rPr>
        </w:r>
        <w:r w:rsidR="005E4F04" w:rsidRPr="005E4F04">
          <w:rPr>
            <w:noProof/>
            <w:webHidden/>
            <w:sz w:val="36"/>
          </w:rPr>
          <w:fldChar w:fldCharType="separate"/>
        </w:r>
        <w:r w:rsidR="00F4043E">
          <w:rPr>
            <w:noProof/>
            <w:webHidden/>
            <w:sz w:val="36"/>
          </w:rPr>
          <w:t>3</w:t>
        </w:r>
        <w:r w:rsidR="005E4F04" w:rsidRPr="005E4F04">
          <w:rPr>
            <w:noProof/>
            <w:webHidden/>
            <w:sz w:val="36"/>
          </w:rPr>
          <w:fldChar w:fldCharType="end"/>
        </w:r>
      </w:hyperlink>
    </w:p>
    <w:p w14:paraId="1105834E" w14:textId="77777777" w:rsidR="005E4F04" w:rsidRPr="005E4F04" w:rsidRDefault="00952F81">
      <w:pPr>
        <w:pStyle w:val="20"/>
        <w:tabs>
          <w:tab w:val="left" w:pos="1050"/>
          <w:tab w:val="right" w:leader="dot" w:pos="8296"/>
        </w:tabs>
        <w:rPr>
          <w:rFonts w:ascii="DengXian" w:eastAsia="DengXian" w:hAnsi="DengXian"/>
          <w:noProof/>
          <w:sz w:val="36"/>
          <w:szCs w:val="22"/>
        </w:rPr>
      </w:pPr>
      <w:hyperlink w:anchor="_Toc477208934" w:history="1">
        <w:r w:rsidR="005E4F04" w:rsidRPr="005E4F04">
          <w:rPr>
            <w:rStyle w:val="a3"/>
            <w:rFonts w:ascii="黑体" w:eastAsia="黑体" w:hAnsi="Arial"/>
            <w:noProof/>
            <w:sz w:val="36"/>
          </w:rPr>
          <w:t>3.</w:t>
        </w:r>
        <w:r w:rsidR="005E4F04" w:rsidRPr="005E4F04">
          <w:rPr>
            <w:rFonts w:ascii="DengXian" w:eastAsia="DengXian" w:hAnsi="DengXian"/>
            <w:noProof/>
            <w:sz w:val="36"/>
            <w:szCs w:val="22"/>
          </w:rPr>
          <w:tab/>
        </w:r>
        <w:r w:rsidR="005E4F04" w:rsidRPr="005E4F04">
          <w:rPr>
            <w:rStyle w:val="a3"/>
            <w:rFonts w:ascii="黑体" w:eastAsia="黑体" w:hAnsi="Arial"/>
            <w:noProof/>
            <w:sz w:val="36"/>
          </w:rPr>
          <w:t>代码清单</w:t>
        </w:r>
        <w:r w:rsidR="005E4F04" w:rsidRPr="005E4F04">
          <w:rPr>
            <w:noProof/>
            <w:webHidden/>
            <w:sz w:val="36"/>
          </w:rPr>
          <w:tab/>
        </w:r>
        <w:r w:rsidR="005E4F04" w:rsidRPr="005E4F04">
          <w:rPr>
            <w:noProof/>
            <w:webHidden/>
            <w:sz w:val="36"/>
          </w:rPr>
          <w:fldChar w:fldCharType="begin"/>
        </w:r>
        <w:r w:rsidR="005E4F04" w:rsidRPr="005E4F04">
          <w:rPr>
            <w:noProof/>
            <w:webHidden/>
            <w:sz w:val="36"/>
          </w:rPr>
          <w:instrText xml:space="preserve"> PAGEREF _Toc477208934 \h </w:instrText>
        </w:r>
        <w:r w:rsidR="005E4F04" w:rsidRPr="005E4F04">
          <w:rPr>
            <w:noProof/>
            <w:webHidden/>
            <w:sz w:val="36"/>
          </w:rPr>
        </w:r>
        <w:r w:rsidR="005E4F04" w:rsidRPr="005E4F04">
          <w:rPr>
            <w:noProof/>
            <w:webHidden/>
            <w:sz w:val="36"/>
          </w:rPr>
          <w:fldChar w:fldCharType="separate"/>
        </w:r>
        <w:r w:rsidR="00F4043E">
          <w:rPr>
            <w:noProof/>
            <w:webHidden/>
            <w:sz w:val="36"/>
          </w:rPr>
          <w:t>3</w:t>
        </w:r>
        <w:r w:rsidR="005E4F04" w:rsidRPr="005E4F04">
          <w:rPr>
            <w:noProof/>
            <w:webHidden/>
            <w:sz w:val="36"/>
          </w:rPr>
          <w:fldChar w:fldCharType="end"/>
        </w:r>
      </w:hyperlink>
    </w:p>
    <w:p w14:paraId="1B8B0049" w14:textId="77777777" w:rsidR="005E4F04" w:rsidRPr="005E4F04" w:rsidRDefault="00952F81">
      <w:pPr>
        <w:pStyle w:val="20"/>
        <w:tabs>
          <w:tab w:val="left" w:pos="1050"/>
          <w:tab w:val="right" w:leader="dot" w:pos="8296"/>
        </w:tabs>
        <w:rPr>
          <w:rFonts w:ascii="DengXian" w:eastAsia="DengXian" w:hAnsi="DengXian"/>
          <w:noProof/>
          <w:sz w:val="36"/>
          <w:szCs w:val="22"/>
        </w:rPr>
      </w:pPr>
      <w:hyperlink w:anchor="_Toc477208935" w:history="1">
        <w:r w:rsidR="005E4F04" w:rsidRPr="005E4F04">
          <w:rPr>
            <w:rStyle w:val="a3"/>
            <w:rFonts w:ascii="黑体" w:eastAsia="黑体" w:hAnsi="Arial"/>
            <w:noProof/>
            <w:sz w:val="36"/>
          </w:rPr>
          <w:t>4.</w:t>
        </w:r>
        <w:r w:rsidR="005E4F04" w:rsidRPr="005E4F04">
          <w:rPr>
            <w:rFonts w:ascii="DengXian" w:eastAsia="DengXian" w:hAnsi="DengXian"/>
            <w:noProof/>
            <w:sz w:val="36"/>
            <w:szCs w:val="22"/>
          </w:rPr>
          <w:tab/>
        </w:r>
        <w:r w:rsidR="005E4F04" w:rsidRPr="005E4F04">
          <w:rPr>
            <w:rStyle w:val="a3"/>
            <w:rFonts w:ascii="黑体" w:eastAsia="黑体" w:hAnsi="Arial"/>
            <w:noProof/>
            <w:sz w:val="36"/>
          </w:rPr>
          <w:t>运行界面</w:t>
        </w:r>
        <w:r w:rsidR="005E4F04" w:rsidRPr="005E4F04">
          <w:rPr>
            <w:noProof/>
            <w:webHidden/>
            <w:sz w:val="36"/>
          </w:rPr>
          <w:tab/>
        </w:r>
        <w:r w:rsidR="005E4F04" w:rsidRPr="005E4F04">
          <w:rPr>
            <w:noProof/>
            <w:webHidden/>
            <w:sz w:val="36"/>
          </w:rPr>
          <w:fldChar w:fldCharType="begin"/>
        </w:r>
        <w:r w:rsidR="005E4F04" w:rsidRPr="005E4F04">
          <w:rPr>
            <w:noProof/>
            <w:webHidden/>
            <w:sz w:val="36"/>
          </w:rPr>
          <w:instrText xml:space="preserve"> PAGEREF _Toc477208935 \h </w:instrText>
        </w:r>
        <w:r w:rsidR="005E4F04" w:rsidRPr="005E4F04">
          <w:rPr>
            <w:noProof/>
            <w:webHidden/>
            <w:sz w:val="36"/>
          </w:rPr>
        </w:r>
        <w:r w:rsidR="005E4F04" w:rsidRPr="005E4F04">
          <w:rPr>
            <w:noProof/>
            <w:webHidden/>
            <w:sz w:val="36"/>
          </w:rPr>
          <w:fldChar w:fldCharType="separate"/>
        </w:r>
        <w:r w:rsidR="00F4043E">
          <w:rPr>
            <w:noProof/>
            <w:webHidden/>
            <w:sz w:val="36"/>
          </w:rPr>
          <w:t>14</w:t>
        </w:r>
        <w:r w:rsidR="005E4F04" w:rsidRPr="005E4F04">
          <w:rPr>
            <w:noProof/>
            <w:webHidden/>
            <w:sz w:val="36"/>
          </w:rPr>
          <w:fldChar w:fldCharType="end"/>
        </w:r>
      </w:hyperlink>
    </w:p>
    <w:p w14:paraId="3E96A5CB" w14:textId="77777777" w:rsidR="005E4F04" w:rsidRDefault="005E4F04">
      <w:r w:rsidRPr="005E4F04">
        <w:rPr>
          <w:b/>
          <w:bCs/>
          <w:sz w:val="36"/>
          <w:lang w:val="zh-CN"/>
        </w:rPr>
        <w:fldChar w:fldCharType="end"/>
      </w:r>
    </w:p>
    <w:p w14:paraId="34633C35" w14:textId="77777777" w:rsidR="005E4F04" w:rsidRDefault="005E4F04"/>
    <w:p w14:paraId="5E098077" w14:textId="77777777" w:rsidR="00651026" w:rsidRDefault="00651026">
      <w:pPr>
        <w:pStyle w:val="2"/>
        <w:keepLines/>
        <w:numPr>
          <w:ilvl w:val="0"/>
          <w:numId w:val="1"/>
        </w:numPr>
        <w:spacing w:before="260" w:after="260" w:line="416" w:lineRule="auto"/>
        <w:rPr>
          <w:rFonts w:ascii="黑体" w:eastAsia="黑体" w:hAnsi="Arial"/>
          <w:b w:val="0"/>
          <w:bCs w:val="0"/>
          <w:sz w:val="30"/>
          <w:szCs w:val="32"/>
        </w:rPr>
      </w:pPr>
      <w:bookmarkStart w:id="0" w:name="_Toc477208932"/>
      <w:r>
        <w:rPr>
          <w:rFonts w:ascii="黑体" w:eastAsia="黑体" w:hAnsi="Arial" w:hint="eastAsia"/>
          <w:b w:val="0"/>
          <w:bCs w:val="0"/>
          <w:sz w:val="30"/>
          <w:szCs w:val="32"/>
        </w:rPr>
        <w:t>开发环境</w:t>
      </w:r>
      <w:bookmarkEnd w:id="0"/>
    </w:p>
    <w:p w14:paraId="2D922C73" w14:textId="77777777" w:rsidR="00C2061B" w:rsidRPr="00C2061B" w:rsidRDefault="00FC4EF0" w:rsidP="00C2061B">
      <w:r>
        <w:t xml:space="preserve"> </w:t>
      </w:r>
    </w:p>
    <w:p w14:paraId="5BBFFBBC" w14:textId="77777777" w:rsidR="00C2061B" w:rsidRPr="00F5342C" w:rsidRDefault="00651026" w:rsidP="00F5342C">
      <w:pPr>
        <w:pStyle w:val="2"/>
        <w:keepLines/>
        <w:numPr>
          <w:ilvl w:val="0"/>
          <w:numId w:val="1"/>
        </w:numPr>
        <w:spacing w:before="260" w:after="260" w:line="416" w:lineRule="auto"/>
        <w:rPr>
          <w:rFonts w:ascii="黑体" w:eastAsia="黑体" w:hAnsi="Arial"/>
          <w:b w:val="0"/>
          <w:bCs w:val="0"/>
          <w:sz w:val="30"/>
          <w:szCs w:val="32"/>
        </w:rPr>
      </w:pPr>
      <w:bookmarkStart w:id="1" w:name="_Toc477208933"/>
      <w:r>
        <w:rPr>
          <w:rFonts w:ascii="黑体" w:eastAsia="黑体" w:hAnsi="Arial" w:hint="eastAsia"/>
          <w:b w:val="0"/>
          <w:bCs w:val="0"/>
          <w:sz w:val="30"/>
          <w:szCs w:val="32"/>
        </w:rPr>
        <w:t>功能</w:t>
      </w:r>
      <w:bookmarkEnd w:id="1"/>
      <w:r w:rsidR="00DF71CE">
        <w:rPr>
          <w:rFonts w:ascii="黑体" w:eastAsia="黑体" w:hAnsi="Arial" w:hint="eastAsia"/>
          <w:b w:val="0"/>
          <w:bCs w:val="0"/>
          <w:sz w:val="30"/>
          <w:szCs w:val="32"/>
        </w:rPr>
        <w:t>描述</w:t>
      </w:r>
      <w:r w:rsidR="007A215D">
        <w:rPr>
          <w:rFonts w:ascii="黑体" w:eastAsia="黑体" w:hAnsi="Arial" w:hint="eastAsia"/>
          <w:b w:val="0"/>
          <w:bCs w:val="0"/>
          <w:sz w:val="30"/>
          <w:szCs w:val="32"/>
        </w:rPr>
        <w:t>（</w:t>
      </w:r>
      <w:r w:rsidR="00D17805" w:rsidRPr="00D17805">
        <w:rPr>
          <w:rFonts w:ascii="黑体" w:eastAsia="黑体" w:hAnsi="Arial" w:hint="eastAsia"/>
          <w:b w:val="0"/>
          <w:bCs w:val="0"/>
          <w:sz w:val="30"/>
          <w:szCs w:val="32"/>
          <w:highlight w:val="yellow"/>
        </w:rPr>
        <w:t>内容仅供参考</w:t>
      </w:r>
      <w:r w:rsidR="007A215D">
        <w:rPr>
          <w:rFonts w:ascii="黑体" w:eastAsia="黑体" w:hAnsi="Arial" w:hint="eastAsia"/>
          <w:b w:val="0"/>
          <w:bCs w:val="0"/>
          <w:sz w:val="30"/>
          <w:szCs w:val="32"/>
        </w:rPr>
        <w:t>）</w:t>
      </w:r>
    </w:p>
    <w:p w14:paraId="71114EBB" w14:textId="14CE23E2" w:rsidR="00651026" w:rsidRDefault="004438BA"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实现了一个普通的二叉树，有左右孩子和父节点，并添加查找和前序遍历的功能，最后通过一个测试类验证这些功能。</w:t>
      </w:r>
    </w:p>
    <w:p w14:paraId="1866827E" w14:textId="6644B25A" w:rsidR="00D77EF9" w:rsidRDefault="00D77EF9" w:rsidP="00D77EF9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创建家谱：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类代表家谱，有一个父节点，接下来所有的操作都</w:t>
      </w:r>
      <w:r w:rsidR="00C53638">
        <w:rPr>
          <w:rFonts w:hint="eastAsia"/>
        </w:rPr>
        <w:t>依赖于这个父节点</w:t>
      </w:r>
    </w:p>
    <w:p w14:paraId="2FA8E342" w14:textId="1E7FEF1F" w:rsidR="00D77EF9" w:rsidRDefault="00D77EF9" w:rsidP="00D77EF9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添加家谱成员：</w:t>
      </w:r>
      <w:r w:rsidR="00C53638">
        <w:rPr>
          <w:rFonts w:hint="eastAsia"/>
        </w:rPr>
        <w:t>根据成员名称</w:t>
      </w:r>
      <w:r w:rsidR="00464ABC">
        <w:rPr>
          <w:rFonts w:hint="eastAsia"/>
        </w:rPr>
        <w:t>（</w:t>
      </w:r>
      <w:r w:rsidR="00464ABC">
        <w:rPr>
          <w:rFonts w:hint="eastAsia"/>
        </w:rPr>
        <w:t>String</w:t>
      </w:r>
      <w:r w:rsidR="00464ABC">
        <w:rPr>
          <w:rFonts w:hint="eastAsia"/>
        </w:rPr>
        <w:t>字符串）</w:t>
      </w:r>
      <w:r w:rsidR="00C53638">
        <w:rPr>
          <w:rFonts w:hint="eastAsia"/>
        </w:rPr>
        <w:t>查找到某个</w:t>
      </w:r>
      <w:r w:rsidR="00464ABC">
        <w:rPr>
          <w:rFonts w:hint="eastAsia"/>
        </w:rPr>
        <w:t>节点后返回其引用，</w:t>
      </w:r>
      <w:r w:rsidR="00734B79">
        <w:rPr>
          <w:rFonts w:hint="eastAsia"/>
        </w:rPr>
        <w:t>然后用这个引用，手动创建左右孩子并添加</w:t>
      </w:r>
    </w:p>
    <w:p w14:paraId="7D231963" w14:textId="6850583B" w:rsidR="00D77EF9" w:rsidRDefault="00D77EF9" w:rsidP="00D77EF9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删除成员：输入该成员的</w:t>
      </w:r>
      <w:r w:rsidR="00734B79">
        <w:rPr>
          <w:rFonts w:hint="eastAsia"/>
        </w:rPr>
        <w:t>名字，找到其引用</w:t>
      </w:r>
      <w:r>
        <w:rPr>
          <w:rFonts w:hint="eastAsia"/>
        </w:rPr>
        <w:t>即可删除该成员</w:t>
      </w:r>
      <w:r w:rsidR="00734B79">
        <w:rPr>
          <w:rFonts w:hint="eastAsia"/>
        </w:rPr>
        <w:t>的</w:t>
      </w:r>
      <w:r>
        <w:rPr>
          <w:rFonts w:hint="eastAsia"/>
        </w:rPr>
        <w:t>子孙。</w:t>
      </w:r>
      <w:r w:rsidR="00734B79">
        <w:rPr>
          <w:rFonts w:hint="eastAsia"/>
        </w:rPr>
        <w:t>（由于</w:t>
      </w:r>
      <w:r w:rsidR="00734B79">
        <w:rPr>
          <w:rFonts w:hint="eastAsia"/>
        </w:rPr>
        <w:t>Java</w:t>
      </w:r>
      <w:r w:rsidR="001F424B">
        <w:rPr>
          <w:rFonts w:hint="eastAsia"/>
        </w:rPr>
        <w:t>按值传递，所以直接删除节点本身有点麻烦</w:t>
      </w:r>
      <w:r w:rsidR="00734B79">
        <w:rPr>
          <w:rFonts w:hint="eastAsia"/>
        </w:rPr>
        <w:t>）</w:t>
      </w:r>
    </w:p>
    <w:p w14:paraId="4691F6EE" w14:textId="453097C8" w:rsidR="00D77EF9" w:rsidRDefault="00D77EF9" w:rsidP="00D77EF9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遍历成员：前序遍历</w:t>
      </w:r>
      <w:r w:rsidR="00E4245E">
        <w:rPr>
          <w:rFonts w:hint="eastAsia"/>
        </w:rPr>
        <w:t>和后序遍历两种方式</w:t>
      </w:r>
      <w:r w:rsidR="00734B79">
        <w:rPr>
          <w:rFonts w:hint="eastAsia"/>
        </w:rPr>
        <w:t>，打印整棵树</w:t>
      </w:r>
    </w:p>
    <w:p w14:paraId="3E191469" w14:textId="1445EE28" w:rsidR="00D77EF9" w:rsidRPr="00D77EF9" w:rsidRDefault="00D77EF9" w:rsidP="00D77EF9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查找成员：输入成员的编号后可以查询该成员</w:t>
      </w:r>
      <w:r w:rsidR="00455385">
        <w:rPr>
          <w:rFonts w:hint="eastAsia"/>
        </w:rPr>
        <w:t>，返回这个节点的引用。</w:t>
      </w:r>
    </w:p>
    <w:p w14:paraId="40064429" w14:textId="77777777" w:rsidR="00651026" w:rsidRDefault="00651026">
      <w:pPr>
        <w:pStyle w:val="2"/>
        <w:keepLines/>
        <w:numPr>
          <w:ilvl w:val="0"/>
          <w:numId w:val="1"/>
        </w:numPr>
        <w:spacing w:before="260" w:after="260" w:line="416" w:lineRule="auto"/>
        <w:rPr>
          <w:rFonts w:ascii="黑体" w:eastAsia="黑体" w:hAnsi="Arial"/>
          <w:b w:val="0"/>
          <w:bCs w:val="0"/>
          <w:sz w:val="30"/>
          <w:szCs w:val="32"/>
        </w:rPr>
      </w:pPr>
      <w:bookmarkStart w:id="2" w:name="_Toc477208934"/>
      <w:r>
        <w:rPr>
          <w:rFonts w:ascii="黑体" w:eastAsia="黑体" w:hAnsi="Arial" w:hint="eastAsia"/>
          <w:b w:val="0"/>
          <w:bCs w:val="0"/>
          <w:sz w:val="30"/>
          <w:szCs w:val="32"/>
        </w:rPr>
        <w:t>代码清单</w:t>
      </w:r>
      <w:bookmarkEnd w:id="2"/>
    </w:p>
    <w:p w14:paraId="5D18DD05" w14:textId="204C35EE" w:rsidR="00307299" w:rsidRDefault="00C57CBC" w:rsidP="0063160F">
      <w:r w:rsidRPr="00307299">
        <w:rPr>
          <w:rFonts w:hint="eastAsia"/>
        </w:rPr>
        <w:t>树节点类：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7299" w14:paraId="03EE957A" w14:textId="77777777" w:rsidTr="00ED5B92">
        <w:tc>
          <w:tcPr>
            <w:tcW w:w="8296" w:type="dxa"/>
          </w:tcPr>
          <w:p w14:paraId="71A5E27C" w14:textId="1D7354DC" w:rsidR="00307299" w:rsidRDefault="00307299" w:rsidP="0063160F">
            <w:r>
              <w:rPr>
                <w:rFonts w:hint="eastAsia"/>
              </w:rPr>
              <w:t>T</w:t>
            </w:r>
            <w:r>
              <w:t>reeNode.java</w:t>
            </w:r>
          </w:p>
        </w:tc>
      </w:tr>
      <w:tr w:rsidR="00307299" w14:paraId="75C2FB9A" w14:textId="77777777" w:rsidTr="00ED5B92">
        <w:tc>
          <w:tcPr>
            <w:tcW w:w="8296" w:type="dxa"/>
          </w:tcPr>
          <w:p w14:paraId="72E9287B" w14:textId="7D9BFBE4" w:rsidR="00307299" w:rsidRPr="00ED5B92" w:rsidRDefault="00ED5B92" w:rsidP="00ED5B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 w:rsidRPr="00ED5B9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package </w:t>
            </w:r>
            <w:r w:rsidRPr="00ED5B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com.example.sjjg4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ED5B9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ED5B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TreeNode</w:t>
            </w:r>
            <w:proofErr w:type="spellEnd"/>
            <w:r w:rsidRPr="00ED5B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D5B9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private </w:t>
            </w:r>
            <w:r w:rsidRPr="00ED5B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ED5B92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content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D5B9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private </w:t>
            </w:r>
            <w:proofErr w:type="spellStart"/>
            <w:r w:rsidRPr="00ED5B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TreeNode</w:t>
            </w:r>
            <w:proofErr w:type="spellEnd"/>
            <w:r w:rsidRPr="00ED5B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D5B92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leftChild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ED5B92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RightChild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ED5B92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parent</w:t>
            </w:r>
            <w:proofErr w:type="spellEnd"/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D5B9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r w:rsidRPr="00ED5B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ED5B92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getContent</w:t>
            </w:r>
            <w:proofErr w:type="spellEnd"/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 {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ED5B9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ED5B92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content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D5B9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ED5B92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setContent</w:t>
            </w:r>
            <w:proofErr w:type="spellEnd"/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ED5B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content) {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ED5B9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this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ED5B92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content</w:t>
            </w:r>
            <w:proofErr w:type="spellEnd"/>
            <w:r w:rsidRPr="00ED5B92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 content;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D5B9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proofErr w:type="spellStart"/>
            <w:r w:rsidRPr="00ED5B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TreeNode</w:t>
            </w:r>
            <w:proofErr w:type="spellEnd"/>
            <w:r w:rsidRPr="00ED5B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D5B92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getLeftChild</w:t>
            </w:r>
            <w:proofErr w:type="spellEnd"/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 {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ED5B9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ED5B92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leftChild</w:t>
            </w:r>
            <w:proofErr w:type="spellEnd"/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D5B9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ED5B92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setLeftChild</w:t>
            </w:r>
            <w:proofErr w:type="spellEnd"/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ED5B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TreeNode</w:t>
            </w:r>
            <w:proofErr w:type="spellEnd"/>
            <w:r w:rsidRPr="00ED5B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leftChild</w:t>
            </w:r>
            <w:proofErr w:type="spellEnd"/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ED5B9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this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ED5B92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leftChild</w:t>
            </w:r>
            <w:proofErr w:type="spellEnd"/>
            <w:r w:rsidRPr="00ED5B92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leftChild</w:t>
            </w:r>
            <w:proofErr w:type="spellEnd"/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D5B9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proofErr w:type="spellStart"/>
            <w:r w:rsidRPr="00ED5B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TreeNode</w:t>
            </w:r>
            <w:proofErr w:type="spellEnd"/>
            <w:r w:rsidRPr="00ED5B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D5B92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getRightChild</w:t>
            </w:r>
            <w:proofErr w:type="spellEnd"/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 {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ED5B9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proofErr w:type="spellStart"/>
            <w:r w:rsidRPr="00ED5B92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RightChild</w:t>
            </w:r>
            <w:proofErr w:type="spellEnd"/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D5B9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ED5B92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setRightChild</w:t>
            </w:r>
            <w:proofErr w:type="spellEnd"/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ED5B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TreeNode</w:t>
            </w:r>
            <w:proofErr w:type="spellEnd"/>
            <w:r w:rsidRPr="00ED5B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rightChild</w:t>
            </w:r>
            <w:proofErr w:type="spellEnd"/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ED5B92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RightChild</w:t>
            </w:r>
            <w:proofErr w:type="spellEnd"/>
            <w:r w:rsidRPr="00ED5B92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rightChild</w:t>
            </w:r>
            <w:proofErr w:type="spellEnd"/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D5B9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</w:t>
            </w:r>
            <w:proofErr w:type="spellStart"/>
            <w:r w:rsidRPr="00ED5B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TreeNode</w:t>
            </w:r>
            <w:proofErr w:type="spellEnd"/>
            <w:r w:rsidRPr="00ED5B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D5B92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getParent</w:t>
            </w:r>
            <w:proofErr w:type="spellEnd"/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 {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ED5B9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return </w:t>
            </w:r>
            <w:r w:rsidRPr="00ED5B92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parent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D5B9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ED5B92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setParent</w:t>
            </w:r>
            <w:proofErr w:type="spellEnd"/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proofErr w:type="spellStart"/>
            <w:r w:rsidRPr="00ED5B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TreeNode</w:t>
            </w:r>
            <w:proofErr w:type="spellEnd"/>
            <w:r w:rsidRPr="00ED5B9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parent) {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ED5B9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this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ED5B92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>parent</w:t>
            </w:r>
            <w:proofErr w:type="spellEnd"/>
            <w:r w:rsidRPr="00ED5B92">
              <w:rPr>
                <w:rFonts w:ascii="Courier New" w:hAnsi="Courier New" w:cs="Courier New"/>
                <w:color w:val="871094"/>
                <w:kern w:val="0"/>
                <w:sz w:val="20"/>
                <w:szCs w:val="20"/>
              </w:rPr>
              <w:t xml:space="preserve"> 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 parent;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ED5B9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7387FD2C" w14:textId="4C6430E7" w:rsidR="00307299" w:rsidRDefault="00ED5B92" w:rsidP="0063160F">
      <w:r>
        <w:rPr>
          <w:rFonts w:hint="eastAsia"/>
        </w:rPr>
        <w:lastRenderedPageBreak/>
        <w:t>树类（封装节点，提供查询删除</w:t>
      </w:r>
      <w:r w:rsidR="00166EEF">
        <w:rPr>
          <w:rFonts w:hint="eastAsia"/>
        </w:rPr>
        <w:t>遍历</w:t>
      </w:r>
      <w:r>
        <w:rPr>
          <w:rFonts w:hint="eastAsia"/>
        </w:rPr>
        <w:t>功能）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BE4" w14:paraId="2A89961F" w14:textId="77777777" w:rsidTr="00A915FB">
        <w:tc>
          <w:tcPr>
            <w:tcW w:w="8296" w:type="dxa"/>
          </w:tcPr>
          <w:p w14:paraId="55D369AB" w14:textId="2C8CDEAE" w:rsidR="006D4BE4" w:rsidRDefault="006D4BE4" w:rsidP="0063160F">
            <w:r>
              <w:rPr>
                <w:rFonts w:hint="eastAsia"/>
              </w:rPr>
              <w:t>T</w:t>
            </w:r>
            <w:r>
              <w:t>ree.java</w:t>
            </w:r>
          </w:p>
        </w:tc>
      </w:tr>
      <w:tr w:rsidR="006D4BE4" w14:paraId="69532AEC" w14:textId="77777777" w:rsidTr="00A915FB">
        <w:tc>
          <w:tcPr>
            <w:tcW w:w="8296" w:type="dxa"/>
          </w:tcPr>
          <w:p w14:paraId="7B50E44C" w14:textId="5D27F219" w:rsidR="006D4BE4" w:rsidRPr="00A915FB" w:rsidRDefault="00A915FB" w:rsidP="00555554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com.example.sjjg4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Tree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Tree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node)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=node;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Tree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(){}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Tree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content)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TreeNode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.setContent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(content);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find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root,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(root==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return 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root.getContent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().equals(s))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root;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t>找到了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left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=find(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root.getLeftChild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(),s);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right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=find(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root.getRightChild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(),s);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else if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return 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findNodeByContent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find(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qxbl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root)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(root!=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root.getContent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_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qxbl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root.getLeftChild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_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qxbl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root.getRightChild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hxbl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root)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(root!=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_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hxbl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root.getLeftChild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_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hxbl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root.getRightChild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root.getContent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qxbl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_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qxbl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root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hxbl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_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hxbl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root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_destroy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root)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(root!=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_destroy(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root.getLeftChild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_destroy(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root.getRightChild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root.setLeftChild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root.setRightChild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root=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removeFollowingNodes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node)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_destroy(node);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</w:tc>
      </w:tr>
    </w:tbl>
    <w:p w14:paraId="081D4398" w14:textId="424EB94A" w:rsidR="00ED5B92" w:rsidRDefault="00CE31F6" w:rsidP="0063160F">
      <w:r>
        <w:rPr>
          <w:rFonts w:hint="eastAsia"/>
        </w:rPr>
        <w:lastRenderedPageBreak/>
        <w:t>测试类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1F6" w14:paraId="2C8B1DC0" w14:textId="77777777" w:rsidTr="008578BF">
        <w:tc>
          <w:tcPr>
            <w:tcW w:w="8296" w:type="dxa"/>
          </w:tcPr>
          <w:p w14:paraId="58FAE75F" w14:textId="4CCA836D" w:rsidR="00CE31F6" w:rsidRDefault="00CE31F6" w:rsidP="0063160F">
            <w:r>
              <w:rPr>
                <w:rFonts w:hint="eastAsia"/>
              </w:rPr>
              <w:t>Tree</w:t>
            </w:r>
            <w:r>
              <w:t>Test.java</w:t>
            </w:r>
          </w:p>
        </w:tc>
      </w:tr>
      <w:tr w:rsidR="00CE31F6" w14:paraId="755CD319" w14:textId="77777777" w:rsidTr="008578BF">
        <w:tc>
          <w:tcPr>
            <w:tcW w:w="8296" w:type="dxa"/>
          </w:tcPr>
          <w:p w14:paraId="70011A5A" w14:textId="6F231D3C" w:rsidR="00CE31F6" w:rsidRPr="008578BF" w:rsidRDefault="008578BF" w:rsidP="00C24D66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com.example.sjjg4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org.junit.jupiter.api.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Test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TreeTest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Tree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tree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Tree(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张三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@Test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tree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.findNodeByContent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张三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t>插入两个子节点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left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TreeNode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.setContent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李四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TreeNode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right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TreeNode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.setContent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王五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t>插入两个节点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.setLeftChild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.setParent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.setRightChild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.setParent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t>先多插入几个节点，便于测试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node0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tree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.findNodeByContent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李四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node0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t>李四下面插入两个节点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TreeNode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.setContent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东方不败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node0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.setLeftChild(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.setParent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node0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TreeNode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.setContent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岳不群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node0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.setRightChild(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.setParent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node0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node2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tree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.findNodeByContent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王五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node2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!=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TreeNode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.setContent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令狐冲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node2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.setRightChild(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.setParent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node2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前序遍历：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=================================="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tree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.qxbl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后序遍历：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=================================="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tree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.hxbl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t>删除一个分支看看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tree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.findNodeByContent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李四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tree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.removeFollowingNodes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dep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tree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.findNodeByContent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东方不败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没了！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t>由于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Java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t>只能传值，因此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dep</w:t>
            </w:r>
            <w:proofErr w:type="spellEnd"/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t>本身不会被删除，但是其子节点都没了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C8C8C"/>
                <w:sz w:val="20"/>
                <w:szCs w:val="20"/>
              </w:rPr>
              <w:t>//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t>现在已经找不到东方不败和岳不群了</w:t>
            </w:r>
            <w:r>
              <w:rPr>
                <w:rFonts w:cs="Courier New" w:hint="eastAsia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前序遍历：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=================================="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tree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.qxbl</w:t>
            </w:r>
            <w:proofErr w:type="spellEnd"/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</w:tc>
      </w:tr>
    </w:tbl>
    <w:p w14:paraId="61F43E36" w14:textId="1B9FC1F0" w:rsidR="00651026" w:rsidRDefault="00651026">
      <w:pPr>
        <w:pStyle w:val="2"/>
        <w:keepLines/>
        <w:numPr>
          <w:ilvl w:val="0"/>
          <w:numId w:val="1"/>
        </w:numPr>
        <w:spacing w:before="260" w:after="260" w:line="416" w:lineRule="auto"/>
        <w:rPr>
          <w:rFonts w:ascii="黑体" w:eastAsia="黑体" w:hAnsi="Arial"/>
          <w:b w:val="0"/>
          <w:bCs w:val="0"/>
          <w:sz w:val="30"/>
          <w:szCs w:val="32"/>
        </w:rPr>
      </w:pPr>
      <w:bookmarkStart w:id="3" w:name="_Toc477208935"/>
      <w:r>
        <w:rPr>
          <w:rFonts w:ascii="黑体" w:eastAsia="黑体" w:hAnsi="Arial" w:hint="eastAsia"/>
          <w:b w:val="0"/>
          <w:bCs w:val="0"/>
          <w:sz w:val="30"/>
          <w:szCs w:val="32"/>
        </w:rPr>
        <w:lastRenderedPageBreak/>
        <w:t>运行界面</w:t>
      </w:r>
      <w:bookmarkEnd w:id="3"/>
      <w:r w:rsidR="00584241">
        <w:rPr>
          <w:rFonts w:ascii="黑体" w:eastAsia="黑体" w:hAnsi="Arial" w:hint="eastAsia"/>
          <w:b w:val="0"/>
          <w:bCs w:val="0"/>
          <w:sz w:val="30"/>
          <w:szCs w:val="32"/>
        </w:rPr>
        <w:t>（</w:t>
      </w:r>
      <w:r w:rsidR="00584241" w:rsidRPr="00584241">
        <w:rPr>
          <w:rFonts w:ascii="黑体" w:eastAsia="黑体" w:hAnsi="Arial" w:hint="eastAsia"/>
          <w:b w:val="0"/>
          <w:bCs w:val="0"/>
          <w:sz w:val="30"/>
          <w:szCs w:val="32"/>
          <w:highlight w:val="yellow"/>
        </w:rPr>
        <w:t>通过图例展示操作流程</w:t>
      </w:r>
      <w:r w:rsidR="00584241">
        <w:rPr>
          <w:rFonts w:ascii="黑体" w:eastAsia="黑体" w:hAnsi="Arial" w:hint="eastAsia"/>
          <w:b w:val="0"/>
          <w:bCs w:val="0"/>
          <w:sz w:val="30"/>
          <w:szCs w:val="32"/>
        </w:rPr>
        <w:t>）</w:t>
      </w:r>
    </w:p>
    <w:p w14:paraId="72038949" w14:textId="4F1DCA49" w:rsidR="002B6901" w:rsidRDefault="00FD24C2">
      <w:pPr>
        <w:rPr>
          <w:noProof/>
          <w:sz w:val="28"/>
        </w:rPr>
      </w:pPr>
      <w:r>
        <w:rPr>
          <w:rFonts w:hint="eastAsia"/>
          <w:noProof/>
          <w:sz w:val="28"/>
        </w:rPr>
        <w:t>为了方便测试，我们把输入内容写入测试代码，不需要手动输入</w:t>
      </w:r>
    </w:p>
    <w:p w14:paraId="041D590D" w14:textId="6F100076" w:rsidR="006B4235" w:rsidRDefault="006B4235">
      <w:pPr>
        <w:rPr>
          <w:noProof/>
          <w:sz w:val="28"/>
        </w:rPr>
      </w:pPr>
      <w:r>
        <w:rPr>
          <w:rFonts w:hint="eastAsia"/>
          <w:noProof/>
          <w:sz w:val="28"/>
        </w:rPr>
        <w:t>运行测试类，得到如下输出</w:t>
      </w:r>
    </w:p>
    <w:p w14:paraId="0734F1EA" w14:textId="278BCB49" w:rsidR="006B4235" w:rsidRDefault="00A30281">
      <w:pPr>
        <w:rPr>
          <w:noProof/>
          <w:sz w:val="28"/>
        </w:rPr>
      </w:pPr>
      <w:r w:rsidRPr="00A30281">
        <w:rPr>
          <w:noProof/>
          <w:sz w:val="28"/>
        </w:rPr>
        <w:drawing>
          <wp:inline distT="0" distB="0" distL="0" distR="0" wp14:anchorId="3902828A" wp14:editId="3056CBDD">
            <wp:extent cx="12021168" cy="2921150"/>
            <wp:effectExtent l="0" t="0" r="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21168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47F2" w14:textId="4BFC25F4" w:rsidR="00A30281" w:rsidRDefault="00B17535">
      <w:pPr>
        <w:rPr>
          <w:noProof/>
          <w:sz w:val="28"/>
        </w:rPr>
      </w:pPr>
      <w:r w:rsidRPr="00B17535">
        <w:rPr>
          <w:noProof/>
          <w:sz w:val="28"/>
        </w:rPr>
        <w:lastRenderedPageBreak/>
        <w:drawing>
          <wp:inline distT="0" distB="0" distL="0" distR="0" wp14:anchorId="2348E945" wp14:editId="3F29B78F">
            <wp:extent cx="12179926" cy="2889398"/>
            <wp:effectExtent l="0" t="0" r="0" b="635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79926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424F" w14:textId="6B05753D" w:rsidR="00B17535" w:rsidRDefault="00EE519B">
      <w:pPr>
        <w:rPr>
          <w:noProof/>
          <w:sz w:val="28"/>
        </w:rPr>
      </w:pPr>
      <w:r w:rsidRPr="00EE519B">
        <w:rPr>
          <w:noProof/>
          <w:sz w:val="28"/>
        </w:rPr>
        <w:drawing>
          <wp:inline distT="0" distB="0" distL="0" distR="0" wp14:anchorId="4B6F8FEF" wp14:editId="11F19786">
            <wp:extent cx="12192627" cy="2952902"/>
            <wp:effectExtent l="0" t="0" r="0" b="0"/>
            <wp:docPr id="4" name="图片 4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, Word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627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EE50" w14:textId="48B95F52" w:rsidR="00EE519B" w:rsidRDefault="00EE519B">
      <w:pPr>
        <w:rPr>
          <w:noProof/>
          <w:sz w:val="28"/>
        </w:rPr>
      </w:pPr>
      <w:r>
        <w:rPr>
          <w:rFonts w:hint="eastAsia"/>
          <w:noProof/>
          <w:sz w:val="28"/>
        </w:rPr>
        <w:t>完整的输出如下：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19B" w14:paraId="39FCA96C" w14:textId="77777777" w:rsidTr="00EE519B">
        <w:tc>
          <w:tcPr>
            <w:tcW w:w="8296" w:type="dxa"/>
          </w:tcPr>
          <w:p w14:paraId="3433958A" w14:textId="486A791C" w:rsidR="00EE519B" w:rsidRDefault="00EE519B">
            <w:pPr>
              <w:rPr>
                <w:noProof/>
                <w:sz w:val="28"/>
              </w:rPr>
            </w:pPr>
            <w:r>
              <w:rPr>
                <w:rFonts w:hint="eastAsia"/>
                <w:noProof/>
                <w:sz w:val="28"/>
              </w:rPr>
              <w:t>C</w:t>
            </w:r>
            <w:r>
              <w:rPr>
                <w:noProof/>
                <w:sz w:val="28"/>
              </w:rPr>
              <w:t>onsole</w:t>
            </w:r>
          </w:p>
        </w:tc>
      </w:tr>
      <w:tr w:rsidR="00EE519B" w14:paraId="6A6288B8" w14:textId="77777777" w:rsidTr="00EE519B">
        <w:tc>
          <w:tcPr>
            <w:tcW w:w="8296" w:type="dxa"/>
          </w:tcPr>
          <w:p w14:paraId="54DE0FB2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noProof/>
                <w:sz w:val="28"/>
              </w:rPr>
              <w:t>"C:\Program Files\Java\jdk-16.0.1\bin\java.exe" -ea -Didea.test.cyclic.buffer.size=1048576 "-javaagent:C:\Program Files\JetBrains\IntelliJ IDEA 2021.1.3\lib\idea_rt.jar=65185:C:\Program Files\JetBrains\IntelliJ IDEA 2021.1.3\bin" -Dfile.encoding=UTF-8 -classpath "C:\Program Files\JetBrains\IntelliJ IDEA 2021.1.3\lib\idea_rt.jar;C:\Users\Administrator\.m2\repository\org\junit\platform\junit-platform-launcher\1.7.0\junit-platform-launcher-1.7.0.jar;C:\Program Files\JetBrains\IntelliJ IDEA 2021.1.3\plugins\jun</w:t>
            </w:r>
            <w:r w:rsidRPr="00C21492">
              <w:rPr>
                <w:rFonts w:hint="eastAsia"/>
                <w:noProof/>
                <w:sz w:val="28"/>
              </w:rPr>
              <w:t>it\lib\junit5-rt.jar;C:\Program Files\JetBrains\IntelliJ IDEA 2021.1.3\plugins\junit\lib\junit-</w:t>
            </w:r>
            <w:r w:rsidRPr="00C21492">
              <w:rPr>
                <w:rFonts w:hint="eastAsia"/>
                <w:noProof/>
                <w:sz w:val="28"/>
              </w:rPr>
              <w:lastRenderedPageBreak/>
              <w:t>rt.jar;C:\Users\Administrator\IdeaProjects\</w:t>
            </w:r>
            <w:r w:rsidRPr="00C21492">
              <w:rPr>
                <w:rFonts w:hint="eastAsia"/>
                <w:noProof/>
                <w:sz w:val="28"/>
              </w:rPr>
              <w:t>实验</w:t>
            </w:r>
            <w:r w:rsidRPr="00C21492">
              <w:rPr>
                <w:rFonts w:hint="eastAsia"/>
                <w:noProof/>
                <w:sz w:val="28"/>
              </w:rPr>
              <w:t>4\out\production\</w:t>
            </w:r>
            <w:r w:rsidRPr="00C21492">
              <w:rPr>
                <w:rFonts w:hint="eastAsia"/>
                <w:noProof/>
                <w:sz w:val="28"/>
              </w:rPr>
              <w:t>实验</w:t>
            </w:r>
            <w:r w:rsidRPr="00C21492">
              <w:rPr>
                <w:rFonts w:hint="eastAsia"/>
                <w:noProof/>
                <w:sz w:val="28"/>
              </w:rPr>
              <w:t>4;C:\Users\Administrator\.m2\repository\org\junit\jupiter\junit-jupiter\5.7.0\junit-jupiter-5.7.0</w:t>
            </w:r>
            <w:r w:rsidRPr="00C21492">
              <w:rPr>
                <w:noProof/>
                <w:sz w:val="28"/>
              </w:rPr>
              <w:t>.jar;C:\Users\Administrator\.m2\repository\org\junit\jupiter\junit-jupiter-api\5.7.0\junit-jupiter-api-5.7.0.jar;C:\Users\Administrator\.m2\repository\org\apiguardian\apiguardian-api\1.1.0\apiguardian-api-1.1.0.jar;C:\Users\Administrator\.m2\repository\org\opentest4j\opentest4j\1.2.0\opentest4j-1.2.0.jar;C:\Users\Administrator\.m2\repository\org\junit\platform\junit-platform-commons\1.7.0\junit-platform-commons-1.7.0.jar;C:\Users\Administrator\.m2\repository\org\junit\jupiter\junit-jupiter-params\5.7.0\junit-jupiter-params-5.7.0.jar;C:\Users\Administrator\.m2\repository\org\junit\jupiter\junit-jupiter-engine\5.7.0\junit-jupiter-engine-5.7.0.jar;C:\Users\Administrator\.m2\repository\org\junit\platform\junit-platform-engine\1.7.0\junit-platform-engine-1.7.0.jar" com.intellij.rt.junit.JUnitStarter -ideVersion5 -junit5 com.example.sjjg4.TreeTest,test</w:t>
            </w:r>
          </w:p>
          <w:p w14:paraId="660CF023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t>前序遍历：</w:t>
            </w:r>
            <w:r w:rsidRPr="00C21492">
              <w:rPr>
                <w:rFonts w:hint="eastAsia"/>
                <w:noProof/>
                <w:sz w:val="28"/>
              </w:rPr>
              <w:t>==================================</w:t>
            </w:r>
          </w:p>
          <w:p w14:paraId="19654BB4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t>张三</w:t>
            </w:r>
          </w:p>
          <w:p w14:paraId="5E15FBD3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t>李四</w:t>
            </w:r>
          </w:p>
          <w:p w14:paraId="0C6AB9C7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t>东方不败</w:t>
            </w:r>
          </w:p>
          <w:p w14:paraId="7565BEE3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t>岳不群</w:t>
            </w:r>
          </w:p>
          <w:p w14:paraId="5B590220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t>王五</w:t>
            </w:r>
          </w:p>
          <w:p w14:paraId="00B3629D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t>令狐冲</w:t>
            </w:r>
          </w:p>
          <w:p w14:paraId="7CDAE478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t>后序遍历：</w:t>
            </w:r>
            <w:r w:rsidRPr="00C21492">
              <w:rPr>
                <w:rFonts w:hint="eastAsia"/>
                <w:noProof/>
                <w:sz w:val="28"/>
              </w:rPr>
              <w:t>==================================</w:t>
            </w:r>
          </w:p>
          <w:p w14:paraId="747BBBB7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t>东方不败</w:t>
            </w:r>
          </w:p>
          <w:p w14:paraId="49DD450E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t>岳不群</w:t>
            </w:r>
          </w:p>
          <w:p w14:paraId="48AF0161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t>李四</w:t>
            </w:r>
          </w:p>
          <w:p w14:paraId="7CD4B12A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t>令狐冲</w:t>
            </w:r>
          </w:p>
          <w:p w14:paraId="069D8AAD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lastRenderedPageBreak/>
              <w:t>王五</w:t>
            </w:r>
          </w:p>
          <w:p w14:paraId="64DDD068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t>张三</w:t>
            </w:r>
          </w:p>
          <w:p w14:paraId="2C912383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t>没了！</w:t>
            </w:r>
          </w:p>
          <w:p w14:paraId="570C2A7C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t>前序遍历：</w:t>
            </w:r>
            <w:r w:rsidRPr="00C21492">
              <w:rPr>
                <w:rFonts w:hint="eastAsia"/>
                <w:noProof/>
                <w:sz w:val="28"/>
              </w:rPr>
              <w:t>==================================</w:t>
            </w:r>
          </w:p>
          <w:p w14:paraId="08C6C558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t>张三</w:t>
            </w:r>
          </w:p>
          <w:p w14:paraId="4C8D82D5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t>李四</w:t>
            </w:r>
          </w:p>
          <w:p w14:paraId="6BE0F241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t>王五</w:t>
            </w:r>
          </w:p>
          <w:p w14:paraId="2FBA8F64" w14:textId="77777777" w:rsidR="00C21492" w:rsidRPr="00C21492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t>令狐冲</w:t>
            </w:r>
          </w:p>
          <w:p w14:paraId="231BB8D6" w14:textId="77777777" w:rsidR="00C21492" w:rsidRPr="00C21492" w:rsidRDefault="00C21492" w:rsidP="00C21492">
            <w:pPr>
              <w:rPr>
                <w:noProof/>
                <w:sz w:val="28"/>
              </w:rPr>
            </w:pPr>
          </w:p>
          <w:p w14:paraId="2CFC695B" w14:textId="798EA47C" w:rsidR="00EE519B" w:rsidRDefault="00C21492" w:rsidP="00C21492">
            <w:pPr>
              <w:rPr>
                <w:noProof/>
                <w:sz w:val="28"/>
              </w:rPr>
            </w:pPr>
            <w:r w:rsidRPr="00C21492">
              <w:rPr>
                <w:rFonts w:hint="eastAsia"/>
                <w:noProof/>
                <w:sz w:val="28"/>
              </w:rPr>
              <w:t>进程已结束，退出代码为</w:t>
            </w:r>
            <w:r w:rsidRPr="00C21492">
              <w:rPr>
                <w:rFonts w:hint="eastAsia"/>
                <w:noProof/>
                <w:sz w:val="28"/>
              </w:rPr>
              <w:t xml:space="preserve"> 0</w:t>
            </w:r>
          </w:p>
        </w:tc>
      </w:tr>
    </w:tbl>
    <w:p w14:paraId="0663466E" w14:textId="77777777" w:rsidR="00EE519B" w:rsidRPr="00FD24C2" w:rsidRDefault="00EE519B">
      <w:pPr>
        <w:rPr>
          <w:noProof/>
          <w:sz w:val="28"/>
        </w:rPr>
      </w:pPr>
    </w:p>
    <w:sectPr w:rsidR="00EE519B" w:rsidRPr="00FD24C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47DFD" w14:textId="77777777" w:rsidR="00594FBB" w:rsidRDefault="00594FBB">
      <w:r>
        <w:separator/>
      </w:r>
    </w:p>
  </w:endnote>
  <w:endnote w:type="continuationSeparator" w:id="0">
    <w:p w14:paraId="70CD9763" w14:textId="77777777" w:rsidR="00594FBB" w:rsidRDefault="00594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-18030">
    <w:altName w:val="宋体"/>
    <w:charset w:val="86"/>
    <w:family w:val="modern"/>
    <w:pitch w:val="fixed"/>
    <w:sig w:usb0="800022A7" w:usb1="880F3C78" w:usb2="000A005E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69D47" w14:textId="77777777" w:rsidR="00651026" w:rsidRDefault="00651026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D7537" w14:textId="77777777" w:rsidR="00594FBB" w:rsidRDefault="00594FBB">
      <w:r>
        <w:separator/>
      </w:r>
    </w:p>
  </w:footnote>
  <w:footnote w:type="continuationSeparator" w:id="0">
    <w:p w14:paraId="775A5168" w14:textId="77777777" w:rsidR="00594FBB" w:rsidRDefault="00594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8FC6" w14:textId="77777777" w:rsidR="00651026" w:rsidRDefault="00651026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E63"/>
    <w:multiLevelType w:val="multilevel"/>
    <w:tmpl w:val="04031E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CC3EA5"/>
    <w:multiLevelType w:val="multilevel"/>
    <w:tmpl w:val="64CC3EA5"/>
    <w:lvl w:ilvl="0">
      <w:start w:val="1"/>
      <w:numFmt w:val="decimal"/>
      <w:lvlText w:val="%1."/>
      <w:lvlJc w:val="left"/>
      <w:pPr>
        <w:tabs>
          <w:tab w:val="num" w:pos="963"/>
        </w:tabs>
        <w:ind w:left="963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1875270590">
    <w:abstractNumId w:val="0"/>
  </w:num>
  <w:num w:numId="2" w16cid:durableId="1199784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BA"/>
    <w:rsid w:val="00025F4D"/>
    <w:rsid w:val="00061B30"/>
    <w:rsid w:val="000B459D"/>
    <w:rsid w:val="000C4869"/>
    <w:rsid w:val="000E7FD1"/>
    <w:rsid w:val="0010068F"/>
    <w:rsid w:val="00105FC8"/>
    <w:rsid w:val="00120477"/>
    <w:rsid w:val="0012063E"/>
    <w:rsid w:val="00126143"/>
    <w:rsid w:val="00140F9B"/>
    <w:rsid w:val="001458FA"/>
    <w:rsid w:val="00166EEF"/>
    <w:rsid w:val="00172A27"/>
    <w:rsid w:val="001A57EC"/>
    <w:rsid w:val="001D46FE"/>
    <w:rsid w:val="001F15D6"/>
    <w:rsid w:val="001F424B"/>
    <w:rsid w:val="00201C3D"/>
    <w:rsid w:val="00201DA8"/>
    <w:rsid w:val="00211957"/>
    <w:rsid w:val="00213D05"/>
    <w:rsid w:val="00221659"/>
    <w:rsid w:val="0026081A"/>
    <w:rsid w:val="00281612"/>
    <w:rsid w:val="00282B9E"/>
    <w:rsid w:val="0028414C"/>
    <w:rsid w:val="002A23F3"/>
    <w:rsid w:val="002A7498"/>
    <w:rsid w:val="002B135A"/>
    <w:rsid w:val="002B6901"/>
    <w:rsid w:val="002C7F2F"/>
    <w:rsid w:val="002D566C"/>
    <w:rsid w:val="002E5B37"/>
    <w:rsid w:val="00307299"/>
    <w:rsid w:val="00360E3E"/>
    <w:rsid w:val="00377D75"/>
    <w:rsid w:val="003C115F"/>
    <w:rsid w:val="003D1E39"/>
    <w:rsid w:val="003E392D"/>
    <w:rsid w:val="003F25AB"/>
    <w:rsid w:val="003F6872"/>
    <w:rsid w:val="00404DDB"/>
    <w:rsid w:val="004160D1"/>
    <w:rsid w:val="0043116B"/>
    <w:rsid w:val="00436C33"/>
    <w:rsid w:val="004438BA"/>
    <w:rsid w:val="00455385"/>
    <w:rsid w:val="00464ABC"/>
    <w:rsid w:val="0047763F"/>
    <w:rsid w:val="004D0CE2"/>
    <w:rsid w:val="004E43F0"/>
    <w:rsid w:val="004F32F3"/>
    <w:rsid w:val="005117D0"/>
    <w:rsid w:val="00545565"/>
    <w:rsid w:val="00555554"/>
    <w:rsid w:val="00567EC6"/>
    <w:rsid w:val="00584241"/>
    <w:rsid w:val="00594FBB"/>
    <w:rsid w:val="005B7D13"/>
    <w:rsid w:val="005E4F04"/>
    <w:rsid w:val="005F5CE6"/>
    <w:rsid w:val="0060367D"/>
    <w:rsid w:val="006137D4"/>
    <w:rsid w:val="006241F1"/>
    <w:rsid w:val="0063160F"/>
    <w:rsid w:val="00651026"/>
    <w:rsid w:val="006977BB"/>
    <w:rsid w:val="006A47DD"/>
    <w:rsid w:val="006A4C8F"/>
    <w:rsid w:val="006B4235"/>
    <w:rsid w:val="006D4BE4"/>
    <w:rsid w:val="006E4DCA"/>
    <w:rsid w:val="006F188F"/>
    <w:rsid w:val="007032E7"/>
    <w:rsid w:val="00707715"/>
    <w:rsid w:val="007175A9"/>
    <w:rsid w:val="00726121"/>
    <w:rsid w:val="00732300"/>
    <w:rsid w:val="00733473"/>
    <w:rsid w:val="00734B79"/>
    <w:rsid w:val="00742720"/>
    <w:rsid w:val="0078467C"/>
    <w:rsid w:val="00787563"/>
    <w:rsid w:val="007A215D"/>
    <w:rsid w:val="0081627D"/>
    <w:rsid w:val="008179B6"/>
    <w:rsid w:val="008578BF"/>
    <w:rsid w:val="00870EE6"/>
    <w:rsid w:val="00880B79"/>
    <w:rsid w:val="00885A95"/>
    <w:rsid w:val="0088663F"/>
    <w:rsid w:val="008A2F7F"/>
    <w:rsid w:val="008C50D5"/>
    <w:rsid w:val="008E4BC7"/>
    <w:rsid w:val="009323F6"/>
    <w:rsid w:val="00942AC3"/>
    <w:rsid w:val="00952F81"/>
    <w:rsid w:val="00967494"/>
    <w:rsid w:val="00987ED9"/>
    <w:rsid w:val="009A4E8F"/>
    <w:rsid w:val="00A01797"/>
    <w:rsid w:val="00A12BD7"/>
    <w:rsid w:val="00A30281"/>
    <w:rsid w:val="00A32DA2"/>
    <w:rsid w:val="00A62E23"/>
    <w:rsid w:val="00A74B4A"/>
    <w:rsid w:val="00A90219"/>
    <w:rsid w:val="00A915FB"/>
    <w:rsid w:val="00AE686E"/>
    <w:rsid w:val="00B00D22"/>
    <w:rsid w:val="00B11F45"/>
    <w:rsid w:val="00B17535"/>
    <w:rsid w:val="00B20D7C"/>
    <w:rsid w:val="00B80E54"/>
    <w:rsid w:val="00BC341E"/>
    <w:rsid w:val="00BD3FB0"/>
    <w:rsid w:val="00BD44D4"/>
    <w:rsid w:val="00BF4CD8"/>
    <w:rsid w:val="00C2061B"/>
    <w:rsid w:val="00C21492"/>
    <w:rsid w:val="00C24D66"/>
    <w:rsid w:val="00C447F0"/>
    <w:rsid w:val="00C46214"/>
    <w:rsid w:val="00C474F1"/>
    <w:rsid w:val="00C53638"/>
    <w:rsid w:val="00C57CBC"/>
    <w:rsid w:val="00C63BDD"/>
    <w:rsid w:val="00CE31F6"/>
    <w:rsid w:val="00CE4C20"/>
    <w:rsid w:val="00D17805"/>
    <w:rsid w:val="00D4320C"/>
    <w:rsid w:val="00D47CDB"/>
    <w:rsid w:val="00D67CEA"/>
    <w:rsid w:val="00D76E3F"/>
    <w:rsid w:val="00D77EF9"/>
    <w:rsid w:val="00D84DC5"/>
    <w:rsid w:val="00D9477C"/>
    <w:rsid w:val="00D96DBE"/>
    <w:rsid w:val="00DA1261"/>
    <w:rsid w:val="00DD2419"/>
    <w:rsid w:val="00DD482E"/>
    <w:rsid w:val="00DF71CE"/>
    <w:rsid w:val="00E13F79"/>
    <w:rsid w:val="00E176BD"/>
    <w:rsid w:val="00E30DDA"/>
    <w:rsid w:val="00E4245E"/>
    <w:rsid w:val="00E44A0F"/>
    <w:rsid w:val="00EA531D"/>
    <w:rsid w:val="00EB088C"/>
    <w:rsid w:val="00ED5B92"/>
    <w:rsid w:val="00EE519B"/>
    <w:rsid w:val="00F128BD"/>
    <w:rsid w:val="00F3547A"/>
    <w:rsid w:val="00F3606F"/>
    <w:rsid w:val="00F37F4B"/>
    <w:rsid w:val="00F4043E"/>
    <w:rsid w:val="00F4295E"/>
    <w:rsid w:val="00F5342C"/>
    <w:rsid w:val="00F83605"/>
    <w:rsid w:val="00F96477"/>
    <w:rsid w:val="00FC4EF0"/>
    <w:rsid w:val="00FD24C2"/>
    <w:rsid w:val="00FE0C49"/>
    <w:rsid w:val="00FF1A98"/>
    <w:rsid w:val="71F2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DD64C5"/>
  <w15:chartTrackingRefBased/>
  <w15:docId w15:val="{D958CBA1-9208-41F0-81A4-9F10E512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semiHidden="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0">
    <w:name w:val="目录 2"/>
    <w:basedOn w:val="a"/>
    <w:next w:val="a"/>
    <w:uiPriority w:val="39"/>
    <w:pPr>
      <w:ind w:leftChars="200" w:left="42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E4F04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ED5B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D5B9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OneDrive\&#20316;&#19994;&#27169;&#26495;.dotx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B11F8-5EDF-44ED-BECC-077FDA8B345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作业模板.dotx</Template>
  <TotalTime>28</TotalTime>
  <Pages>10</Pages>
  <Words>976</Words>
  <Characters>6247</Characters>
  <Application>Microsoft Office Word</Application>
  <DocSecurity>0</DocSecurity>
  <PresentationFormat/>
  <Lines>52</Lines>
  <Paragraphs>14</Paragraphs>
  <Slides>0</Slides>
  <Notes>0</Notes>
  <HiddenSlides>0</HiddenSlides>
  <MMClips>0</MMClips>
  <ScaleCrop>false</ScaleCrop>
  <Manager/>
  <Company>微软中国</Company>
  <LinksUpToDate>false</LinksUpToDate>
  <CharactersWithSpaces>7209</CharactersWithSpaces>
  <SharedDoc>false</SharedDoc>
  <HLinks>
    <vt:vector size="24" baseType="variant"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_Toc477208935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_Toc477208934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_Toc477208933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_Toc477208932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Steve Workshop</cp:lastModifiedBy>
  <cp:revision>31</cp:revision>
  <dcterms:created xsi:type="dcterms:W3CDTF">2022-03-23T09:28:00Z</dcterms:created>
  <dcterms:modified xsi:type="dcterms:W3CDTF">2024-01-10T10:54:00Z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