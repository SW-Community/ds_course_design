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5" Type="http://schemas.openxmlformats.org/officeDocument/2006/relationships/custom-properties" Target="docProps/custom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23F89" w14:textId="77777777" w:rsidR="00651026" w:rsidRDefault="00651026"/>
    <w:p w14:paraId="624C2FDA" w14:textId="77777777" w:rsidR="00651026" w:rsidRDefault="00651026"/>
    <w:p w14:paraId="1FD4AA2B" w14:textId="77777777" w:rsidR="00651026" w:rsidRDefault="00651026"/>
    <w:p w14:paraId="3C9103A5" w14:textId="77777777" w:rsidR="00CE4C20" w:rsidRDefault="00CE4C20"/>
    <w:p w14:paraId="2245AA7C" w14:textId="6BADF9E5" w:rsidR="00CE4C20" w:rsidRDefault="00CE4C20" w:rsidP="003F25AB">
      <w:pPr>
        <w:jc w:val="center"/>
      </w:pPr>
    </w:p>
    <w:p w14:paraId="65AA0CD8" w14:textId="77777777" w:rsidR="00CE4C20" w:rsidRDefault="00CE4C20"/>
    <w:p w14:paraId="47BBA458" w14:textId="77777777" w:rsidR="00CE4C20" w:rsidRDefault="00CE4C20"/>
    <w:p w14:paraId="049C90B3" w14:textId="77777777" w:rsidR="00CE4C20" w:rsidRDefault="00CE4C20"/>
    <w:p w14:paraId="0567D682" w14:textId="77777777" w:rsidR="00651026" w:rsidRDefault="00651026"/>
    <w:p w14:paraId="7B9CE488" w14:textId="77777777" w:rsidR="00651026" w:rsidRDefault="00651026" w:rsidP="00BF4CD8">
      <w:pPr>
        <w:jc w:val="center"/>
        <w:rPr>
          <w:rFonts w:ascii="楷体_GB2312" w:eastAsia="楷体_GB2312" w:hAnsi="华文中宋" w:cs="新宋体-18030"/>
          <w:b/>
          <w:sz w:val="96"/>
          <w:szCs w:val="96"/>
        </w:rPr>
      </w:pPr>
      <w:r>
        <w:rPr>
          <w:rFonts w:ascii="楷体_GB2312" w:eastAsia="楷体_GB2312" w:hAnsi="华文中宋" w:cs="新宋体-18030" w:hint="eastAsia"/>
          <w:b/>
          <w:sz w:val="96"/>
          <w:szCs w:val="96"/>
        </w:rPr>
        <w:t>数据结构课程设计</w:t>
      </w:r>
    </w:p>
    <w:p w14:paraId="4CF83529" w14:textId="77777777" w:rsidR="00651026" w:rsidRDefault="00651026" w:rsidP="00BF4CD8">
      <w:pPr>
        <w:ind w:rightChars="175" w:right="368" w:firstLineChars="163" w:firstLine="864"/>
        <w:jc w:val="center"/>
        <w:rPr>
          <w:rFonts w:ascii="楷体_GB2312" w:eastAsia="楷体_GB2312" w:hAnsi="华文中宋" w:cs="新宋体-18030"/>
          <w:b/>
          <w:sz w:val="52"/>
          <w:szCs w:val="52"/>
        </w:rPr>
      </w:pPr>
    </w:p>
    <w:p w14:paraId="691C3431" w14:textId="78846DD9" w:rsidR="00651026" w:rsidRDefault="00651026" w:rsidP="00BF4CD8">
      <w:pPr>
        <w:ind w:rightChars="175" w:right="368" w:firstLineChars="163" w:firstLine="598"/>
        <w:rPr>
          <w:rFonts w:ascii="新宋体" w:eastAsia="新宋体" w:hAnsi="新宋体" w:cs="新宋体-18030"/>
          <w:b/>
          <w:sz w:val="36"/>
          <w:szCs w:val="36"/>
          <w:u w:val="single"/>
        </w:rPr>
      </w:pPr>
      <w:r>
        <w:rPr>
          <w:rFonts w:ascii="新宋体" w:eastAsia="新宋体" w:hAnsi="新宋体" w:cs="新宋体-18030" w:hint="eastAsia"/>
          <w:b/>
          <w:sz w:val="36"/>
          <w:szCs w:val="36"/>
        </w:rPr>
        <w:t xml:space="preserve">题       目: </w:t>
      </w:r>
      <w:r>
        <w:rPr>
          <w:rFonts w:ascii="新宋体" w:eastAsia="新宋体" w:hAnsi="新宋体" w:cs="新宋体-18030" w:hint="eastAsia"/>
          <w:b/>
          <w:sz w:val="36"/>
          <w:szCs w:val="36"/>
          <w:u w:val="single"/>
        </w:rPr>
        <w:t xml:space="preserve">    </w:t>
      </w:r>
      <w:r w:rsidR="00C2061B">
        <w:rPr>
          <w:rFonts w:ascii="新宋体" w:eastAsia="新宋体" w:hAnsi="新宋体" w:cs="新宋体-18030" w:hint="eastAsia"/>
          <w:b/>
          <w:sz w:val="36"/>
          <w:szCs w:val="36"/>
          <w:u w:val="single"/>
        </w:rPr>
        <w:t xml:space="preserve"> </w:t>
      </w:r>
      <w:r w:rsidR="00D266AC">
        <w:rPr>
          <w:rFonts w:ascii="新宋体" w:eastAsia="新宋体" w:hAnsi="新宋体" w:cs="新宋体-18030" w:hint="eastAsia"/>
          <w:b/>
          <w:sz w:val="36"/>
          <w:szCs w:val="36"/>
          <w:u w:val="single"/>
        </w:rPr>
        <w:t>模拟导航最短路径</w:t>
      </w:r>
      <w:r w:rsidR="00B20D7C">
        <w:rPr>
          <w:rFonts w:ascii="新宋体" w:eastAsia="新宋体" w:hAnsi="新宋体" w:cs="新宋体-18030"/>
          <w:b/>
          <w:sz w:val="36"/>
          <w:szCs w:val="36"/>
          <w:u w:val="single"/>
        </w:rPr>
        <w:t xml:space="preserve"> </w:t>
      </w:r>
      <w:r w:rsidR="002E5B37">
        <w:rPr>
          <w:rFonts w:ascii="新宋体" w:eastAsia="新宋体" w:hAnsi="新宋体" w:cs="新宋体-18030"/>
          <w:b/>
          <w:sz w:val="36"/>
          <w:szCs w:val="36"/>
          <w:u w:val="single"/>
        </w:rPr>
        <w:t xml:space="preserve"> </w:t>
      </w:r>
      <w:r w:rsidR="0078467C">
        <w:rPr>
          <w:rFonts w:ascii="新宋体" w:eastAsia="新宋体" w:hAnsi="新宋体" w:cs="新宋体-18030" w:hint="eastAsia"/>
          <w:b/>
          <w:sz w:val="36"/>
          <w:szCs w:val="36"/>
          <w:u w:val="single"/>
        </w:rPr>
        <w:t xml:space="preserve"> </w:t>
      </w:r>
      <w:r w:rsidR="0078467C">
        <w:rPr>
          <w:rFonts w:ascii="新宋体" w:eastAsia="新宋体" w:hAnsi="新宋体" w:cs="新宋体-18030"/>
          <w:b/>
          <w:sz w:val="36"/>
          <w:szCs w:val="36"/>
          <w:u w:val="single"/>
        </w:rPr>
        <w:t xml:space="preserve">          </w:t>
      </w:r>
      <w:r w:rsidR="00B20D7C">
        <w:rPr>
          <w:rFonts w:ascii="新宋体" w:eastAsia="新宋体" w:hAnsi="新宋体" w:cs="新宋体-18030"/>
          <w:b/>
          <w:sz w:val="36"/>
          <w:szCs w:val="36"/>
          <w:u w:val="single"/>
        </w:rPr>
        <w:t xml:space="preserve">      </w:t>
      </w:r>
      <w:r>
        <w:rPr>
          <w:rFonts w:ascii="新宋体" w:eastAsia="新宋体" w:hAnsi="新宋体" w:cs="新宋体-18030" w:hint="eastAsia"/>
          <w:b/>
          <w:sz w:val="36"/>
          <w:szCs w:val="36"/>
          <w:u w:val="single"/>
        </w:rPr>
        <w:t xml:space="preserve">    </w:t>
      </w:r>
      <w:r>
        <w:rPr>
          <w:rFonts w:ascii="新宋体" w:eastAsia="新宋体" w:hAnsi="新宋体" w:cs="新宋体-18030" w:hint="eastAsia"/>
          <w:b/>
          <w:sz w:val="36"/>
          <w:szCs w:val="36"/>
        </w:rPr>
        <w:t xml:space="preserve">                 </w:t>
      </w:r>
    </w:p>
    <w:p w14:paraId="7A0B34E2" w14:textId="77777777" w:rsidR="00651026" w:rsidRDefault="00651026" w:rsidP="00BF4CD8">
      <w:pPr>
        <w:ind w:rightChars="175" w:right="368" w:firstLineChars="163" w:firstLine="598"/>
        <w:rPr>
          <w:rFonts w:ascii="新宋体" w:eastAsia="新宋体" w:hAnsi="新宋体" w:cs="新宋体-18030"/>
          <w:b/>
          <w:sz w:val="36"/>
          <w:szCs w:val="36"/>
        </w:rPr>
      </w:pPr>
      <w:r>
        <w:rPr>
          <w:rFonts w:ascii="新宋体" w:eastAsia="新宋体" w:hAnsi="新宋体" w:cs="新宋体-18030" w:hint="eastAsia"/>
          <w:b/>
          <w:sz w:val="36"/>
          <w:szCs w:val="36"/>
        </w:rPr>
        <w:t>班       级：</w:t>
      </w:r>
      <w:r w:rsidR="00B20D7C">
        <w:rPr>
          <w:rFonts w:ascii="新宋体" w:eastAsia="新宋体" w:hAnsi="新宋体" w:cs="新宋体-18030" w:hint="eastAsia"/>
          <w:b/>
          <w:sz w:val="36"/>
          <w:szCs w:val="36"/>
          <w:u w:val="single"/>
        </w:rPr>
        <w:t xml:space="preserve"> </w:t>
      </w:r>
      <w:r w:rsidR="0081627D">
        <w:rPr>
          <w:rFonts w:ascii="新宋体" w:eastAsia="新宋体" w:hAnsi="新宋体" w:cs="新宋体-18030"/>
          <w:b/>
          <w:sz w:val="36"/>
          <w:szCs w:val="36"/>
          <w:u w:val="single"/>
        </w:rPr>
        <w:t xml:space="preserve"> </w:t>
      </w:r>
      <w:r w:rsidR="00B20D7C">
        <w:rPr>
          <w:rFonts w:ascii="新宋体" w:eastAsia="新宋体" w:hAnsi="新宋体" w:cs="新宋体-18030"/>
          <w:b/>
          <w:sz w:val="36"/>
          <w:szCs w:val="36"/>
          <w:u w:val="single"/>
        </w:rPr>
        <w:t xml:space="preserve"> </w:t>
      </w:r>
      <w:r w:rsidR="0088663F">
        <w:rPr>
          <w:rFonts w:ascii="新宋体" w:eastAsia="新宋体" w:hAnsi="新宋体" w:cs="新宋体-18030"/>
          <w:b/>
          <w:sz w:val="36"/>
          <w:szCs w:val="36"/>
          <w:u w:val="single"/>
        </w:rPr>
        <w:t xml:space="preserve">                   </w:t>
      </w:r>
      <w:r w:rsidR="00B20D7C">
        <w:rPr>
          <w:rFonts w:ascii="新宋体" w:eastAsia="新宋体" w:hAnsi="新宋体" w:cs="新宋体-18030" w:hint="eastAsia"/>
          <w:b/>
          <w:sz w:val="36"/>
          <w:szCs w:val="36"/>
          <w:u w:val="single"/>
        </w:rPr>
        <w:t xml:space="preserve"> </w:t>
      </w:r>
      <w:r w:rsidR="00C2061B">
        <w:rPr>
          <w:rFonts w:ascii="新宋体" w:eastAsia="新宋体" w:hAnsi="新宋体" w:cs="新宋体-18030" w:hint="eastAsia"/>
          <w:b/>
          <w:sz w:val="36"/>
          <w:szCs w:val="36"/>
          <w:u w:val="single"/>
        </w:rPr>
        <w:t xml:space="preserve"> </w:t>
      </w:r>
      <w:r>
        <w:rPr>
          <w:rFonts w:ascii="新宋体" w:eastAsia="新宋体" w:hAnsi="新宋体" w:cs="新宋体-18030" w:hint="eastAsia"/>
          <w:b/>
          <w:sz w:val="36"/>
          <w:szCs w:val="36"/>
          <w:u w:val="single"/>
        </w:rPr>
        <w:t xml:space="preserve">    </w:t>
      </w:r>
    </w:p>
    <w:p w14:paraId="1AF8B053" w14:textId="77777777" w:rsidR="00651026" w:rsidRDefault="00651026" w:rsidP="00BF4CD8">
      <w:pPr>
        <w:ind w:rightChars="175" w:right="368" w:firstLineChars="163" w:firstLine="598"/>
        <w:rPr>
          <w:rFonts w:ascii="新宋体" w:eastAsia="新宋体" w:hAnsi="新宋体" w:cs="新宋体-18030"/>
          <w:b/>
          <w:sz w:val="36"/>
          <w:szCs w:val="36"/>
        </w:rPr>
      </w:pPr>
      <w:r>
        <w:rPr>
          <w:rFonts w:ascii="新宋体" w:eastAsia="新宋体" w:hAnsi="新宋体" w:cs="新宋体-18030" w:hint="eastAsia"/>
          <w:b/>
          <w:sz w:val="36"/>
          <w:szCs w:val="36"/>
        </w:rPr>
        <w:t>学 生 姓 名：</w:t>
      </w:r>
      <w:r>
        <w:rPr>
          <w:rFonts w:ascii="新宋体" w:eastAsia="新宋体" w:hAnsi="新宋体" w:cs="新宋体-18030" w:hint="eastAsia"/>
          <w:b/>
          <w:sz w:val="36"/>
          <w:szCs w:val="36"/>
          <w:u w:val="single"/>
        </w:rPr>
        <w:t xml:space="preserve"> </w:t>
      </w:r>
      <w:r w:rsidR="0081627D">
        <w:rPr>
          <w:rFonts w:ascii="新宋体" w:eastAsia="新宋体" w:hAnsi="新宋体" w:cs="新宋体-18030" w:hint="eastAsia"/>
          <w:b/>
          <w:sz w:val="36"/>
          <w:szCs w:val="36"/>
          <w:u w:val="single"/>
        </w:rPr>
        <w:t xml:space="preserve"> </w:t>
      </w:r>
      <w:r w:rsidR="00B20D7C">
        <w:rPr>
          <w:rFonts w:ascii="新宋体" w:eastAsia="新宋体" w:hAnsi="新宋体" w:cs="新宋体-18030"/>
          <w:b/>
          <w:sz w:val="36"/>
          <w:szCs w:val="36"/>
          <w:u w:val="single"/>
        </w:rPr>
        <w:t xml:space="preserve">    </w:t>
      </w:r>
      <w:r w:rsidR="002E5B37">
        <w:rPr>
          <w:rFonts w:ascii="新宋体" w:eastAsia="新宋体" w:hAnsi="新宋体" w:cs="新宋体-18030"/>
          <w:b/>
          <w:sz w:val="36"/>
          <w:szCs w:val="36"/>
          <w:u w:val="single"/>
        </w:rPr>
        <w:t xml:space="preserve"> </w:t>
      </w:r>
      <w:r w:rsidR="0088663F">
        <w:rPr>
          <w:rFonts w:ascii="新宋体" w:eastAsia="新宋体" w:hAnsi="新宋体" w:cs="新宋体-18030" w:hint="eastAsia"/>
          <w:b/>
          <w:sz w:val="36"/>
          <w:szCs w:val="36"/>
          <w:u w:val="single"/>
        </w:rPr>
        <w:t xml:space="preserve"> </w:t>
      </w:r>
      <w:r w:rsidR="0088663F">
        <w:rPr>
          <w:rFonts w:ascii="新宋体" w:eastAsia="新宋体" w:hAnsi="新宋体" w:cs="新宋体-18030"/>
          <w:b/>
          <w:sz w:val="36"/>
          <w:szCs w:val="36"/>
          <w:u w:val="single"/>
        </w:rPr>
        <w:t xml:space="preserve">       </w:t>
      </w:r>
      <w:r w:rsidR="00B20D7C">
        <w:rPr>
          <w:rFonts w:ascii="新宋体" w:eastAsia="新宋体" w:hAnsi="新宋体" w:cs="新宋体-18030"/>
          <w:b/>
          <w:sz w:val="36"/>
          <w:szCs w:val="36"/>
          <w:u w:val="single"/>
        </w:rPr>
        <w:t xml:space="preserve">            </w:t>
      </w:r>
      <w:r>
        <w:rPr>
          <w:rFonts w:ascii="新宋体" w:eastAsia="新宋体" w:hAnsi="新宋体" w:cs="新宋体-18030" w:hint="eastAsia"/>
          <w:b/>
          <w:sz w:val="36"/>
          <w:szCs w:val="36"/>
          <w:u w:val="single"/>
        </w:rPr>
        <w:t xml:space="preserve"> </w:t>
      </w:r>
    </w:p>
    <w:p w14:paraId="51911B1F" w14:textId="77777777" w:rsidR="00651026" w:rsidRDefault="00651026" w:rsidP="00BF4CD8">
      <w:pPr>
        <w:ind w:rightChars="175" w:right="368" w:firstLineChars="163" w:firstLine="598"/>
        <w:rPr>
          <w:rFonts w:ascii="新宋体" w:eastAsia="新宋体" w:hAnsi="新宋体" w:cs="新宋体-18030"/>
          <w:b/>
          <w:sz w:val="36"/>
          <w:szCs w:val="36"/>
          <w:u w:val="single"/>
        </w:rPr>
      </w:pPr>
      <w:r>
        <w:rPr>
          <w:rFonts w:ascii="新宋体" w:eastAsia="新宋体" w:hAnsi="新宋体" w:cs="新宋体-18030" w:hint="eastAsia"/>
          <w:b/>
          <w:sz w:val="36"/>
          <w:szCs w:val="36"/>
        </w:rPr>
        <w:t>学 生 学 号：</w:t>
      </w:r>
      <w:r>
        <w:rPr>
          <w:rFonts w:ascii="新宋体" w:eastAsia="新宋体" w:hAnsi="新宋体" w:cs="新宋体-18030" w:hint="eastAsia"/>
          <w:b/>
          <w:sz w:val="36"/>
          <w:szCs w:val="36"/>
          <w:u w:val="single"/>
        </w:rPr>
        <w:t xml:space="preserve"> </w:t>
      </w:r>
      <w:r w:rsidR="0081627D">
        <w:rPr>
          <w:rFonts w:ascii="新宋体" w:eastAsia="新宋体" w:hAnsi="新宋体" w:cs="新宋体-18030"/>
          <w:b/>
          <w:sz w:val="36"/>
          <w:szCs w:val="36"/>
          <w:u w:val="single"/>
        </w:rPr>
        <w:t xml:space="preserve"> </w:t>
      </w:r>
      <w:r w:rsidR="00B20D7C">
        <w:rPr>
          <w:rFonts w:ascii="新宋体" w:eastAsia="新宋体" w:hAnsi="新宋体" w:cs="新宋体-18030"/>
          <w:b/>
          <w:sz w:val="36"/>
          <w:szCs w:val="36"/>
          <w:u w:val="single"/>
        </w:rPr>
        <w:t xml:space="preserve">   </w:t>
      </w:r>
      <w:r w:rsidR="002E5B37">
        <w:rPr>
          <w:rFonts w:ascii="新宋体" w:eastAsia="新宋体" w:hAnsi="新宋体" w:cs="新宋体-18030"/>
          <w:b/>
          <w:sz w:val="36"/>
          <w:szCs w:val="36"/>
          <w:u w:val="single"/>
        </w:rPr>
        <w:t xml:space="preserve"> </w:t>
      </w:r>
      <w:r>
        <w:rPr>
          <w:rFonts w:ascii="新宋体" w:eastAsia="新宋体" w:hAnsi="新宋体" w:cs="新宋体-18030" w:hint="eastAsia"/>
          <w:b/>
          <w:sz w:val="36"/>
          <w:szCs w:val="36"/>
          <w:u w:val="single"/>
        </w:rPr>
        <w:t xml:space="preserve"> </w:t>
      </w:r>
      <w:r w:rsidR="0088663F">
        <w:rPr>
          <w:rFonts w:ascii="新宋体" w:eastAsia="新宋体" w:hAnsi="新宋体" w:cs="新宋体-18030"/>
          <w:b/>
          <w:sz w:val="36"/>
          <w:szCs w:val="36"/>
          <w:u w:val="single"/>
        </w:rPr>
        <w:t xml:space="preserve">            </w:t>
      </w:r>
      <w:r w:rsidR="00C2061B">
        <w:rPr>
          <w:rFonts w:ascii="新宋体" w:eastAsia="新宋体" w:hAnsi="新宋体" w:cs="新宋体-18030" w:hint="eastAsia"/>
          <w:b/>
          <w:sz w:val="36"/>
          <w:szCs w:val="36"/>
          <w:u w:val="single"/>
        </w:rPr>
        <w:t xml:space="preserve">  </w:t>
      </w:r>
      <w:r w:rsidR="00B20D7C">
        <w:rPr>
          <w:rFonts w:ascii="新宋体" w:eastAsia="新宋体" w:hAnsi="新宋体" w:cs="新宋体-18030"/>
          <w:b/>
          <w:sz w:val="36"/>
          <w:szCs w:val="36"/>
          <w:u w:val="single"/>
        </w:rPr>
        <w:t xml:space="preserve">    </w:t>
      </w:r>
      <w:r w:rsidR="00C2061B">
        <w:rPr>
          <w:rFonts w:ascii="新宋体" w:eastAsia="新宋体" w:hAnsi="新宋体" w:cs="新宋体-18030" w:hint="eastAsia"/>
          <w:b/>
          <w:sz w:val="36"/>
          <w:szCs w:val="36"/>
          <w:u w:val="single"/>
        </w:rPr>
        <w:t xml:space="preserve">   </w:t>
      </w:r>
      <w:r>
        <w:rPr>
          <w:rFonts w:ascii="新宋体" w:eastAsia="新宋体" w:hAnsi="新宋体" w:cs="新宋体-18030" w:hint="eastAsia"/>
          <w:b/>
          <w:sz w:val="36"/>
          <w:szCs w:val="36"/>
          <w:u w:val="single"/>
        </w:rPr>
        <w:t xml:space="preserve"> </w:t>
      </w:r>
    </w:p>
    <w:p w14:paraId="46CA4C3A" w14:textId="77777777" w:rsidR="00651026" w:rsidRDefault="00651026">
      <w:pPr>
        <w:ind w:firstLineChars="295" w:firstLine="1083"/>
        <w:rPr>
          <w:rFonts w:ascii="新宋体" w:eastAsia="新宋体" w:hAnsi="新宋体" w:cs="新宋体-18030"/>
          <w:b/>
          <w:sz w:val="36"/>
          <w:szCs w:val="36"/>
        </w:rPr>
      </w:pPr>
      <w:r>
        <w:rPr>
          <w:rFonts w:ascii="新宋体" w:eastAsia="新宋体" w:hAnsi="新宋体" w:cs="新宋体-18030" w:hint="eastAsia"/>
          <w:b/>
          <w:sz w:val="36"/>
          <w:szCs w:val="36"/>
        </w:rPr>
        <w:t xml:space="preserve"> </w:t>
      </w:r>
    </w:p>
    <w:p w14:paraId="59DB3059" w14:textId="77777777" w:rsidR="00651026" w:rsidRDefault="00651026">
      <w:pPr>
        <w:jc w:val="center"/>
        <w:rPr>
          <w:rFonts w:ascii="新宋体" w:eastAsia="新宋体" w:hAnsi="新宋体" w:cs="新宋体-18030"/>
          <w:b/>
          <w:sz w:val="28"/>
          <w:szCs w:val="28"/>
        </w:rPr>
      </w:pPr>
    </w:p>
    <w:p w14:paraId="48DABA05" w14:textId="77777777" w:rsidR="00651026" w:rsidRDefault="0088663F">
      <w:pPr>
        <w:jc w:val="center"/>
        <w:rPr>
          <w:rFonts w:ascii="新宋体" w:eastAsia="新宋体" w:hAnsi="新宋体" w:cs="新宋体-18030"/>
          <w:b/>
          <w:sz w:val="32"/>
          <w:szCs w:val="32"/>
        </w:rPr>
      </w:pPr>
      <w:r>
        <w:rPr>
          <w:rFonts w:ascii="新宋体" w:eastAsia="新宋体" w:hAnsi="新宋体" w:cs="新宋体-18030" w:hint="eastAsia"/>
          <w:b/>
          <w:sz w:val="32"/>
          <w:szCs w:val="32"/>
        </w:rPr>
        <w:t>20</w:t>
      </w:r>
      <w:r>
        <w:rPr>
          <w:rFonts w:ascii="新宋体" w:eastAsia="新宋体" w:hAnsi="新宋体" w:cs="新宋体-18030"/>
          <w:b/>
          <w:sz w:val="32"/>
          <w:szCs w:val="32"/>
        </w:rPr>
        <w:t>2</w:t>
      </w:r>
      <w:r w:rsidR="0081627D">
        <w:rPr>
          <w:rFonts w:ascii="新宋体" w:eastAsia="新宋体" w:hAnsi="新宋体" w:cs="新宋体-18030"/>
          <w:b/>
          <w:sz w:val="32"/>
          <w:szCs w:val="32"/>
        </w:rPr>
        <w:t>2</w:t>
      </w:r>
      <w:r w:rsidR="00651026">
        <w:rPr>
          <w:rFonts w:ascii="新宋体" w:eastAsia="新宋体" w:hAnsi="新宋体" w:cs="新宋体-18030" w:hint="eastAsia"/>
          <w:b/>
          <w:sz w:val="32"/>
          <w:szCs w:val="32"/>
        </w:rPr>
        <w:t xml:space="preserve"> 年</w:t>
      </w:r>
      <w:r>
        <w:rPr>
          <w:rFonts w:ascii="新宋体" w:eastAsia="新宋体" w:hAnsi="新宋体" w:cs="新宋体-18030" w:hint="eastAsia"/>
          <w:b/>
          <w:sz w:val="32"/>
          <w:szCs w:val="32"/>
        </w:rPr>
        <w:t xml:space="preserve"> </w:t>
      </w:r>
      <w:r w:rsidR="00EA531D">
        <w:rPr>
          <w:rFonts w:ascii="新宋体" w:eastAsia="新宋体" w:hAnsi="新宋体" w:cs="新宋体-18030"/>
          <w:b/>
          <w:sz w:val="32"/>
          <w:szCs w:val="32"/>
        </w:rPr>
        <w:t xml:space="preserve"> </w:t>
      </w:r>
      <w:r w:rsidR="0081627D">
        <w:rPr>
          <w:rFonts w:ascii="新宋体" w:eastAsia="新宋体" w:hAnsi="新宋体" w:cs="新宋体-18030"/>
          <w:b/>
          <w:sz w:val="32"/>
          <w:szCs w:val="32"/>
        </w:rPr>
        <w:t>2</w:t>
      </w:r>
      <w:r w:rsidR="00651026">
        <w:rPr>
          <w:rFonts w:ascii="新宋体" w:eastAsia="新宋体" w:hAnsi="新宋体" w:cs="新宋体-18030" w:hint="eastAsia"/>
          <w:b/>
          <w:sz w:val="32"/>
          <w:szCs w:val="32"/>
        </w:rPr>
        <w:t>月</w:t>
      </w:r>
      <w:r w:rsidR="00DF71CE">
        <w:rPr>
          <w:rFonts w:ascii="新宋体" w:eastAsia="新宋体" w:hAnsi="新宋体" w:cs="新宋体-18030" w:hint="eastAsia"/>
          <w:b/>
          <w:sz w:val="32"/>
          <w:szCs w:val="32"/>
        </w:rPr>
        <w:t xml:space="preserve">  </w:t>
      </w:r>
      <w:r w:rsidR="0081627D">
        <w:rPr>
          <w:rFonts w:ascii="新宋体" w:eastAsia="新宋体" w:hAnsi="新宋体" w:cs="新宋体-18030"/>
          <w:b/>
          <w:sz w:val="32"/>
          <w:szCs w:val="32"/>
        </w:rPr>
        <w:t>24</w:t>
      </w:r>
      <w:r w:rsidR="00651026">
        <w:rPr>
          <w:rFonts w:ascii="新宋体" w:eastAsia="新宋体" w:hAnsi="新宋体" w:cs="新宋体-18030" w:hint="eastAsia"/>
          <w:b/>
          <w:sz w:val="32"/>
          <w:szCs w:val="32"/>
        </w:rPr>
        <w:t>日</w:t>
      </w:r>
    </w:p>
    <w:p w14:paraId="0A1F3D0B" w14:textId="77777777" w:rsidR="00651026" w:rsidRDefault="00651026"/>
    <w:p w14:paraId="6B757FB2" w14:textId="77777777" w:rsidR="00651026" w:rsidRDefault="00651026"/>
    <w:p w14:paraId="15B0D26B" w14:textId="77777777" w:rsidR="00651026" w:rsidRDefault="00651026"/>
    <w:p w14:paraId="3B850500" w14:textId="77777777" w:rsidR="00651026" w:rsidRDefault="00651026"/>
    <w:p w14:paraId="791D9854" w14:textId="77777777" w:rsidR="00651026" w:rsidRDefault="00651026"/>
    <w:p w14:paraId="7F69CBB8" w14:textId="77777777" w:rsidR="00651026" w:rsidRDefault="00651026"/>
    <w:p w14:paraId="18B93FC4" w14:textId="77777777" w:rsidR="00651026" w:rsidRDefault="00651026"/>
    <w:p w14:paraId="15D007AA" w14:textId="77777777" w:rsidR="005E4F04" w:rsidRPr="005E4F04" w:rsidRDefault="005E4F04">
      <w:pPr>
        <w:pStyle w:val="TOC"/>
        <w:rPr>
          <w:sz w:val="52"/>
        </w:rPr>
      </w:pPr>
      <w:r w:rsidRPr="005E4F04">
        <w:rPr>
          <w:sz w:val="52"/>
          <w:lang w:val="zh-CN"/>
        </w:rPr>
        <w:t>目录</w:t>
      </w:r>
    </w:p>
    <w:p w14:paraId="68C2C6D8" w14:textId="77777777" w:rsidR="005E4F04" w:rsidRPr="005E4F04" w:rsidRDefault="005E4F04">
      <w:pPr>
        <w:pStyle w:val="20"/>
        <w:tabs>
          <w:tab w:val="left" w:pos="1050"/>
          <w:tab w:val="right" w:leader="dot" w:pos="8296"/>
        </w:tabs>
        <w:rPr>
          <w:rFonts w:ascii="DengXian" w:eastAsia="DengXian" w:hAnsi="DengXian"/>
          <w:noProof/>
          <w:sz w:val="36"/>
          <w:szCs w:val="22"/>
        </w:rPr>
      </w:pPr>
      <w:r w:rsidRPr="005E4F04">
        <w:rPr>
          <w:sz w:val="36"/>
        </w:rPr>
        <w:fldChar w:fldCharType="begin"/>
      </w:r>
      <w:r w:rsidRPr="005E4F04">
        <w:rPr>
          <w:sz w:val="36"/>
        </w:rPr>
        <w:instrText xml:space="preserve"> TOC \o "1-3" \h \z \u </w:instrText>
      </w:r>
      <w:r w:rsidRPr="005E4F04">
        <w:rPr>
          <w:sz w:val="36"/>
        </w:rPr>
        <w:fldChar w:fldCharType="separate"/>
      </w:r>
      <w:hyperlink w:anchor="_Toc477208932" w:history="1">
        <w:r w:rsidRPr="005E4F04">
          <w:rPr>
            <w:rStyle w:val="a3"/>
            <w:rFonts w:ascii="黑体" w:eastAsia="黑体" w:hAnsi="Arial"/>
            <w:noProof/>
            <w:sz w:val="36"/>
          </w:rPr>
          <w:t>1.</w:t>
        </w:r>
        <w:r w:rsidRPr="005E4F04">
          <w:rPr>
            <w:rFonts w:ascii="DengXian" w:eastAsia="DengXian" w:hAnsi="DengXian"/>
            <w:noProof/>
            <w:sz w:val="36"/>
            <w:szCs w:val="22"/>
          </w:rPr>
          <w:tab/>
        </w:r>
        <w:r w:rsidRPr="005E4F04">
          <w:rPr>
            <w:rStyle w:val="a3"/>
            <w:rFonts w:ascii="黑体" w:eastAsia="黑体" w:hAnsi="Arial"/>
            <w:noProof/>
            <w:sz w:val="36"/>
          </w:rPr>
          <w:t>开发环境</w:t>
        </w:r>
        <w:r w:rsidRPr="005E4F04">
          <w:rPr>
            <w:noProof/>
            <w:webHidden/>
            <w:sz w:val="36"/>
          </w:rPr>
          <w:tab/>
        </w:r>
        <w:r w:rsidRPr="005E4F04">
          <w:rPr>
            <w:noProof/>
            <w:webHidden/>
            <w:sz w:val="36"/>
          </w:rPr>
          <w:fldChar w:fldCharType="begin"/>
        </w:r>
        <w:r w:rsidRPr="005E4F04">
          <w:rPr>
            <w:noProof/>
            <w:webHidden/>
            <w:sz w:val="36"/>
          </w:rPr>
          <w:instrText xml:space="preserve"> PAGEREF _Toc477208932 \h </w:instrText>
        </w:r>
        <w:r w:rsidRPr="005E4F04">
          <w:rPr>
            <w:noProof/>
            <w:webHidden/>
            <w:sz w:val="36"/>
          </w:rPr>
        </w:r>
        <w:r w:rsidRPr="005E4F04">
          <w:rPr>
            <w:noProof/>
            <w:webHidden/>
            <w:sz w:val="36"/>
          </w:rPr>
          <w:fldChar w:fldCharType="separate"/>
        </w:r>
        <w:r w:rsidR="00F4043E">
          <w:rPr>
            <w:noProof/>
            <w:webHidden/>
            <w:sz w:val="36"/>
          </w:rPr>
          <w:t>3</w:t>
        </w:r>
        <w:r w:rsidRPr="005E4F04">
          <w:rPr>
            <w:noProof/>
            <w:webHidden/>
            <w:sz w:val="36"/>
          </w:rPr>
          <w:fldChar w:fldCharType="end"/>
        </w:r>
      </w:hyperlink>
    </w:p>
    <w:p w14:paraId="13532E41" w14:textId="77777777" w:rsidR="005E4F04" w:rsidRPr="005E4F04" w:rsidRDefault="00B95C29">
      <w:pPr>
        <w:pStyle w:val="20"/>
        <w:tabs>
          <w:tab w:val="left" w:pos="1050"/>
          <w:tab w:val="right" w:leader="dot" w:pos="8296"/>
        </w:tabs>
        <w:rPr>
          <w:rFonts w:ascii="DengXian" w:eastAsia="DengXian" w:hAnsi="DengXian"/>
          <w:noProof/>
          <w:sz w:val="36"/>
          <w:szCs w:val="22"/>
        </w:rPr>
      </w:pPr>
      <w:hyperlink w:anchor="_Toc477208933" w:history="1">
        <w:r w:rsidR="005E4F04" w:rsidRPr="005E4F04">
          <w:rPr>
            <w:rStyle w:val="a3"/>
            <w:rFonts w:ascii="黑体" w:eastAsia="黑体" w:hAnsi="Arial"/>
            <w:noProof/>
            <w:sz w:val="36"/>
          </w:rPr>
          <w:t>2.</w:t>
        </w:r>
        <w:r w:rsidR="005E4F04" w:rsidRPr="005E4F04">
          <w:rPr>
            <w:rFonts w:ascii="DengXian" w:eastAsia="DengXian" w:hAnsi="DengXian"/>
            <w:noProof/>
            <w:sz w:val="36"/>
            <w:szCs w:val="22"/>
          </w:rPr>
          <w:tab/>
        </w:r>
        <w:r w:rsidR="005E4F04" w:rsidRPr="005E4F04">
          <w:rPr>
            <w:rStyle w:val="a3"/>
            <w:rFonts w:ascii="黑体" w:eastAsia="黑体" w:hAnsi="Arial"/>
            <w:noProof/>
            <w:sz w:val="36"/>
          </w:rPr>
          <w:t>程序的功能</w:t>
        </w:r>
        <w:r w:rsidR="005E4F04" w:rsidRPr="005E4F04">
          <w:rPr>
            <w:noProof/>
            <w:webHidden/>
            <w:sz w:val="36"/>
          </w:rPr>
          <w:tab/>
        </w:r>
        <w:r w:rsidR="005E4F04" w:rsidRPr="005E4F04">
          <w:rPr>
            <w:noProof/>
            <w:webHidden/>
            <w:sz w:val="36"/>
          </w:rPr>
          <w:fldChar w:fldCharType="begin"/>
        </w:r>
        <w:r w:rsidR="005E4F04" w:rsidRPr="005E4F04">
          <w:rPr>
            <w:noProof/>
            <w:webHidden/>
            <w:sz w:val="36"/>
          </w:rPr>
          <w:instrText xml:space="preserve"> PAGEREF _Toc477208933 \h </w:instrText>
        </w:r>
        <w:r w:rsidR="005E4F04" w:rsidRPr="005E4F04">
          <w:rPr>
            <w:noProof/>
            <w:webHidden/>
            <w:sz w:val="36"/>
          </w:rPr>
        </w:r>
        <w:r w:rsidR="005E4F04" w:rsidRPr="005E4F04">
          <w:rPr>
            <w:noProof/>
            <w:webHidden/>
            <w:sz w:val="36"/>
          </w:rPr>
          <w:fldChar w:fldCharType="separate"/>
        </w:r>
        <w:r w:rsidR="00F4043E">
          <w:rPr>
            <w:noProof/>
            <w:webHidden/>
            <w:sz w:val="36"/>
          </w:rPr>
          <w:t>3</w:t>
        </w:r>
        <w:r w:rsidR="005E4F04" w:rsidRPr="005E4F04">
          <w:rPr>
            <w:noProof/>
            <w:webHidden/>
            <w:sz w:val="36"/>
          </w:rPr>
          <w:fldChar w:fldCharType="end"/>
        </w:r>
      </w:hyperlink>
    </w:p>
    <w:p w14:paraId="792228A9" w14:textId="77777777" w:rsidR="005E4F04" w:rsidRPr="005E4F04" w:rsidRDefault="00B95C29">
      <w:pPr>
        <w:pStyle w:val="20"/>
        <w:tabs>
          <w:tab w:val="left" w:pos="1050"/>
          <w:tab w:val="right" w:leader="dot" w:pos="8296"/>
        </w:tabs>
        <w:rPr>
          <w:rFonts w:ascii="DengXian" w:eastAsia="DengXian" w:hAnsi="DengXian"/>
          <w:noProof/>
          <w:sz w:val="36"/>
          <w:szCs w:val="22"/>
        </w:rPr>
      </w:pPr>
      <w:hyperlink w:anchor="_Toc477208934" w:history="1">
        <w:r w:rsidR="005E4F04" w:rsidRPr="005E4F04">
          <w:rPr>
            <w:rStyle w:val="a3"/>
            <w:rFonts w:ascii="黑体" w:eastAsia="黑体" w:hAnsi="Arial"/>
            <w:noProof/>
            <w:sz w:val="36"/>
          </w:rPr>
          <w:t>3.</w:t>
        </w:r>
        <w:r w:rsidR="005E4F04" w:rsidRPr="005E4F04">
          <w:rPr>
            <w:rFonts w:ascii="DengXian" w:eastAsia="DengXian" w:hAnsi="DengXian"/>
            <w:noProof/>
            <w:sz w:val="36"/>
            <w:szCs w:val="22"/>
          </w:rPr>
          <w:tab/>
        </w:r>
        <w:r w:rsidR="005E4F04" w:rsidRPr="005E4F04">
          <w:rPr>
            <w:rStyle w:val="a3"/>
            <w:rFonts w:ascii="黑体" w:eastAsia="黑体" w:hAnsi="Arial"/>
            <w:noProof/>
            <w:sz w:val="36"/>
          </w:rPr>
          <w:t>代码清单</w:t>
        </w:r>
        <w:r w:rsidR="005E4F04" w:rsidRPr="005E4F04">
          <w:rPr>
            <w:noProof/>
            <w:webHidden/>
            <w:sz w:val="36"/>
          </w:rPr>
          <w:tab/>
        </w:r>
        <w:r w:rsidR="005E4F04" w:rsidRPr="005E4F04">
          <w:rPr>
            <w:noProof/>
            <w:webHidden/>
            <w:sz w:val="36"/>
          </w:rPr>
          <w:fldChar w:fldCharType="begin"/>
        </w:r>
        <w:r w:rsidR="005E4F04" w:rsidRPr="005E4F04">
          <w:rPr>
            <w:noProof/>
            <w:webHidden/>
            <w:sz w:val="36"/>
          </w:rPr>
          <w:instrText xml:space="preserve"> PAGEREF _Toc477208934 \h </w:instrText>
        </w:r>
        <w:r w:rsidR="005E4F04" w:rsidRPr="005E4F04">
          <w:rPr>
            <w:noProof/>
            <w:webHidden/>
            <w:sz w:val="36"/>
          </w:rPr>
        </w:r>
        <w:r w:rsidR="005E4F04" w:rsidRPr="005E4F04">
          <w:rPr>
            <w:noProof/>
            <w:webHidden/>
            <w:sz w:val="36"/>
          </w:rPr>
          <w:fldChar w:fldCharType="separate"/>
        </w:r>
        <w:r w:rsidR="00F4043E">
          <w:rPr>
            <w:noProof/>
            <w:webHidden/>
            <w:sz w:val="36"/>
          </w:rPr>
          <w:t>3</w:t>
        </w:r>
        <w:r w:rsidR="005E4F04" w:rsidRPr="005E4F04">
          <w:rPr>
            <w:noProof/>
            <w:webHidden/>
            <w:sz w:val="36"/>
          </w:rPr>
          <w:fldChar w:fldCharType="end"/>
        </w:r>
      </w:hyperlink>
    </w:p>
    <w:p w14:paraId="2E7ECC50" w14:textId="77777777" w:rsidR="005E4F04" w:rsidRPr="005E4F04" w:rsidRDefault="00B95C29">
      <w:pPr>
        <w:pStyle w:val="20"/>
        <w:tabs>
          <w:tab w:val="left" w:pos="1050"/>
          <w:tab w:val="right" w:leader="dot" w:pos="8296"/>
        </w:tabs>
        <w:rPr>
          <w:rFonts w:ascii="DengXian" w:eastAsia="DengXian" w:hAnsi="DengXian"/>
          <w:noProof/>
          <w:sz w:val="36"/>
          <w:szCs w:val="22"/>
        </w:rPr>
      </w:pPr>
      <w:hyperlink w:anchor="_Toc477208935" w:history="1">
        <w:r w:rsidR="005E4F04" w:rsidRPr="005E4F04">
          <w:rPr>
            <w:rStyle w:val="a3"/>
            <w:rFonts w:ascii="黑体" w:eastAsia="黑体" w:hAnsi="Arial"/>
            <w:noProof/>
            <w:sz w:val="36"/>
          </w:rPr>
          <w:t>4.</w:t>
        </w:r>
        <w:r w:rsidR="005E4F04" w:rsidRPr="005E4F04">
          <w:rPr>
            <w:rFonts w:ascii="DengXian" w:eastAsia="DengXian" w:hAnsi="DengXian"/>
            <w:noProof/>
            <w:sz w:val="36"/>
            <w:szCs w:val="22"/>
          </w:rPr>
          <w:tab/>
        </w:r>
        <w:r w:rsidR="005E4F04" w:rsidRPr="005E4F04">
          <w:rPr>
            <w:rStyle w:val="a3"/>
            <w:rFonts w:ascii="黑体" w:eastAsia="黑体" w:hAnsi="Arial"/>
            <w:noProof/>
            <w:sz w:val="36"/>
          </w:rPr>
          <w:t>运行界面</w:t>
        </w:r>
        <w:r w:rsidR="005E4F04" w:rsidRPr="005E4F04">
          <w:rPr>
            <w:noProof/>
            <w:webHidden/>
            <w:sz w:val="36"/>
          </w:rPr>
          <w:tab/>
        </w:r>
        <w:r w:rsidR="005E4F04" w:rsidRPr="005E4F04">
          <w:rPr>
            <w:noProof/>
            <w:webHidden/>
            <w:sz w:val="36"/>
          </w:rPr>
          <w:fldChar w:fldCharType="begin"/>
        </w:r>
        <w:r w:rsidR="005E4F04" w:rsidRPr="005E4F04">
          <w:rPr>
            <w:noProof/>
            <w:webHidden/>
            <w:sz w:val="36"/>
          </w:rPr>
          <w:instrText xml:space="preserve"> PAGEREF _Toc477208935 \h </w:instrText>
        </w:r>
        <w:r w:rsidR="005E4F04" w:rsidRPr="005E4F04">
          <w:rPr>
            <w:noProof/>
            <w:webHidden/>
            <w:sz w:val="36"/>
          </w:rPr>
        </w:r>
        <w:r w:rsidR="005E4F04" w:rsidRPr="005E4F04">
          <w:rPr>
            <w:noProof/>
            <w:webHidden/>
            <w:sz w:val="36"/>
          </w:rPr>
          <w:fldChar w:fldCharType="separate"/>
        </w:r>
        <w:r w:rsidR="00F4043E">
          <w:rPr>
            <w:noProof/>
            <w:webHidden/>
            <w:sz w:val="36"/>
          </w:rPr>
          <w:t>14</w:t>
        </w:r>
        <w:r w:rsidR="005E4F04" w:rsidRPr="005E4F04">
          <w:rPr>
            <w:noProof/>
            <w:webHidden/>
            <w:sz w:val="36"/>
          </w:rPr>
          <w:fldChar w:fldCharType="end"/>
        </w:r>
      </w:hyperlink>
    </w:p>
    <w:p w14:paraId="5170E8B6" w14:textId="77777777" w:rsidR="005E4F04" w:rsidRDefault="005E4F04">
      <w:r w:rsidRPr="005E4F04">
        <w:rPr>
          <w:b/>
          <w:bCs/>
          <w:sz w:val="36"/>
          <w:lang w:val="zh-CN"/>
        </w:rPr>
        <w:fldChar w:fldCharType="end"/>
      </w:r>
    </w:p>
    <w:p w14:paraId="739C6B2D" w14:textId="77777777" w:rsidR="005E4F04" w:rsidRDefault="005E4F04"/>
    <w:p w14:paraId="52C88E1D" w14:textId="77777777" w:rsidR="00651026" w:rsidRDefault="00651026">
      <w:pPr>
        <w:pStyle w:val="2"/>
        <w:keepLines/>
        <w:numPr>
          <w:ilvl w:val="0"/>
          <w:numId w:val="1"/>
        </w:numPr>
        <w:spacing w:before="260" w:after="260" w:line="416" w:lineRule="auto"/>
        <w:rPr>
          <w:rFonts w:ascii="黑体" w:eastAsia="黑体" w:hAnsi="Arial"/>
          <w:b w:val="0"/>
          <w:bCs w:val="0"/>
          <w:sz w:val="30"/>
          <w:szCs w:val="32"/>
        </w:rPr>
      </w:pPr>
      <w:bookmarkStart w:id="0" w:name="_Toc477208932"/>
      <w:r>
        <w:rPr>
          <w:rFonts w:ascii="黑体" w:eastAsia="黑体" w:hAnsi="Arial" w:hint="eastAsia"/>
          <w:b w:val="0"/>
          <w:bCs w:val="0"/>
          <w:sz w:val="30"/>
          <w:szCs w:val="32"/>
        </w:rPr>
        <w:t>开发环境</w:t>
      </w:r>
      <w:bookmarkEnd w:id="0"/>
    </w:p>
    <w:p w14:paraId="7300D69C" w14:textId="41082266" w:rsidR="00C2061B" w:rsidRPr="00C2061B" w:rsidRDefault="00FC4EF0" w:rsidP="00C2061B">
      <w:r>
        <w:t xml:space="preserve"> </w:t>
      </w:r>
      <w:r w:rsidR="00D266AC">
        <w:t>C++</w:t>
      </w:r>
      <w:r w:rsidR="00D266AC">
        <w:rPr>
          <w:rFonts w:hint="eastAsia"/>
        </w:rPr>
        <w:t>，</w:t>
      </w:r>
      <w:r w:rsidR="00D266AC">
        <w:t>MSVC 143</w:t>
      </w:r>
      <w:r w:rsidR="00D266AC">
        <w:rPr>
          <w:rFonts w:hint="eastAsia"/>
        </w:rPr>
        <w:t>，</w:t>
      </w:r>
      <w:r w:rsidR="00D266AC">
        <w:rPr>
          <w:rFonts w:hint="eastAsia"/>
        </w:rPr>
        <w:t>V</w:t>
      </w:r>
      <w:r w:rsidR="00D266AC">
        <w:t>S2022</w:t>
      </w:r>
    </w:p>
    <w:p w14:paraId="023603FB" w14:textId="77777777" w:rsidR="00C2061B" w:rsidRPr="00F5342C" w:rsidRDefault="00651026" w:rsidP="00F5342C">
      <w:pPr>
        <w:pStyle w:val="2"/>
        <w:keepLines/>
        <w:numPr>
          <w:ilvl w:val="0"/>
          <w:numId w:val="1"/>
        </w:numPr>
        <w:spacing w:before="260" w:after="260" w:line="416" w:lineRule="auto"/>
        <w:rPr>
          <w:rFonts w:ascii="黑体" w:eastAsia="黑体" w:hAnsi="Arial"/>
          <w:b w:val="0"/>
          <w:bCs w:val="0"/>
          <w:sz w:val="30"/>
          <w:szCs w:val="32"/>
        </w:rPr>
      </w:pPr>
      <w:bookmarkStart w:id="1" w:name="_Toc477208933"/>
      <w:r>
        <w:rPr>
          <w:rFonts w:ascii="黑体" w:eastAsia="黑体" w:hAnsi="Arial" w:hint="eastAsia"/>
          <w:b w:val="0"/>
          <w:bCs w:val="0"/>
          <w:sz w:val="30"/>
          <w:szCs w:val="32"/>
        </w:rPr>
        <w:t>功能</w:t>
      </w:r>
      <w:bookmarkEnd w:id="1"/>
      <w:r w:rsidR="00DF71CE">
        <w:rPr>
          <w:rFonts w:ascii="黑体" w:eastAsia="黑体" w:hAnsi="Arial" w:hint="eastAsia"/>
          <w:b w:val="0"/>
          <w:bCs w:val="0"/>
          <w:sz w:val="30"/>
          <w:szCs w:val="32"/>
        </w:rPr>
        <w:t>描述</w:t>
      </w:r>
      <w:r w:rsidR="007A215D">
        <w:rPr>
          <w:rFonts w:ascii="黑体" w:eastAsia="黑体" w:hAnsi="Arial" w:hint="eastAsia"/>
          <w:b w:val="0"/>
          <w:bCs w:val="0"/>
          <w:sz w:val="30"/>
          <w:szCs w:val="32"/>
        </w:rPr>
        <w:t>（</w:t>
      </w:r>
      <w:r w:rsidR="00D17805" w:rsidRPr="00D17805">
        <w:rPr>
          <w:rFonts w:ascii="黑体" w:eastAsia="黑体" w:hAnsi="Arial" w:hint="eastAsia"/>
          <w:b w:val="0"/>
          <w:bCs w:val="0"/>
          <w:sz w:val="30"/>
          <w:szCs w:val="32"/>
          <w:highlight w:val="yellow"/>
        </w:rPr>
        <w:t>内容仅供参考</w:t>
      </w:r>
      <w:r w:rsidR="007A215D">
        <w:rPr>
          <w:rFonts w:ascii="黑体" w:eastAsia="黑体" w:hAnsi="Arial" w:hint="eastAsia"/>
          <w:b w:val="0"/>
          <w:bCs w:val="0"/>
          <w:sz w:val="30"/>
          <w:szCs w:val="32"/>
        </w:rPr>
        <w:t>）</w:t>
      </w:r>
    </w:p>
    <w:p w14:paraId="48C36D10" w14:textId="09FED773" w:rsidR="00651026" w:rsidRDefault="00D266AC" w:rsidP="00D266AC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给出一张有权有向图和一个起点，求起点到各点的最短路径长度并输出这条最短路径。</w:t>
      </w:r>
    </w:p>
    <w:p w14:paraId="109C09BB" w14:textId="15C2F50D" w:rsidR="00D266AC" w:rsidRDefault="00D266AC" w:rsidP="00D266AC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输入要求：</w:t>
      </w:r>
    </w:p>
    <w:p w14:paraId="733FB3EF" w14:textId="279C15B2" w:rsidR="00D266AC" w:rsidRDefault="00D266AC" w:rsidP="00D266AC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首先是n，m，s三个正整数，代表图的</w:t>
      </w:r>
      <w:r w:rsidR="008C0141">
        <w:rPr>
          <w:rFonts w:ascii="宋体" w:hAnsi="宋体" w:hint="eastAsia"/>
          <w:sz w:val="24"/>
        </w:rPr>
        <w:t>顶点数，边数，起点编号</w:t>
      </w:r>
    </w:p>
    <w:p w14:paraId="6F9E6FCC" w14:textId="0D4EFE8B" w:rsidR="008C0141" w:rsidRDefault="008C0141" w:rsidP="00D266AC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接下来是m行，每一行包含三个数x，y，w，代表从x到y有路径，长度为m</w:t>
      </w:r>
    </w:p>
    <w:p w14:paraId="5C6171B6" w14:textId="0C8A49CD" w:rsidR="008C0141" w:rsidRDefault="008C0141" w:rsidP="00D266AC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输出格式：</w:t>
      </w:r>
    </w:p>
    <w:p w14:paraId="303DE530" w14:textId="29527FE5" w:rsidR="008C0141" w:rsidRDefault="008C0141" w:rsidP="00D266AC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N</w:t>
      </w:r>
      <w:r>
        <w:rPr>
          <w:rFonts w:ascii="宋体" w:hAnsi="宋体" w:hint="eastAsia"/>
          <w:sz w:val="24"/>
        </w:rPr>
        <w:t>部分，对于每一个顶点，首先一行输出最短路径长度</w:t>
      </w:r>
    </w:p>
    <w:p w14:paraId="5D013082" w14:textId="334586BE" w:rsidR="008C0141" w:rsidRPr="00D266AC" w:rsidRDefault="008C0141" w:rsidP="00D266AC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接下来一行依次输出这条路径包括的顶点编号，每个编号中间用空格分开</w:t>
      </w:r>
    </w:p>
    <w:p w14:paraId="0C3BD8F4" w14:textId="77777777" w:rsidR="00651026" w:rsidRDefault="00651026">
      <w:pPr>
        <w:pStyle w:val="2"/>
        <w:keepLines/>
        <w:numPr>
          <w:ilvl w:val="0"/>
          <w:numId w:val="1"/>
        </w:numPr>
        <w:spacing w:before="260" w:after="260" w:line="416" w:lineRule="auto"/>
        <w:rPr>
          <w:rFonts w:ascii="黑体" w:eastAsia="黑体" w:hAnsi="Arial"/>
          <w:b w:val="0"/>
          <w:bCs w:val="0"/>
          <w:sz w:val="30"/>
          <w:szCs w:val="32"/>
        </w:rPr>
      </w:pPr>
      <w:bookmarkStart w:id="2" w:name="_Toc477208934"/>
      <w:r>
        <w:rPr>
          <w:rFonts w:ascii="黑体" w:eastAsia="黑体" w:hAnsi="Arial" w:hint="eastAsia"/>
          <w:b w:val="0"/>
          <w:bCs w:val="0"/>
          <w:sz w:val="30"/>
          <w:szCs w:val="32"/>
        </w:rPr>
        <w:t>代码清单</w:t>
      </w:r>
      <w:bookmarkEnd w:id="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71D4" w14:paraId="4C8FE320" w14:textId="77777777" w:rsidTr="004671D4">
        <w:tc>
          <w:tcPr>
            <w:tcW w:w="8296" w:type="dxa"/>
          </w:tcPr>
          <w:p w14:paraId="72C6B80E" w14:textId="77777777" w:rsidR="004671D4" w:rsidRDefault="004671D4" w:rsidP="008C0141"/>
        </w:tc>
      </w:tr>
      <w:tr w:rsidR="004671D4" w14:paraId="463C3462" w14:textId="77777777" w:rsidTr="004671D4">
        <w:tc>
          <w:tcPr>
            <w:tcW w:w="8296" w:type="dxa"/>
          </w:tcPr>
          <w:p w14:paraId="2454A89E" w14:textId="77777777" w:rsidR="004671D4" w:rsidRDefault="004671D4" w:rsidP="004671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作业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5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控制台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.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cpp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此文件包含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"main"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函数。程序执行将在此处开始并结束。</w:t>
            </w:r>
          </w:p>
          <w:p w14:paraId="5ED58618" w14:textId="77777777" w:rsidR="004671D4" w:rsidRDefault="004671D4" w:rsidP="004671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4086389C" w14:textId="77777777" w:rsidR="004671D4" w:rsidRDefault="004671D4" w:rsidP="004671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836961B" w14:textId="77777777" w:rsidR="004671D4" w:rsidRDefault="004671D4" w:rsidP="004671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_CRT_SECURE_NO_WARNINGS</w:t>
            </w:r>
          </w:p>
          <w:p w14:paraId="6129770D" w14:textId="77777777" w:rsidR="004671D4" w:rsidRDefault="004671D4" w:rsidP="004671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0EC927A2" w14:textId="77777777" w:rsidR="004671D4" w:rsidRDefault="004671D4" w:rsidP="004671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&lt;stack&gt;</w:t>
            </w:r>
          </w:p>
          <w:p w14:paraId="560239A2" w14:textId="77777777" w:rsidR="004671D4" w:rsidRDefault="004671D4" w:rsidP="004671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E69D624" w14:textId="77777777" w:rsidR="004671D4" w:rsidRDefault="004671D4" w:rsidP="004671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MAXN = 1E3 + 10;</w:t>
            </w:r>
          </w:p>
          <w:p w14:paraId="2D48F833" w14:textId="77777777" w:rsidR="004671D4" w:rsidRDefault="004671D4" w:rsidP="004671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3667D30" w14:textId="77777777" w:rsidR="004671D4" w:rsidRDefault="004671D4" w:rsidP="004671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graph[MAXN][MAXN];</w:t>
            </w:r>
          </w:p>
          <w:p w14:paraId="6DDD9145" w14:textId="77777777" w:rsidR="004671D4" w:rsidRDefault="004671D4" w:rsidP="004671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81B076A" w14:textId="77777777" w:rsidR="004671D4" w:rsidRDefault="004671D4" w:rsidP="004671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prev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[MAXN], dis[MAXN], visited[MAXN];</w:t>
            </w:r>
          </w:p>
          <w:p w14:paraId="6FF85761" w14:textId="77777777" w:rsidR="004671D4" w:rsidRDefault="004671D4" w:rsidP="004671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53D1755" w14:textId="77777777" w:rsidR="004671D4" w:rsidRDefault="004671D4" w:rsidP="004671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n, m, start;</w:t>
            </w:r>
          </w:p>
          <w:p w14:paraId="33B4CB5B" w14:textId="77777777" w:rsidR="004671D4" w:rsidRDefault="004671D4" w:rsidP="004671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9EA33BB" w14:textId="77777777" w:rsidR="004671D4" w:rsidRDefault="004671D4" w:rsidP="004671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lastRenderedPageBreak/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doBoom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start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68CF6652" w14:textId="77777777" w:rsidR="004671D4" w:rsidRDefault="004671D4" w:rsidP="004671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77954C60" w14:textId="77777777" w:rsidR="004671D4" w:rsidRDefault="004671D4" w:rsidP="004671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n;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359FF0FE" w14:textId="77777777" w:rsidR="004671D4" w:rsidRDefault="004671D4" w:rsidP="004671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53ED0C53" w14:textId="77777777" w:rsidR="004671D4" w:rsidRDefault="004671D4" w:rsidP="004671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dis[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USHRT_MAX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7FEB401" w14:textId="77777777" w:rsidR="004671D4" w:rsidRDefault="004671D4" w:rsidP="004671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114C5AC4" w14:textId="77777777" w:rsidR="004671D4" w:rsidRDefault="004671D4" w:rsidP="004671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dis[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start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 = 0;</w:t>
            </w:r>
          </w:p>
          <w:p w14:paraId="3942C0DC" w14:textId="77777777" w:rsidR="004671D4" w:rsidRDefault="004671D4" w:rsidP="004671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0ED7F7A" w14:textId="77777777" w:rsidR="004671D4" w:rsidRDefault="004671D4" w:rsidP="004671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n;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做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次</w:t>
            </w:r>
          </w:p>
          <w:p w14:paraId="42405711" w14:textId="77777777" w:rsidR="004671D4" w:rsidRDefault="004671D4" w:rsidP="004671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395908A9" w14:textId="77777777" w:rsidR="004671D4" w:rsidRDefault="004671D4" w:rsidP="004671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u = -1,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minv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USHRT_MAX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7ADFAEF" w14:textId="77777777" w:rsidR="004671D4" w:rsidRDefault="004671D4" w:rsidP="004671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找当前最短的点</w:t>
            </w:r>
          </w:p>
          <w:p w14:paraId="58807DDC" w14:textId="77777777" w:rsidR="004671D4" w:rsidRDefault="004671D4" w:rsidP="004671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j = 0; j &lt; n; j++)</w:t>
            </w:r>
          </w:p>
          <w:p w14:paraId="5469555C" w14:textId="77777777" w:rsidR="004671D4" w:rsidRDefault="004671D4" w:rsidP="004671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7FC8E99" w14:textId="77777777" w:rsidR="004671D4" w:rsidRDefault="004671D4" w:rsidP="004671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(visited[j] == 0 &amp;&amp; dis[j] &lt;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minv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5EF77E2A" w14:textId="77777777" w:rsidR="004671D4" w:rsidRDefault="004671D4" w:rsidP="004671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57AFF164" w14:textId="77777777" w:rsidR="004671D4" w:rsidRDefault="004671D4" w:rsidP="004671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u = j;</w:t>
            </w:r>
          </w:p>
          <w:p w14:paraId="13CC64E5" w14:textId="77777777" w:rsidR="004671D4" w:rsidRDefault="004671D4" w:rsidP="004671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minv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dis[j];</w:t>
            </w:r>
          </w:p>
          <w:p w14:paraId="23475752" w14:textId="77777777" w:rsidR="004671D4" w:rsidRDefault="004671D4" w:rsidP="004671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02EDAC20" w14:textId="77777777" w:rsidR="004671D4" w:rsidRDefault="004671D4" w:rsidP="004671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2F0F81A" w14:textId="77777777" w:rsidR="004671D4" w:rsidRDefault="004671D4" w:rsidP="004671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(u == -1)</w:t>
            </w:r>
          </w:p>
          <w:p w14:paraId="216AEB4B" w14:textId="77777777" w:rsidR="004671D4" w:rsidRDefault="004671D4" w:rsidP="004671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DD171BE" w14:textId="77777777" w:rsidR="004671D4" w:rsidRDefault="004671D4" w:rsidP="004671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提前结束</w:t>
            </w:r>
          </w:p>
          <w:p w14:paraId="0705432B" w14:textId="77777777" w:rsidR="004671D4" w:rsidRDefault="004671D4" w:rsidP="004671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FEE847C" w14:textId="77777777" w:rsidR="004671D4" w:rsidRDefault="004671D4" w:rsidP="004671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C5D8E45" w14:textId="77777777" w:rsidR="004671D4" w:rsidRDefault="004671D4" w:rsidP="004671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visited[u] = 1;</w:t>
            </w:r>
          </w:p>
          <w:p w14:paraId="1C27C569" w14:textId="77777777" w:rsidR="004671D4" w:rsidRDefault="004671D4" w:rsidP="004671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 = 0; v &lt; n; v++)</w:t>
            </w:r>
          </w:p>
          <w:p w14:paraId="3CCD068A" w14:textId="77777777" w:rsidR="004671D4" w:rsidRDefault="004671D4" w:rsidP="004671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2080BB38" w14:textId="77777777" w:rsidR="004671D4" w:rsidRDefault="004671D4" w:rsidP="004671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松弛所有的边</w:t>
            </w:r>
          </w:p>
          <w:p w14:paraId="059B1A14" w14:textId="77777777" w:rsidR="004671D4" w:rsidRDefault="004671D4" w:rsidP="004671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(visited[v] == 0 &amp;&amp; graph[u][v] !=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USHRT_MAX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&amp;&amp; dis[u] + graph[u][v] &lt; dis[v])</w:t>
            </w:r>
          </w:p>
          <w:p w14:paraId="2A4436BA" w14:textId="77777777" w:rsidR="004671D4" w:rsidRDefault="004671D4" w:rsidP="004671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15F43FA9" w14:textId="77777777" w:rsidR="004671D4" w:rsidRDefault="004671D4" w:rsidP="004671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dis[v] = dis[u] + graph[u][v];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更新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dis</w:t>
            </w:r>
          </w:p>
          <w:p w14:paraId="563AF1D0" w14:textId="77777777" w:rsidR="004671D4" w:rsidRDefault="004671D4" w:rsidP="004671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prev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[v] = u;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记录最短路径本身（前驱节点）</w:t>
            </w:r>
          </w:p>
          <w:p w14:paraId="2E5B93FA" w14:textId="77777777" w:rsidR="004671D4" w:rsidRDefault="004671D4" w:rsidP="004671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0A48A861" w14:textId="77777777" w:rsidR="004671D4" w:rsidRDefault="004671D4" w:rsidP="004671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0703A73" w14:textId="77777777" w:rsidR="004671D4" w:rsidRDefault="004671D4" w:rsidP="004671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C7F23E0" w14:textId="77777777" w:rsidR="004671D4" w:rsidRDefault="004671D4" w:rsidP="004671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048FF08A" w14:textId="77777777" w:rsidR="004671D4" w:rsidRDefault="004671D4" w:rsidP="004671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10B9F66" w14:textId="77777777" w:rsidR="004671D4" w:rsidRDefault="004671D4" w:rsidP="004671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55EEC78C" w14:textId="77777777" w:rsidR="004671D4" w:rsidRDefault="004671D4" w:rsidP="004671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446A283E" w14:textId="77777777" w:rsidR="004671D4" w:rsidRDefault="004671D4" w:rsidP="004671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start;</w:t>
            </w:r>
          </w:p>
          <w:p w14:paraId="379698F5" w14:textId="77777777" w:rsidR="004671D4" w:rsidRDefault="004671D4" w:rsidP="004671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n;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2776BEF4" w14:textId="77777777" w:rsidR="004671D4" w:rsidRDefault="004671D4" w:rsidP="004671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11886937" w14:textId="77777777" w:rsidR="004671D4" w:rsidRDefault="004671D4" w:rsidP="004671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j = 0; j &lt; n; j++)</w:t>
            </w:r>
          </w:p>
          <w:p w14:paraId="39391CE7" w14:textId="77777777" w:rsidR="004671D4" w:rsidRDefault="004671D4" w:rsidP="004671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F168D0D" w14:textId="77777777" w:rsidR="004671D4" w:rsidRDefault="004671D4" w:rsidP="004671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j)</w:t>
            </w:r>
          </w:p>
          <w:p w14:paraId="7F2E2255" w14:textId="77777777" w:rsidR="004671D4" w:rsidRDefault="004671D4" w:rsidP="004671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27E80553" w14:textId="77777777" w:rsidR="004671D4" w:rsidRDefault="004671D4" w:rsidP="004671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graph[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][j] = 0;</w:t>
            </w:r>
          </w:p>
          <w:p w14:paraId="0B21111B" w14:textId="77777777" w:rsidR="004671D4" w:rsidRDefault="004671D4" w:rsidP="004671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0E99E505" w14:textId="77777777" w:rsidR="004671D4" w:rsidRDefault="004671D4" w:rsidP="004671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</w:p>
          <w:p w14:paraId="40F3AABC" w14:textId="77777777" w:rsidR="004671D4" w:rsidRDefault="004671D4" w:rsidP="004671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5EE9D7CB" w14:textId="77777777" w:rsidR="004671D4" w:rsidRDefault="004671D4" w:rsidP="004671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graph[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][j] 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USHRT_MAX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//16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位无符号数的最大值，基本上够用了</w:t>
            </w:r>
          </w:p>
          <w:p w14:paraId="4C087D5B" w14:textId="77777777" w:rsidR="004671D4" w:rsidRDefault="004671D4" w:rsidP="004671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7CBDFA80" w14:textId="77777777" w:rsidR="004671D4" w:rsidRDefault="004671D4" w:rsidP="004671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F3FF6AA" w14:textId="77777777" w:rsidR="004671D4" w:rsidRDefault="004671D4" w:rsidP="004671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3E69C77" w14:textId="77777777" w:rsidR="004671D4" w:rsidRDefault="004671D4" w:rsidP="004671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m;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710D70B9" w14:textId="77777777" w:rsidR="004671D4" w:rsidRDefault="004671D4" w:rsidP="004671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2BAA4DD6" w14:textId="77777777" w:rsidR="004671D4" w:rsidRDefault="004671D4" w:rsidP="004671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x, y, weight;</w:t>
            </w:r>
          </w:p>
          <w:p w14:paraId="3F78E27C" w14:textId="77777777" w:rsidR="004671D4" w:rsidRDefault="004671D4" w:rsidP="004671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y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weight;</w:t>
            </w:r>
          </w:p>
          <w:p w14:paraId="1B957D6D" w14:textId="77777777" w:rsidR="004671D4" w:rsidRDefault="004671D4" w:rsidP="004671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graph[x][y] = weight;</w:t>
            </w:r>
          </w:p>
          <w:p w14:paraId="50F971EC" w14:textId="77777777" w:rsidR="004671D4" w:rsidRDefault="004671D4" w:rsidP="004671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C9454D6" w14:textId="77777777" w:rsidR="004671D4" w:rsidRDefault="004671D4" w:rsidP="004671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doBoom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(start);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迪杰斯特拉核心部分</w:t>
            </w:r>
          </w:p>
          <w:p w14:paraId="31875103" w14:textId="77777777" w:rsidR="004671D4" w:rsidRDefault="004671D4" w:rsidP="004671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n;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2F3BAD91" w14:textId="77777777" w:rsidR="004671D4" w:rsidRDefault="004671D4" w:rsidP="004671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1F7E6679" w14:textId="77777777" w:rsidR="004671D4" w:rsidRDefault="004671D4" w:rsidP="004671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dis[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最短路径长度</w:t>
            </w:r>
          </w:p>
          <w:p w14:paraId="4F2DFEC8" w14:textId="77777777" w:rsidR="004671D4" w:rsidRDefault="004671D4" w:rsidP="004671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接下来输出最短路径经过的点</w:t>
            </w:r>
          </w:p>
          <w:p w14:paraId="32941BCB" w14:textId="77777777" w:rsidR="004671D4" w:rsidRDefault="004671D4" w:rsidP="004671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6FB0C1D" w14:textId="77777777" w:rsidR="004671D4" w:rsidRDefault="004671D4" w:rsidP="004671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;; v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prev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[v])</w:t>
            </w:r>
          </w:p>
          <w:p w14:paraId="180CBEC8" w14:textId="77777777" w:rsidR="004671D4" w:rsidRDefault="004671D4" w:rsidP="004671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3BFFB714" w14:textId="77777777" w:rsidR="004671D4" w:rsidRDefault="004671D4" w:rsidP="004671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stk.push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(v);</w:t>
            </w:r>
          </w:p>
          <w:p w14:paraId="5C1F4B7D" w14:textId="77777777" w:rsidR="004671D4" w:rsidRDefault="004671D4" w:rsidP="004671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(v == start)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</w:p>
          <w:p w14:paraId="379FD05B" w14:textId="77777777" w:rsidR="004671D4" w:rsidRDefault="004671D4" w:rsidP="004671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908F3A7" w14:textId="77777777" w:rsidR="004671D4" w:rsidRDefault="004671D4" w:rsidP="004671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(!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stk.empty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</w:t>
            </w:r>
          </w:p>
          <w:p w14:paraId="3777F0CF" w14:textId="77777777" w:rsidR="004671D4" w:rsidRDefault="004671D4" w:rsidP="004671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0F5E164F" w14:textId="77777777" w:rsidR="004671D4" w:rsidRDefault="004671D4" w:rsidP="004671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stk.top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78A97C3" w14:textId="77777777" w:rsidR="004671D4" w:rsidRDefault="004671D4" w:rsidP="004671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stk.pop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0AECDD20" w14:textId="77777777" w:rsidR="004671D4" w:rsidRDefault="004671D4" w:rsidP="004671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BEBBA77" w14:textId="77777777" w:rsidR="004671D4" w:rsidRDefault="004671D4" w:rsidP="004671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D5D36A7" w14:textId="77777777" w:rsidR="004671D4" w:rsidRDefault="004671D4" w:rsidP="004671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C069330" w14:textId="77777777" w:rsidR="004671D4" w:rsidRDefault="004671D4" w:rsidP="004671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03496F35" w14:textId="77777777" w:rsidR="004671D4" w:rsidRDefault="004671D4" w:rsidP="004671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33C04C5" w14:textId="77777777" w:rsidR="004671D4" w:rsidRDefault="004671D4" w:rsidP="004671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运行程序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: Ctrl + F5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或调试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&gt;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“开始执行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不调试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”菜单</w:t>
            </w:r>
          </w:p>
          <w:p w14:paraId="208FBC1B" w14:textId="77777777" w:rsidR="004671D4" w:rsidRDefault="004671D4" w:rsidP="004671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调试程序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: F5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或调试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&gt;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“开始调试”菜单</w:t>
            </w:r>
          </w:p>
          <w:p w14:paraId="45302DAD" w14:textId="77777777" w:rsidR="004671D4" w:rsidRDefault="004671D4" w:rsidP="004671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45525D4" w14:textId="77777777" w:rsidR="004671D4" w:rsidRDefault="004671D4" w:rsidP="004671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入门使用技巧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: </w:t>
            </w:r>
          </w:p>
          <w:p w14:paraId="31992A01" w14:textId="77777777" w:rsidR="004671D4" w:rsidRDefault="004671D4" w:rsidP="004671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  1.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使用解决方案资源管理器窗口添加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管理文件</w:t>
            </w:r>
          </w:p>
          <w:p w14:paraId="5BED4918" w14:textId="77777777" w:rsidR="004671D4" w:rsidRDefault="004671D4" w:rsidP="004671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  2.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使用团队资源管理器窗口连接到源代码管理</w:t>
            </w:r>
          </w:p>
          <w:p w14:paraId="391A0AAA" w14:textId="77777777" w:rsidR="004671D4" w:rsidRDefault="004671D4" w:rsidP="004671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lastRenderedPageBreak/>
              <w:t xml:space="preserve">//   3.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使用输出窗口查看生成输出和其他消息</w:t>
            </w:r>
          </w:p>
          <w:p w14:paraId="3717F9A5" w14:textId="77777777" w:rsidR="004671D4" w:rsidRDefault="004671D4" w:rsidP="004671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  4.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使用错误列表窗口查看错误</w:t>
            </w:r>
          </w:p>
          <w:p w14:paraId="2DD0F946" w14:textId="77777777" w:rsidR="004671D4" w:rsidRDefault="004671D4" w:rsidP="004671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  5.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转到“项目”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&gt;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“添加新项”以创建新的代码文件，或转到“项目”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&gt;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“添加现有项”以将现有代码文件添加到项目</w:t>
            </w:r>
          </w:p>
          <w:p w14:paraId="47092E26" w14:textId="0376CCAD" w:rsidR="004671D4" w:rsidRPr="004671D4" w:rsidRDefault="004671D4" w:rsidP="004671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  6.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将来，若要再次打开此项目，请转到“文件”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&gt;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“打开”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&gt;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“项目”并选择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.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sln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文件</w:t>
            </w:r>
          </w:p>
        </w:tc>
      </w:tr>
    </w:tbl>
    <w:p w14:paraId="40779A8F" w14:textId="77777777" w:rsidR="00651026" w:rsidRDefault="00651026">
      <w:pPr>
        <w:pStyle w:val="2"/>
        <w:keepLines/>
        <w:numPr>
          <w:ilvl w:val="0"/>
          <w:numId w:val="1"/>
        </w:numPr>
        <w:spacing w:before="260" w:after="260" w:line="416" w:lineRule="auto"/>
        <w:rPr>
          <w:rFonts w:ascii="黑体" w:eastAsia="黑体" w:hAnsi="Arial"/>
          <w:b w:val="0"/>
          <w:bCs w:val="0"/>
          <w:sz w:val="30"/>
          <w:szCs w:val="32"/>
        </w:rPr>
      </w:pPr>
      <w:bookmarkStart w:id="3" w:name="_Toc477208935"/>
      <w:r>
        <w:rPr>
          <w:rFonts w:ascii="黑体" w:eastAsia="黑体" w:hAnsi="Arial" w:hint="eastAsia"/>
          <w:b w:val="0"/>
          <w:bCs w:val="0"/>
          <w:sz w:val="30"/>
          <w:szCs w:val="32"/>
        </w:rPr>
        <w:lastRenderedPageBreak/>
        <w:t>运行界面</w:t>
      </w:r>
      <w:bookmarkEnd w:id="3"/>
      <w:r w:rsidR="00584241">
        <w:rPr>
          <w:rFonts w:ascii="黑体" w:eastAsia="黑体" w:hAnsi="Arial" w:hint="eastAsia"/>
          <w:b w:val="0"/>
          <w:bCs w:val="0"/>
          <w:sz w:val="30"/>
          <w:szCs w:val="32"/>
        </w:rPr>
        <w:t>（</w:t>
      </w:r>
      <w:r w:rsidR="00584241" w:rsidRPr="00584241">
        <w:rPr>
          <w:rFonts w:ascii="黑体" w:eastAsia="黑体" w:hAnsi="Arial" w:hint="eastAsia"/>
          <w:b w:val="0"/>
          <w:bCs w:val="0"/>
          <w:sz w:val="30"/>
          <w:szCs w:val="32"/>
          <w:highlight w:val="yellow"/>
        </w:rPr>
        <w:t>通过图例展示操作流程</w:t>
      </w:r>
      <w:r w:rsidR="00584241">
        <w:rPr>
          <w:rFonts w:ascii="黑体" w:eastAsia="黑体" w:hAnsi="Arial" w:hint="eastAsia"/>
          <w:b w:val="0"/>
          <w:bCs w:val="0"/>
          <w:sz w:val="30"/>
          <w:szCs w:val="32"/>
        </w:rPr>
        <w:t>）</w:t>
      </w:r>
    </w:p>
    <w:p w14:paraId="47712FBF" w14:textId="78273DBD" w:rsidR="002B6901" w:rsidRDefault="004671D4">
      <w:pPr>
        <w:rPr>
          <w:noProof/>
          <w:sz w:val="28"/>
        </w:rPr>
      </w:pPr>
      <w:r>
        <w:rPr>
          <w:rFonts w:hint="eastAsia"/>
          <w:noProof/>
          <w:sz w:val="28"/>
        </w:rPr>
        <w:t>样例输入：</w:t>
      </w:r>
    </w:p>
    <w:p w14:paraId="78BE0C96" w14:textId="77777777" w:rsidR="004671D4" w:rsidRPr="004671D4" w:rsidRDefault="004671D4" w:rsidP="004671D4">
      <w:pPr>
        <w:rPr>
          <w:noProof/>
          <w:sz w:val="28"/>
        </w:rPr>
      </w:pPr>
      <w:r w:rsidRPr="004671D4">
        <w:rPr>
          <w:noProof/>
          <w:sz w:val="28"/>
        </w:rPr>
        <w:t>6 8 0</w:t>
      </w:r>
    </w:p>
    <w:p w14:paraId="2DF5DF63" w14:textId="77777777" w:rsidR="004671D4" w:rsidRPr="004671D4" w:rsidRDefault="004671D4" w:rsidP="004671D4">
      <w:pPr>
        <w:rPr>
          <w:noProof/>
          <w:sz w:val="28"/>
        </w:rPr>
      </w:pPr>
      <w:r w:rsidRPr="004671D4">
        <w:rPr>
          <w:noProof/>
          <w:sz w:val="28"/>
        </w:rPr>
        <w:t>0 1 1</w:t>
      </w:r>
    </w:p>
    <w:p w14:paraId="4C87AD69" w14:textId="77777777" w:rsidR="004671D4" w:rsidRPr="004671D4" w:rsidRDefault="004671D4" w:rsidP="004671D4">
      <w:pPr>
        <w:rPr>
          <w:noProof/>
          <w:sz w:val="28"/>
        </w:rPr>
      </w:pPr>
      <w:r w:rsidRPr="004671D4">
        <w:rPr>
          <w:noProof/>
          <w:sz w:val="28"/>
        </w:rPr>
        <w:t>0 3 4</w:t>
      </w:r>
    </w:p>
    <w:p w14:paraId="0C1463D3" w14:textId="77777777" w:rsidR="004671D4" w:rsidRPr="004671D4" w:rsidRDefault="004671D4" w:rsidP="004671D4">
      <w:pPr>
        <w:rPr>
          <w:noProof/>
          <w:sz w:val="28"/>
        </w:rPr>
      </w:pPr>
      <w:r w:rsidRPr="004671D4">
        <w:rPr>
          <w:noProof/>
          <w:sz w:val="28"/>
        </w:rPr>
        <w:t>0 4 4</w:t>
      </w:r>
    </w:p>
    <w:p w14:paraId="05463E7E" w14:textId="77777777" w:rsidR="004671D4" w:rsidRPr="004671D4" w:rsidRDefault="004671D4" w:rsidP="004671D4">
      <w:pPr>
        <w:rPr>
          <w:noProof/>
          <w:sz w:val="28"/>
        </w:rPr>
      </w:pPr>
      <w:r w:rsidRPr="004671D4">
        <w:rPr>
          <w:noProof/>
          <w:sz w:val="28"/>
        </w:rPr>
        <w:t>1 3 2</w:t>
      </w:r>
    </w:p>
    <w:p w14:paraId="72D81B06" w14:textId="77777777" w:rsidR="004671D4" w:rsidRPr="004671D4" w:rsidRDefault="004671D4" w:rsidP="004671D4">
      <w:pPr>
        <w:rPr>
          <w:noProof/>
          <w:sz w:val="28"/>
        </w:rPr>
      </w:pPr>
      <w:r w:rsidRPr="004671D4">
        <w:rPr>
          <w:noProof/>
          <w:sz w:val="28"/>
        </w:rPr>
        <w:t>2 5 1</w:t>
      </w:r>
    </w:p>
    <w:p w14:paraId="6791984F" w14:textId="77777777" w:rsidR="004671D4" w:rsidRPr="004671D4" w:rsidRDefault="004671D4" w:rsidP="004671D4">
      <w:pPr>
        <w:rPr>
          <w:noProof/>
          <w:sz w:val="28"/>
        </w:rPr>
      </w:pPr>
      <w:r w:rsidRPr="004671D4">
        <w:rPr>
          <w:noProof/>
          <w:sz w:val="28"/>
        </w:rPr>
        <w:t>3 2 2</w:t>
      </w:r>
    </w:p>
    <w:p w14:paraId="578CF487" w14:textId="77777777" w:rsidR="004671D4" w:rsidRPr="004671D4" w:rsidRDefault="004671D4" w:rsidP="004671D4">
      <w:pPr>
        <w:rPr>
          <w:noProof/>
          <w:sz w:val="28"/>
        </w:rPr>
      </w:pPr>
      <w:r w:rsidRPr="004671D4">
        <w:rPr>
          <w:noProof/>
          <w:sz w:val="28"/>
        </w:rPr>
        <w:t>3 4 3</w:t>
      </w:r>
    </w:p>
    <w:p w14:paraId="147878F1" w14:textId="381D31BB" w:rsidR="004671D4" w:rsidRDefault="004671D4" w:rsidP="004671D4">
      <w:pPr>
        <w:rPr>
          <w:noProof/>
          <w:sz w:val="28"/>
        </w:rPr>
      </w:pPr>
      <w:r w:rsidRPr="004671D4">
        <w:rPr>
          <w:noProof/>
          <w:sz w:val="28"/>
        </w:rPr>
        <w:t>4 5 3</w:t>
      </w:r>
    </w:p>
    <w:p w14:paraId="5309B6BD" w14:textId="790A2B92" w:rsidR="004671D4" w:rsidRDefault="004671D4" w:rsidP="004671D4">
      <w:pPr>
        <w:rPr>
          <w:noProof/>
          <w:sz w:val="28"/>
        </w:rPr>
      </w:pPr>
      <w:r>
        <w:rPr>
          <w:rFonts w:hint="eastAsia"/>
          <w:noProof/>
          <w:sz w:val="28"/>
        </w:rPr>
        <w:t>样例输出：</w:t>
      </w:r>
    </w:p>
    <w:p w14:paraId="1670B9AA" w14:textId="77777777" w:rsidR="004671D4" w:rsidRPr="004671D4" w:rsidRDefault="004671D4" w:rsidP="004671D4">
      <w:pPr>
        <w:rPr>
          <w:noProof/>
          <w:sz w:val="28"/>
        </w:rPr>
      </w:pPr>
      <w:r w:rsidRPr="004671D4">
        <w:rPr>
          <w:noProof/>
          <w:sz w:val="28"/>
        </w:rPr>
        <w:t>0</w:t>
      </w:r>
    </w:p>
    <w:p w14:paraId="7D8F6348" w14:textId="77777777" w:rsidR="004671D4" w:rsidRPr="004671D4" w:rsidRDefault="004671D4" w:rsidP="004671D4">
      <w:pPr>
        <w:rPr>
          <w:noProof/>
          <w:sz w:val="28"/>
        </w:rPr>
      </w:pPr>
      <w:r w:rsidRPr="004671D4">
        <w:rPr>
          <w:noProof/>
          <w:sz w:val="28"/>
        </w:rPr>
        <w:t>0</w:t>
      </w:r>
    </w:p>
    <w:p w14:paraId="00E0B32A" w14:textId="77777777" w:rsidR="004671D4" w:rsidRPr="004671D4" w:rsidRDefault="004671D4" w:rsidP="004671D4">
      <w:pPr>
        <w:rPr>
          <w:noProof/>
          <w:sz w:val="28"/>
        </w:rPr>
      </w:pPr>
      <w:r w:rsidRPr="004671D4">
        <w:rPr>
          <w:noProof/>
          <w:sz w:val="28"/>
        </w:rPr>
        <w:t>1</w:t>
      </w:r>
    </w:p>
    <w:p w14:paraId="474600A3" w14:textId="77777777" w:rsidR="004671D4" w:rsidRPr="004671D4" w:rsidRDefault="004671D4" w:rsidP="004671D4">
      <w:pPr>
        <w:rPr>
          <w:noProof/>
          <w:sz w:val="28"/>
        </w:rPr>
      </w:pPr>
      <w:r w:rsidRPr="004671D4">
        <w:rPr>
          <w:noProof/>
          <w:sz w:val="28"/>
        </w:rPr>
        <w:t>0 1</w:t>
      </w:r>
    </w:p>
    <w:p w14:paraId="639357C3" w14:textId="77777777" w:rsidR="004671D4" w:rsidRPr="004671D4" w:rsidRDefault="004671D4" w:rsidP="004671D4">
      <w:pPr>
        <w:rPr>
          <w:noProof/>
          <w:sz w:val="28"/>
        </w:rPr>
      </w:pPr>
      <w:r w:rsidRPr="004671D4">
        <w:rPr>
          <w:noProof/>
          <w:sz w:val="28"/>
        </w:rPr>
        <w:t>5</w:t>
      </w:r>
    </w:p>
    <w:p w14:paraId="269AC462" w14:textId="77777777" w:rsidR="004671D4" w:rsidRPr="004671D4" w:rsidRDefault="004671D4" w:rsidP="004671D4">
      <w:pPr>
        <w:rPr>
          <w:noProof/>
          <w:sz w:val="28"/>
        </w:rPr>
      </w:pPr>
      <w:r w:rsidRPr="004671D4">
        <w:rPr>
          <w:noProof/>
          <w:sz w:val="28"/>
        </w:rPr>
        <w:t>0 1 3 2</w:t>
      </w:r>
    </w:p>
    <w:p w14:paraId="1A6CB6B3" w14:textId="77777777" w:rsidR="004671D4" w:rsidRPr="004671D4" w:rsidRDefault="004671D4" w:rsidP="004671D4">
      <w:pPr>
        <w:rPr>
          <w:noProof/>
          <w:sz w:val="28"/>
        </w:rPr>
      </w:pPr>
      <w:r w:rsidRPr="004671D4">
        <w:rPr>
          <w:noProof/>
          <w:sz w:val="28"/>
        </w:rPr>
        <w:t>3</w:t>
      </w:r>
    </w:p>
    <w:p w14:paraId="57A9B55C" w14:textId="77777777" w:rsidR="004671D4" w:rsidRPr="004671D4" w:rsidRDefault="004671D4" w:rsidP="004671D4">
      <w:pPr>
        <w:rPr>
          <w:noProof/>
          <w:sz w:val="28"/>
        </w:rPr>
      </w:pPr>
      <w:r w:rsidRPr="004671D4">
        <w:rPr>
          <w:noProof/>
          <w:sz w:val="28"/>
        </w:rPr>
        <w:t>0 1 3</w:t>
      </w:r>
    </w:p>
    <w:p w14:paraId="249F7D70" w14:textId="77777777" w:rsidR="004671D4" w:rsidRPr="004671D4" w:rsidRDefault="004671D4" w:rsidP="004671D4">
      <w:pPr>
        <w:rPr>
          <w:noProof/>
          <w:sz w:val="28"/>
        </w:rPr>
      </w:pPr>
      <w:r w:rsidRPr="004671D4">
        <w:rPr>
          <w:noProof/>
          <w:sz w:val="28"/>
        </w:rPr>
        <w:t>4</w:t>
      </w:r>
    </w:p>
    <w:p w14:paraId="159C0490" w14:textId="77777777" w:rsidR="004671D4" w:rsidRPr="004671D4" w:rsidRDefault="004671D4" w:rsidP="004671D4">
      <w:pPr>
        <w:rPr>
          <w:noProof/>
          <w:sz w:val="28"/>
        </w:rPr>
      </w:pPr>
      <w:r w:rsidRPr="004671D4">
        <w:rPr>
          <w:noProof/>
          <w:sz w:val="28"/>
        </w:rPr>
        <w:t>0 4</w:t>
      </w:r>
    </w:p>
    <w:p w14:paraId="1D67B7BF" w14:textId="77777777" w:rsidR="004671D4" w:rsidRPr="004671D4" w:rsidRDefault="004671D4" w:rsidP="004671D4">
      <w:pPr>
        <w:rPr>
          <w:noProof/>
          <w:sz w:val="28"/>
        </w:rPr>
      </w:pPr>
      <w:r w:rsidRPr="004671D4">
        <w:rPr>
          <w:noProof/>
          <w:sz w:val="28"/>
        </w:rPr>
        <w:t>6</w:t>
      </w:r>
    </w:p>
    <w:p w14:paraId="16366F03" w14:textId="2F00CD0A" w:rsidR="004671D4" w:rsidRPr="004671D4" w:rsidRDefault="004671D4" w:rsidP="004671D4">
      <w:pPr>
        <w:rPr>
          <w:noProof/>
          <w:sz w:val="28"/>
        </w:rPr>
      </w:pPr>
      <w:r w:rsidRPr="004671D4">
        <w:rPr>
          <w:noProof/>
          <w:sz w:val="28"/>
        </w:rPr>
        <w:t>0 1 3 2 5</w:t>
      </w:r>
    </w:p>
    <w:sectPr w:rsidR="004671D4" w:rsidRPr="004671D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ABD48" w14:textId="77777777" w:rsidR="00D266AC" w:rsidRDefault="00D266AC">
      <w:r>
        <w:separator/>
      </w:r>
    </w:p>
  </w:endnote>
  <w:endnote w:type="continuationSeparator" w:id="0">
    <w:p w14:paraId="52D8749A" w14:textId="77777777" w:rsidR="00D266AC" w:rsidRDefault="00D26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-18030">
    <w:altName w:val="宋体"/>
    <w:charset w:val="86"/>
    <w:family w:val="modern"/>
    <w:pitch w:val="fixed"/>
    <w:sig w:usb0="800022A7" w:usb1="880F3C78" w:usb2="000A005E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792DF" w14:textId="77777777" w:rsidR="00651026" w:rsidRDefault="00651026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53161" w14:textId="77777777" w:rsidR="00D266AC" w:rsidRDefault="00D266AC">
      <w:r>
        <w:separator/>
      </w:r>
    </w:p>
  </w:footnote>
  <w:footnote w:type="continuationSeparator" w:id="0">
    <w:p w14:paraId="5363C78C" w14:textId="77777777" w:rsidR="00D266AC" w:rsidRDefault="00D266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F7B08" w14:textId="77777777" w:rsidR="00651026" w:rsidRDefault="00651026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31E63"/>
    <w:multiLevelType w:val="multilevel"/>
    <w:tmpl w:val="04031E6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CC3EA5"/>
    <w:multiLevelType w:val="multilevel"/>
    <w:tmpl w:val="64CC3EA5"/>
    <w:lvl w:ilvl="0">
      <w:start w:val="1"/>
      <w:numFmt w:val="decimal"/>
      <w:lvlText w:val="%1."/>
      <w:lvlJc w:val="left"/>
      <w:pPr>
        <w:tabs>
          <w:tab w:val="num" w:pos="963"/>
        </w:tabs>
        <w:ind w:left="963" w:hanging="420"/>
      </w:p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 w16cid:durableId="2120102368">
    <w:abstractNumId w:val="0"/>
  </w:num>
  <w:num w:numId="2" w16cid:durableId="2004550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6AC"/>
    <w:rsid w:val="00025F4D"/>
    <w:rsid w:val="00061B30"/>
    <w:rsid w:val="000B459D"/>
    <w:rsid w:val="000E7FD1"/>
    <w:rsid w:val="0010068F"/>
    <w:rsid w:val="00120477"/>
    <w:rsid w:val="0012063E"/>
    <w:rsid w:val="00126143"/>
    <w:rsid w:val="00140F9B"/>
    <w:rsid w:val="001458FA"/>
    <w:rsid w:val="00172A27"/>
    <w:rsid w:val="001A57EC"/>
    <w:rsid w:val="001D46FE"/>
    <w:rsid w:val="001F15D6"/>
    <w:rsid w:val="00201DA8"/>
    <w:rsid w:val="00211957"/>
    <w:rsid w:val="00213D05"/>
    <w:rsid w:val="00221659"/>
    <w:rsid w:val="0026081A"/>
    <w:rsid w:val="00281612"/>
    <w:rsid w:val="00282B9E"/>
    <w:rsid w:val="0028414C"/>
    <w:rsid w:val="002A23F3"/>
    <w:rsid w:val="002A7498"/>
    <w:rsid w:val="002B135A"/>
    <w:rsid w:val="002B6901"/>
    <w:rsid w:val="002C7F2F"/>
    <w:rsid w:val="002D566C"/>
    <w:rsid w:val="002E5B37"/>
    <w:rsid w:val="00360E3E"/>
    <w:rsid w:val="00377D75"/>
    <w:rsid w:val="003C115F"/>
    <w:rsid w:val="003D1E39"/>
    <w:rsid w:val="003E392D"/>
    <w:rsid w:val="003F25AB"/>
    <w:rsid w:val="003F6872"/>
    <w:rsid w:val="00404DDB"/>
    <w:rsid w:val="0041598F"/>
    <w:rsid w:val="004160D1"/>
    <w:rsid w:val="0043116B"/>
    <w:rsid w:val="00436C33"/>
    <w:rsid w:val="004671D4"/>
    <w:rsid w:val="0047763F"/>
    <w:rsid w:val="004D0CE2"/>
    <w:rsid w:val="004E43F0"/>
    <w:rsid w:val="004F32F3"/>
    <w:rsid w:val="005117D0"/>
    <w:rsid w:val="00545565"/>
    <w:rsid w:val="00567EC6"/>
    <w:rsid w:val="00584241"/>
    <w:rsid w:val="005B7D13"/>
    <w:rsid w:val="005E4F04"/>
    <w:rsid w:val="005F5CE6"/>
    <w:rsid w:val="0060367D"/>
    <w:rsid w:val="006137D4"/>
    <w:rsid w:val="006241F1"/>
    <w:rsid w:val="0063160F"/>
    <w:rsid w:val="00651026"/>
    <w:rsid w:val="006977BB"/>
    <w:rsid w:val="006A47DD"/>
    <w:rsid w:val="006A4C8F"/>
    <w:rsid w:val="006E4DCA"/>
    <w:rsid w:val="006F188F"/>
    <w:rsid w:val="007032E7"/>
    <w:rsid w:val="00707715"/>
    <w:rsid w:val="007175A9"/>
    <w:rsid w:val="00726121"/>
    <w:rsid w:val="00732300"/>
    <w:rsid w:val="00733473"/>
    <w:rsid w:val="00742720"/>
    <w:rsid w:val="0078467C"/>
    <w:rsid w:val="00787563"/>
    <w:rsid w:val="007A215D"/>
    <w:rsid w:val="0081627D"/>
    <w:rsid w:val="008179B6"/>
    <w:rsid w:val="00870EE6"/>
    <w:rsid w:val="00885A95"/>
    <w:rsid w:val="0088663F"/>
    <w:rsid w:val="008A2F7F"/>
    <w:rsid w:val="008C0141"/>
    <w:rsid w:val="008C50D5"/>
    <w:rsid w:val="008E4BC7"/>
    <w:rsid w:val="009323F6"/>
    <w:rsid w:val="00942AC3"/>
    <w:rsid w:val="00967494"/>
    <w:rsid w:val="00987ED9"/>
    <w:rsid w:val="009A4E8F"/>
    <w:rsid w:val="00A01797"/>
    <w:rsid w:val="00A12BD7"/>
    <w:rsid w:val="00A32DA2"/>
    <w:rsid w:val="00A62E23"/>
    <w:rsid w:val="00A74B4A"/>
    <w:rsid w:val="00A90219"/>
    <w:rsid w:val="00AE686E"/>
    <w:rsid w:val="00B11F45"/>
    <w:rsid w:val="00B20D7C"/>
    <w:rsid w:val="00B80E54"/>
    <w:rsid w:val="00B95C29"/>
    <w:rsid w:val="00BC341E"/>
    <w:rsid w:val="00BD3FB0"/>
    <w:rsid w:val="00BD44D4"/>
    <w:rsid w:val="00BF4CD8"/>
    <w:rsid w:val="00C2061B"/>
    <w:rsid w:val="00C447F0"/>
    <w:rsid w:val="00C46214"/>
    <w:rsid w:val="00C474F1"/>
    <w:rsid w:val="00C63BDD"/>
    <w:rsid w:val="00CE4C20"/>
    <w:rsid w:val="00D17805"/>
    <w:rsid w:val="00D266AC"/>
    <w:rsid w:val="00D4320C"/>
    <w:rsid w:val="00D47CDB"/>
    <w:rsid w:val="00D67CEA"/>
    <w:rsid w:val="00D76E3F"/>
    <w:rsid w:val="00D9477C"/>
    <w:rsid w:val="00D96DBE"/>
    <w:rsid w:val="00DA1261"/>
    <w:rsid w:val="00DD2419"/>
    <w:rsid w:val="00DD482E"/>
    <w:rsid w:val="00DF71CE"/>
    <w:rsid w:val="00E13F79"/>
    <w:rsid w:val="00E176BD"/>
    <w:rsid w:val="00E30DDA"/>
    <w:rsid w:val="00E44A0F"/>
    <w:rsid w:val="00EA531D"/>
    <w:rsid w:val="00EB088C"/>
    <w:rsid w:val="00F128BD"/>
    <w:rsid w:val="00F3547A"/>
    <w:rsid w:val="00F3606F"/>
    <w:rsid w:val="00F37F4B"/>
    <w:rsid w:val="00F4043E"/>
    <w:rsid w:val="00F4295E"/>
    <w:rsid w:val="00F5342C"/>
    <w:rsid w:val="00F83605"/>
    <w:rsid w:val="00F96477"/>
    <w:rsid w:val="00FC4EF0"/>
    <w:rsid w:val="00FE0C49"/>
    <w:rsid w:val="00FF1A98"/>
    <w:rsid w:val="71F2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42DB149"/>
  <w15:chartTrackingRefBased/>
  <w15:docId w15:val="{743F9323-DF6A-4B1C-B3AE-7A3EEF525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semiHidden="1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 w:val="36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page number"/>
    <w:basedOn w:val="a0"/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20">
    <w:name w:val="目录 2"/>
    <w:basedOn w:val="a"/>
    <w:next w:val="a"/>
    <w:uiPriority w:val="39"/>
    <w:pPr>
      <w:ind w:leftChars="200" w:left="420"/>
    </w:p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5E4F04"/>
    <w:pPr>
      <w:keepLines/>
      <w:widowControl/>
      <w:spacing w:before="24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E74B5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OneDrive\&#20316;&#19994;&#27169;&#26495;.dotx" TargetMode="Externa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B11F8-5EDF-44ED-BECC-077FDA8B345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作业模板.dotx</Template>
  <TotalTime>43</TotalTime>
  <Pages>5</Pages>
  <Words>936</Words>
  <Characters>2215</Characters>
  <Application>Microsoft Office Word</Application>
  <DocSecurity>0</DocSecurity>
  <PresentationFormat/>
  <Lines>18</Lines>
  <Paragraphs>6</Paragraphs>
  <Slides>0</Slides>
  <Notes>0</Notes>
  <HiddenSlides>0</HiddenSlides>
  <MMClips>0</MMClips>
  <ScaleCrop>false</ScaleCrop>
  <Manager/>
  <Company>微软中国</Company>
  <LinksUpToDate>false</LinksUpToDate>
  <CharactersWithSpaces>3145</CharactersWithSpaces>
  <SharedDoc>false</SharedDoc>
  <HLinks>
    <vt:vector size="24" baseType="variant">
      <vt:variant>
        <vt:i4>1638458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_Toc477208935</vt:lpwstr>
      </vt:variant>
      <vt:variant>
        <vt:i4>1638458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_Toc477208934</vt:lpwstr>
      </vt:variant>
      <vt:variant>
        <vt:i4>1638458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_Toc477208933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_Toc477208932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Steve Workshop</cp:lastModifiedBy>
  <cp:revision>2</cp:revision>
  <dcterms:created xsi:type="dcterms:W3CDTF">2022-03-30T07:52:00Z</dcterms:created>
  <dcterms:modified xsi:type="dcterms:W3CDTF">2024-01-10T10:55:00Z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