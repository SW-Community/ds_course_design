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26EF" w14:textId="77777777" w:rsidR="00651026" w:rsidRDefault="00651026"/>
    <w:p w14:paraId="30408002" w14:textId="77777777" w:rsidR="00651026" w:rsidRDefault="00651026"/>
    <w:p w14:paraId="357B96C2" w14:textId="77777777" w:rsidR="00651026" w:rsidRDefault="00651026"/>
    <w:p w14:paraId="615355A2" w14:textId="77777777" w:rsidR="00CE4C20" w:rsidRDefault="00CE4C20"/>
    <w:p w14:paraId="55091ACA" w14:textId="6873B9B1" w:rsidR="00CE4C20" w:rsidRDefault="00CE4C20" w:rsidP="003F25AB">
      <w:pPr>
        <w:jc w:val="center"/>
      </w:pPr>
    </w:p>
    <w:p w14:paraId="5955A9A6" w14:textId="77777777" w:rsidR="00CE4C20" w:rsidRDefault="00CE4C20"/>
    <w:p w14:paraId="465A1F38" w14:textId="77777777" w:rsidR="00CE4C20" w:rsidRDefault="00CE4C20"/>
    <w:p w14:paraId="0A6C7FFD" w14:textId="77777777" w:rsidR="00CE4C20" w:rsidRDefault="00CE4C20"/>
    <w:p w14:paraId="7F76BBD0" w14:textId="77777777" w:rsidR="00651026" w:rsidRDefault="00651026"/>
    <w:p w14:paraId="09100F87" w14:textId="77777777" w:rsidR="00651026" w:rsidRDefault="00651026" w:rsidP="00BF4CD8">
      <w:pPr>
        <w:jc w:val="center"/>
        <w:rPr>
          <w:rFonts w:ascii="楷体_GB2312" w:eastAsia="楷体_GB2312" w:hAnsi="华文中宋" w:cs="新宋体-18030"/>
          <w:b/>
          <w:sz w:val="96"/>
          <w:szCs w:val="96"/>
        </w:rPr>
      </w:pPr>
      <w:r>
        <w:rPr>
          <w:rFonts w:ascii="楷体_GB2312" w:eastAsia="楷体_GB2312" w:hAnsi="华文中宋" w:cs="新宋体-18030" w:hint="eastAsia"/>
          <w:b/>
          <w:sz w:val="96"/>
          <w:szCs w:val="96"/>
        </w:rPr>
        <w:t>数据结构课程设计</w:t>
      </w:r>
    </w:p>
    <w:p w14:paraId="48307659" w14:textId="77777777" w:rsidR="00651026" w:rsidRDefault="00651026" w:rsidP="00BF4CD8">
      <w:pPr>
        <w:ind w:rightChars="175" w:right="368" w:firstLineChars="163" w:firstLine="864"/>
        <w:jc w:val="center"/>
        <w:rPr>
          <w:rFonts w:ascii="楷体_GB2312" w:eastAsia="楷体_GB2312" w:hAnsi="华文中宋" w:cs="新宋体-18030"/>
          <w:b/>
          <w:sz w:val="52"/>
          <w:szCs w:val="52"/>
        </w:rPr>
      </w:pPr>
    </w:p>
    <w:p w14:paraId="0639190A" w14:textId="5F149F2A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题       目: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7846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7846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CF0AD6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>文章编辑</w:t>
      </w:r>
      <w:r w:rsidR="007846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                </w:t>
      </w:r>
    </w:p>
    <w:p w14:paraId="57824CE7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班       级：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       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</w:p>
    <w:p w14:paraId="3CCD2391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姓 名：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24DA4FDD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学 号：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6636911F" w14:textId="77777777" w:rsidR="00651026" w:rsidRDefault="00651026">
      <w:pPr>
        <w:ind w:firstLineChars="295" w:firstLine="1083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</w:t>
      </w:r>
    </w:p>
    <w:p w14:paraId="566A492C" w14:textId="77777777" w:rsidR="00651026" w:rsidRDefault="00651026">
      <w:pPr>
        <w:jc w:val="center"/>
        <w:rPr>
          <w:rFonts w:ascii="新宋体" w:eastAsia="新宋体" w:hAnsi="新宋体" w:cs="新宋体-18030"/>
          <w:b/>
          <w:sz w:val="28"/>
          <w:szCs w:val="28"/>
        </w:rPr>
      </w:pPr>
    </w:p>
    <w:p w14:paraId="468600F0" w14:textId="77777777" w:rsidR="00651026" w:rsidRDefault="0088663F">
      <w:pPr>
        <w:jc w:val="center"/>
        <w:rPr>
          <w:rFonts w:ascii="新宋体" w:eastAsia="新宋体" w:hAnsi="新宋体" w:cs="新宋体-18030"/>
          <w:b/>
          <w:sz w:val="32"/>
          <w:szCs w:val="32"/>
        </w:rPr>
      </w:pPr>
      <w:r>
        <w:rPr>
          <w:rFonts w:ascii="新宋体" w:eastAsia="新宋体" w:hAnsi="新宋体" w:cs="新宋体-18030" w:hint="eastAsia"/>
          <w:b/>
          <w:sz w:val="32"/>
          <w:szCs w:val="32"/>
        </w:rPr>
        <w:t>20</w:t>
      </w:r>
      <w:r>
        <w:rPr>
          <w:rFonts w:ascii="新宋体" w:eastAsia="新宋体" w:hAnsi="新宋体" w:cs="新宋体-18030"/>
          <w:b/>
          <w:sz w:val="32"/>
          <w:szCs w:val="32"/>
        </w:rPr>
        <w:t>2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 xml:space="preserve"> 年</w:t>
      </w:r>
      <w:r>
        <w:rPr>
          <w:rFonts w:ascii="新宋体" w:eastAsia="新宋体" w:hAnsi="新宋体" w:cs="新宋体-18030" w:hint="eastAsia"/>
          <w:b/>
          <w:sz w:val="32"/>
          <w:szCs w:val="32"/>
        </w:rPr>
        <w:t xml:space="preserve"> </w:t>
      </w:r>
      <w:r w:rsidR="00EA531D">
        <w:rPr>
          <w:rFonts w:ascii="新宋体" w:eastAsia="新宋体" w:hAnsi="新宋体" w:cs="新宋体-18030"/>
          <w:b/>
          <w:sz w:val="32"/>
          <w:szCs w:val="32"/>
        </w:rPr>
        <w:t xml:space="preserve"> 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月</w:t>
      </w:r>
      <w:r w:rsidR="00DF71CE">
        <w:rPr>
          <w:rFonts w:ascii="新宋体" w:eastAsia="新宋体" w:hAnsi="新宋体" w:cs="新宋体-18030" w:hint="eastAsia"/>
          <w:b/>
          <w:sz w:val="32"/>
          <w:szCs w:val="32"/>
        </w:rPr>
        <w:t xml:space="preserve">  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24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日</w:t>
      </w:r>
    </w:p>
    <w:p w14:paraId="1DDEDCDE" w14:textId="77777777" w:rsidR="00651026" w:rsidRDefault="00651026"/>
    <w:p w14:paraId="09CBF6C9" w14:textId="77777777" w:rsidR="00651026" w:rsidRDefault="00651026"/>
    <w:p w14:paraId="70C73118" w14:textId="77777777" w:rsidR="00651026" w:rsidRDefault="00651026"/>
    <w:p w14:paraId="24B348C7" w14:textId="77777777" w:rsidR="00651026" w:rsidRDefault="00651026"/>
    <w:p w14:paraId="0CFBB2DE" w14:textId="77777777" w:rsidR="00651026" w:rsidRDefault="00651026"/>
    <w:p w14:paraId="2F09A772" w14:textId="77777777" w:rsidR="00651026" w:rsidRDefault="00651026"/>
    <w:p w14:paraId="20698E1E" w14:textId="77777777" w:rsidR="00651026" w:rsidRDefault="00651026"/>
    <w:p w14:paraId="0C7DD63D" w14:textId="77777777" w:rsidR="005E4F04" w:rsidRPr="005E4F04" w:rsidRDefault="005E4F04">
      <w:pPr>
        <w:pStyle w:val="TOC"/>
        <w:rPr>
          <w:sz w:val="52"/>
        </w:rPr>
      </w:pPr>
      <w:r w:rsidRPr="005E4F04">
        <w:rPr>
          <w:sz w:val="52"/>
          <w:lang w:val="zh-CN"/>
        </w:rPr>
        <w:t>目录</w:t>
      </w:r>
    </w:p>
    <w:p w14:paraId="5290A49F" w14:textId="77777777" w:rsidR="005E4F04" w:rsidRPr="005E4F04" w:rsidRDefault="005E4F04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r w:rsidRPr="005E4F04">
        <w:rPr>
          <w:sz w:val="36"/>
        </w:rPr>
        <w:fldChar w:fldCharType="begin"/>
      </w:r>
      <w:r w:rsidRPr="005E4F04">
        <w:rPr>
          <w:sz w:val="36"/>
        </w:rPr>
        <w:instrText xml:space="preserve"> TOC \o "1-3" \h \z \u </w:instrText>
      </w:r>
      <w:r w:rsidRPr="005E4F04">
        <w:rPr>
          <w:sz w:val="36"/>
        </w:rPr>
        <w:fldChar w:fldCharType="separate"/>
      </w:r>
      <w:hyperlink w:anchor="_Toc477208932" w:history="1">
        <w:r w:rsidRPr="005E4F04">
          <w:rPr>
            <w:rStyle w:val="a3"/>
            <w:rFonts w:ascii="黑体" w:eastAsia="黑体" w:hAnsi="Arial"/>
            <w:noProof/>
            <w:sz w:val="36"/>
          </w:rPr>
          <w:t>1.</w:t>
        </w:r>
        <w:r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Pr="005E4F04">
          <w:rPr>
            <w:rStyle w:val="a3"/>
            <w:rFonts w:ascii="黑体" w:eastAsia="黑体" w:hAnsi="Arial"/>
            <w:noProof/>
            <w:sz w:val="36"/>
          </w:rPr>
          <w:t>开发环境</w:t>
        </w:r>
        <w:r w:rsidRPr="005E4F04">
          <w:rPr>
            <w:noProof/>
            <w:webHidden/>
            <w:sz w:val="36"/>
          </w:rPr>
          <w:tab/>
        </w:r>
        <w:r w:rsidRPr="005E4F04">
          <w:rPr>
            <w:noProof/>
            <w:webHidden/>
            <w:sz w:val="36"/>
          </w:rPr>
          <w:fldChar w:fldCharType="begin"/>
        </w:r>
        <w:r w:rsidRPr="005E4F04">
          <w:rPr>
            <w:noProof/>
            <w:webHidden/>
            <w:sz w:val="36"/>
          </w:rPr>
          <w:instrText xml:space="preserve"> PAGEREF _Toc477208932 \h </w:instrText>
        </w:r>
        <w:r w:rsidRPr="005E4F04">
          <w:rPr>
            <w:noProof/>
            <w:webHidden/>
            <w:sz w:val="36"/>
          </w:rPr>
        </w:r>
        <w:r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Pr="005E4F04">
          <w:rPr>
            <w:noProof/>
            <w:webHidden/>
            <w:sz w:val="36"/>
          </w:rPr>
          <w:fldChar w:fldCharType="end"/>
        </w:r>
      </w:hyperlink>
    </w:p>
    <w:p w14:paraId="12084606" w14:textId="77777777" w:rsidR="005E4F04" w:rsidRPr="005E4F04" w:rsidRDefault="00566C27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3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2.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程序的功能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_Toc477208933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62731AFC" w14:textId="77777777" w:rsidR="005E4F04" w:rsidRPr="005E4F04" w:rsidRDefault="00566C27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4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3.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代码清单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_Toc477208934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74DF2856" w14:textId="77777777" w:rsidR="005E4F04" w:rsidRPr="005E4F04" w:rsidRDefault="00566C27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5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4.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运行界面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_Toc477208935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14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301B4F93" w14:textId="77777777" w:rsidR="005E4F04" w:rsidRDefault="005E4F04">
      <w:r w:rsidRPr="005E4F04">
        <w:rPr>
          <w:b/>
          <w:bCs/>
          <w:sz w:val="36"/>
          <w:lang w:val="zh-CN"/>
        </w:rPr>
        <w:fldChar w:fldCharType="end"/>
      </w:r>
    </w:p>
    <w:p w14:paraId="22C87646" w14:textId="77777777" w:rsidR="005E4F04" w:rsidRDefault="005E4F04"/>
    <w:p w14:paraId="7F6E13EC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0" w:name="_Toc477208932"/>
      <w:r>
        <w:rPr>
          <w:rFonts w:ascii="黑体" w:eastAsia="黑体" w:hAnsi="Arial" w:hint="eastAsia"/>
          <w:b w:val="0"/>
          <w:bCs w:val="0"/>
          <w:sz w:val="30"/>
          <w:szCs w:val="32"/>
        </w:rPr>
        <w:t>开发环境</w:t>
      </w:r>
      <w:bookmarkEnd w:id="0"/>
    </w:p>
    <w:p w14:paraId="3CFF434A" w14:textId="68C59E62" w:rsidR="00C2061B" w:rsidRDefault="00FC4EF0" w:rsidP="00C2061B">
      <w:r>
        <w:t xml:space="preserve"> </w:t>
      </w:r>
      <w:r w:rsidR="00CF0AD6">
        <w:t>C# WPF</w:t>
      </w:r>
      <w:r w:rsidR="00CF0AD6">
        <w:rPr>
          <w:rFonts w:hint="eastAsia"/>
        </w:rPr>
        <w:t>，</w:t>
      </w:r>
      <w:r w:rsidR="00CF0AD6">
        <w:rPr>
          <w:rFonts w:hint="eastAsia"/>
        </w:rPr>
        <w:t>.</w:t>
      </w:r>
      <w:r w:rsidR="00CF0AD6">
        <w:t>NET Framework 4.8</w:t>
      </w:r>
      <w:r w:rsidR="00CF0AD6">
        <w:rPr>
          <w:rFonts w:hint="eastAsia"/>
        </w:rPr>
        <w:t>，</w:t>
      </w:r>
      <w:r w:rsidR="00CF0AD6">
        <w:rPr>
          <w:rFonts w:hint="eastAsia"/>
        </w:rPr>
        <w:t>V</w:t>
      </w:r>
      <w:r w:rsidR="00CF0AD6">
        <w:t>S2022</w:t>
      </w:r>
    </w:p>
    <w:p w14:paraId="74731265" w14:textId="3EF9AD67" w:rsidR="0000699F" w:rsidRPr="00C2061B" w:rsidRDefault="0000699F" w:rsidP="00C2061B">
      <w:r w:rsidRPr="004050D2">
        <w:rPr>
          <w:rFonts w:hint="eastAsia"/>
          <w:b/>
          <w:bCs/>
        </w:rPr>
        <w:t>郑重声明：</w:t>
      </w:r>
      <w:r>
        <w:rPr>
          <w:rFonts w:hint="eastAsia"/>
        </w:rPr>
        <w:t>本程序</w:t>
      </w:r>
      <w:r w:rsidR="004050D2">
        <w:rPr>
          <w:rFonts w:hint="eastAsia"/>
        </w:rPr>
        <w:t>是在之前代码上的升级改造，</w:t>
      </w:r>
      <w:r w:rsidR="004050D2" w:rsidRPr="004050D2">
        <w:rPr>
          <w:rFonts w:hint="eastAsia"/>
          <w:b/>
          <w:bCs/>
        </w:rPr>
        <w:t>绝对不存在</w:t>
      </w:r>
      <w:r w:rsidR="004050D2">
        <w:rPr>
          <w:rFonts w:hint="eastAsia"/>
        </w:rPr>
        <w:t>炒冷饭行为！！！</w:t>
      </w:r>
    </w:p>
    <w:p w14:paraId="27C53FC8" w14:textId="77777777" w:rsidR="00C2061B" w:rsidRPr="00F5342C" w:rsidRDefault="00651026" w:rsidP="00F5342C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1" w:name="_Toc477208933"/>
      <w:r>
        <w:rPr>
          <w:rFonts w:ascii="黑体" w:eastAsia="黑体" w:hAnsi="Arial" w:hint="eastAsia"/>
          <w:b w:val="0"/>
          <w:bCs w:val="0"/>
          <w:sz w:val="30"/>
          <w:szCs w:val="32"/>
        </w:rPr>
        <w:t>功能</w:t>
      </w:r>
      <w:bookmarkEnd w:id="1"/>
      <w:r w:rsidR="00DF71CE">
        <w:rPr>
          <w:rFonts w:ascii="黑体" w:eastAsia="黑体" w:hAnsi="Arial" w:hint="eastAsia"/>
          <w:b w:val="0"/>
          <w:bCs w:val="0"/>
          <w:sz w:val="30"/>
          <w:szCs w:val="32"/>
        </w:rPr>
        <w:t>描述</w:t>
      </w:r>
      <w:r w:rsidR="007A215D">
        <w:rPr>
          <w:rFonts w:ascii="黑体" w:eastAsia="黑体" w:hAnsi="Arial" w:hint="eastAsia"/>
          <w:b w:val="0"/>
          <w:bCs w:val="0"/>
          <w:sz w:val="30"/>
          <w:szCs w:val="32"/>
        </w:rPr>
        <w:t>（</w:t>
      </w:r>
      <w:r w:rsidR="00D17805" w:rsidRPr="00D17805">
        <w:rPr>
          <w:rFonts w:ascii="黑体" w:eastAsia="黑体" w:hAnsi="Arial" w:hint="eastAsia"/>
          <w:b w:val="0"/>
          <w:bCs w:val="0"/>
          <w:sz w:val="30"/>
          <w:szCs w:val="32"/>
          <w:highlight w:val="yellow"/>
        </w:rPr>
        <w:t>内容仅供参考</w:t>
      </w:r>
      <w:r w:rsidR="007A215D">
        <w:rPr>
          <w:rFonts w:ascii="黑体" w:eastAsia="黑体" w:hAnsi="Arial" w:hint="eastAsia"/>
          <w:b w:val="0"/>
          <w:bCs w:val="0"/>
          <w:sz w:val="30"/>
          <w:szCs w:val="32"/>
        </w:rPr>
        <w:t>）</w:t>
      </w:r>
    </w:p>
    <w:p w14:paraId="257AD134" w14:textId="1CFA03DF" w:rsidR="00651026" w:rsidRDefault="003F55C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本程序模仿了经典的系统实用程序——记事本</w:t>
      </w:r>
      <w:r w:rsidR="00966E41">
        <w:rPr>
          <w:rFonts w:ascii="宋体" w:hAnsi="宋体" w:hint="eastAsia"/>
          <w:sz w:val="24"/>
        </w:rPr>
        <w:t>，提供具有打字，保存，查看，统计功能的</w:t>
      </w:r>
      <w:r w:rsidR="00742775">
        <w:rPr>
          <w:rFonts w:ascii="宋体" w:hAnsi="宋体" w:hint="eastAsia"/>
          <w:sz w:val="24"/>
        </w:rPr>
        <w:t>图形用户界面</w:t>
      </w:r>
      <w:r w:rsidR="00130B98">
        <w:rPr>
          <w:rFonts w:ascii="宋体" w:hAnsi="宋体" w:hint="eastAsia"/>
          <w:sz w:val="24"/>
        </w:rPr>
        <w:t>，支持实时预览统计信息，并且在文件保存时提供自动的提示信息，提醒用户当心误操作。</w:t>
      </w:r>
    </w:p>
    <w:p w14:paraId="67A0AE02" w14:textId="7E1D7D94" w:rsidR="00130B98" w:rsidRDefault="009241A1">
      <w:r>
        <w:rPr>
          <w:rFonts w:hint="eastAsia"/>
        </w:rPr>
        <w:t>此次项目是在作业</w:t>
      </w:r>
      <w:r>
        <w:rPr>
          <w:rFonts w:hint="eastAsia"/>
        </w:rPr>
        <w:t>3</w:t>
      </w:r>
      <w:r>
        <w:rPr>
          <w:rFonts w:hint="eastAsia"/>
        </w:rPr>
        <w:t>的基础上扩充完善而成的，主要的变化如下：</w:t>
      </w:r>
    </w:p>
    <w:p w14:paraId="3B03B1D7" w14:textId="63B7D838" w:rsidR="009241A1" w:rsidRDefault="009241A1">
      <w:r>
        <w:rPr>
          <w:rFonts w:hint="eastAsia"/>
        </w:rPr>
        <w:t>1</w:t>
      </w:r>
      <w:r>
        <w:t>.</w:t>
      </w:r>
      <w:r>
        <w:rPr>
          <w:rFonts w:hint="eastAsia"/>
        </w:rPr>
        <w:t>用户界面由固定式布局改为响应式布局，</w:t>
      </w:r>
      <w:r w:rsidR="00F4576C">
        <w:rPr>
          <w:rFonts w:hint="eastAsia"/>
        </w:rPr>
        <w:t>可以适配窗口大小的调整和变化，而不会出现放大窗口后出现大面积留白的现象。</w:t>
      </w:r>
    </w:p>
    <w:p w14:paraId="0338B8C0" w14:textId="2EC7FED2" w:rsidR="00D977EF" w:rsidRDefault="009116E8">
      <w:r>
        <w:t>2.</w:t>
      </w:r>
      <w:r>
        <w:rPr>
          <w:rFonts w:hint="eastAsia"/>
        </w:rPr>
        <w:t>用户输入文字，窗口下方状态栏实时显示空格，英文字母，数字，其他，已及总字数</w:t>
      </w:r>
      <w:r w:rsidR="00F90F5A">
        <w:rPr>
          <w:rFonts w:hint="eastAsia"/>
        </w:rPr>
        <w:t>，也可以点击统计按钮查看</w:t>
      </w:r>
    </w:p>
    <w:p w14:paraId="6D355196" w14:textId="765D67D3" w:rsidR="00F90F5A" w:rsidRDefault="00F90F5A">
      <w:r>
        <w:rPr>
          <w:rFonts w:hint="eastAsia"/>
        </w:rPr>
        <w:t>3</w:t>
      </w:r>
      <w:r>
        <w:t>.</w:t>
      </w:r>
      <w:r>
        <w:rPr>
          <w:rFonts w:hint="eastAsia"/>
        </w:rPr>
        <w:t>提供就地保存和另存为功能</w:t>
      </w:r>
    </w:p>
    <w:p w14:paraId="5685B053" w14:textId="4A1E6FA0" w:rsidR="005D4F7A" w:rsidRDefault="005D4F7A">
      <w:r>
        <w:rPr>
          <w:rFonts w:hint="eastAsia"/>
        </w:rPr>
        <w:t>4</w:t>
      </w:r>
      <w:r>
        <w:t>.</w:t>
      </w:r>
      <w:r>
        <w:rPr>
          <w:rFonts w:hint="eastAsia"/>
        </w:rPr>
        <w:t>当用户修改内容后忘记保存尝试</w:t>
      </w:r>
      <w:r w:rsidR="00AA0CB6">
        <w:rPr>
          <w:rFonts w:hint="eastAsia"/>
        </w:rPr>
        <w:t>关闭窗口时，会阻止用户操作，要求用户选择是否保存更改。</w:t>
      </w:r>
    </w:p>
    <w:p w14:paraId="789669A1" w14:textId="5BBD81FB" w:rsidR="0077602C" w:rsidRDefault="0077602C">
      <w:r>
        <w:rPr>
          <w:rFonts w:hint="eastAsia"/>
        </w:rPr>
        <w:t>本程序用到的数据结构和算法：</w:t>
      </w:r>
    </w:p>
    <w:p w14:paraId="283F856C" w14:textId="2C256D06" w:rsidR="0077602C" w:rsidRDefault="0077602C">
      <w:r>
        <w:rPr>
          <w:rFonts w:hint="eastAsia"/>
        </w:rPr>
        <w:t>数据结构：</w:t>
      </w:r>
      <w:r w:rsidR="00077071">
        <w:rPr>
          <w:rFonts w:hint="eastAsia"/>
        </w:rPr>
        <w:t>本程序将文章分为若干行，每行保存至一个</w:t>
      </w:r>
      <w:r w:rsidR="00077071">
        <w:rPr>
          <w:rFonts w:hint="eastAsia"/>
        </w:rPr>
        <w:t>string</w:t>
      </w:r>
      <w:r w:rsidR="00077071">
        <w:rPr>
          <w:rFonts w:hint="eastAsia"/>
        </w:rPr>
        <w:t>（本质上就是个线性表）中，各行之间按线性表组织</w:t>
      </w:r>
    </w:p>
    <w:p w14:paraId="10ABDD16" w14:textId="0BEC67B0" w:rsidR="002F1541" w:rsidRPr="009116E8" w:rsidRDefault="002F1541">
      <w:r>
        <w:rPr>
          <w:rFonts w:hint="eastAsia"/>
        </w:rPr>
        <w:t>在查找单词的过程中，采用了经典的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模式匹配算法，可以有效提高查找效率</w:t>
      </w:r>
    </w:p>
    <w:p w14:paraId="73B8879D" w14:textId="08BB9B9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2" w:name="_Toc477208934"/>
      <w:r>
        <w:rPr>
          <w:rFonts w:ascii="黑体" w:eastAsia="黑体" w:hAnsi="Arial" w:hint="eastAsia"/>
          <w:b w:val="0"/>
          <w:bCs w:val="0"/>
          <w:sz w:val="30"/>
          <w:szCs w:val="32"/>
        </w:rPr>
        <w:t>代码清单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892" w14:paraId="0526D857" w14:textId="77777777" w:rsidTr="00856892">
        <w:tc>
          <w:tcPr>
            <w:tcW w:w="8296" w:type="dxa"/>
          </w:tcPr>
          <w:p w14:paraId="42384E76" w14:textId="3DBA161C" w:rsidR="00856892" w:rsidRDefault="00C73612" w:rsidP="00856892">
            <w:r>
              <w:t>S</w:t>
            </w:r>
            <w:r>
              <w:rPr>
                <w:rFonts w:hint="eastAsia"/>
              </w:rPr>
              <w:t>ervice</w:t>
            </w:r>
            <w:r>
              <w:t>\</w:t>
            </w:r>
            <w:proofErr w:type="spellStart"/>
            <w:r w:rsidR="00B64F18">
              <w:t>S</w:t>
            </w:r>
            <w:r>
              <w:t>earchService.cs</w:t>
            </w:r>
            <w:proofErr w:type="spellEnd"/>
          </w:p>
        </w:tc>
      </w:tr>
      <w:tr w:rsidR="00856892" w14:paraId="286EE148" w14:textId="77777777" w:rsidTr="00856892">
        <w:tc>
          <w:tcPr>
            <w:tcW w:w="8296" w:type="dxa"/>
          </w:tcPr>
          <w:p w14:paraId="5D8FB97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DCB5C8D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AA8842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3A0959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8545B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D15C86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D74A9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.service</w:t>
            </w:r>
          </w:p>
          <w:p w14:paraId="3E56B16E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EE1AE44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SearchService</w:t>
            </w:r>
            <w:proofErr w:type="spellEnd"/>
          </w:p>
          <w:p w14:paraId="52E7305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0A37021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MAX_LINE = 1000;</w:t>
            </w:r>
          </w:p>
          <w:p w14:paraId="7B5880A0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[MAX_LINE];</w:t>
            </w:r>
          </w:p>
          <w:p w14:paraId="0D4B6A85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42357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每一行开启模式匹配之前都来设置一下这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040A55E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source,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next)</w:t>
            </w:r>
          </w:p>
          <w:p w14:paraId="1B8E2476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19766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next[0] = -1;</w:t>
            </w:r>
          </w:p>
          <w:p w14:paraId="66E0BF82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1FD9D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-1;</w:t>
            </w:r>
          </w:p>
          <w:p w14:paraId="7BF59B85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185C2BE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30D6762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!= -1 &amp;&amp; source[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!= source[j + 1]) </w:t>
            </w:r>
          </w:p>
          <w:p w14:paraId="5443D6FE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99BB78C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j = next[j];</w:t>
            </w:r>
          </w:p>
          <w:p w14:paraId="75DD5790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7752A1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(source[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== source[j + 1])</w:t>
            </w:r>
          </w:p>
          <w:p w14:paraId="74DDB602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89C6741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j++;</w:t>
            </w:r>
          </w:p>
          <w:p w14:paraId="2332249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5B3B2E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next[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j;</w:t>
            </w:r>
          </w:p>
          <w:p w14:paraId="69E39BF6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E32E3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70EBDE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156F1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统计一行出现模式串的位置及次数</w:t>
            </w:r>
          </w:p>
          <w:p w14:paraId="79540EE9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返回每一行出现的位置集合</w:t>
            </w:r>
          </w:p>
          <w:p w14:paraId="28CCF203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kmpSearch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text,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pattern,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这样其实有点不太好，但为了一次性完成任务，就先忍忍啦</w:t>
            </w:r>
          </w:p>
          <w:p w14:paraId="596D302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DE65C6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(text,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F32996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D8F0C00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63CC31C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9F11C3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pattern.Length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79379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-1;</w:t>
            </w:r>
          </w:p>
          <w:p w14:paraId="155655D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2C28564D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283941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!= -1 &amp;&amp; text[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!= pattern[j + 1]) </w:t>
            </w:r>
          </w:p>
          <w:p w14:paraId="2CD571E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37F7733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j = next[j];</w:t>
            </w:r>
          </w:p>
          <w:p w14:paraId="1C0C8F8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8EC24FC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]==pattern[j + 1])</w:t>
            </w:r>
          </w:p>
          <w:p w14:paraId="0653AEB1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361794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j++;</w:t>
            </w:r>
          </w:p>
          <w:p w14:paraId="5D77068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3A42C33C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== m - 1)</w:t>
            </w:r>
          </w:p>
          <w:p w14:paraId="2E48AC3D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504790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m + 1;</w:t>
            </w:r>
          </w:p>
          <w:p w14:paraId="07A3C55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(index);</w:t>
            </w:r>
          </w:p>
          <w:p w14:paraId="30D6F64C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41B38AF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j = next[j];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回去，等着下一次匹配</w:t>
            </w:r>
          </w:p>
          <w:p w14:paraId="1FE6F8E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AE78138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E55303D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286768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3A13D30E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94847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DABCFC2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考虑所有的行</w:t>
            </w:r>
          </w:p>
          <w:p w14:paraId="534E143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List&lt;List&lt;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searchAll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lines,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total)</w:t>
            </w:r>
          </w:p>
          <w:p w14:paraId="756ACB3C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03B8A8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List&lt;List&lt;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 list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List&lt;List&lt;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&gt;&gt;();</w:t>
            </w:r>
          </w:p>
          <w:p w14:paraId="32CFC240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75BD415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lines.Length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8E42ABB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448207F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kmpSearch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(lines[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139CCE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733745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1C20E4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26A7F7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total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06801A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506D4953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A2D3F1" w14:textId="77777777" w:rsid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46426B" w14:textId="40871495" w:rsidR="00856892" w:rsidRPr="00806639" w:rsidRDefault="00806639" w:rsidP="00806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377611" w14:textId="77777777" w:rsidR="007175A9" w:rsidRDefault="007175A9" w:rsidP="0085689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639" w14:paraId="7E087C0A" w14:textId="77777777" w:rsidTr="00806639">
        <w:tc>
          <w:tcPr>
            <w:tcW w:w="8296" w:type="dxa"/>
          </w:tcPr>
          <w:p w14:paraId="5BF26B3A" w14:textId="1769DB04" w:rsidR="00806639" w:rsidRDefault="00806639" w:rsidP="00856892">
            <w:r>
              <w:t>Service\</w:t>
            </w:r>
            <w:proofErr w:type="spellStart"/>
            <w:r w:rsidR="00B64F18">
              <w:t>CountService.cs</w:t>
            </w:r>
            <w:proofErr w:type="spellEnd"/>
          </w:p>
        </w:tc>
      </w:tr>
      <w:tr w:rsidR="00806639" w14:paraId="5107D35B" w14:textId="77777777" w:rsidTr="00806639">
        <w:tc>
          <w:tcPr>
            <w:tcW w:w="8296" w:type="dxa"/>
          </w:tcPr>
          <w:p w14:paraId="737EEB8C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71F5976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B7EA98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AFA430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3A662F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6EDB04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D4ECF0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.service</w:t>
            </w:r>
          </w:p>
          <w:p w14:paraId="34928DC7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555D5EB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CountService</w:t>
            </w:r>
            <w:proofErr w:type="spellEnd"/>
          </w:p>
          <w:p w14:paraId="78FC9546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CF796D8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List&lt;Int32&gt;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getSymbolCounts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lines)</w:t>
            </w:r>
          </w:p>
          <w:p w14:paraId="11628C0D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A38F50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space = 0, letter = 0, others = 0, digits = 0;</w:t>
            </w:r>
          </w:p>
          <w:p w14:paraId="79BDB990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lines)</w:t>
            </w:r>
          </w:p>
          <w:p w14:paraId="7E84D0C8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84A7215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对每一行</w:t>
            </w:r>
          </w:p>
          <w:p w14:paraId="6B0758FB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3ED8EB8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B88F44D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010DE13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52247045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space++;</w:t>
            </w:r>
          </w:p>
          <w:p w14:paraId="5AF3DA29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58054197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&amp;&amp;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&amp;&amp;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5CB230DE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B09ADE2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letter++;</w:t>
            </w:r>
          </w:p>
          <w:p w14:paraId="7D608CE4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7C0A0634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&amp;&amp; line[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79CF101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4AD66D6F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digits++;</w:t>
            </w:r>
          </w:p>
          <w:p w14:paraId="1F310C66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37B56D10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625C7A5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268CDB3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others++;</w:t>
            </w:r>
          </w:p>
          <w:p w14:paraId="79A80DD0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3F26D0D6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F26675A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F57B7B9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List&lt;Int32&gt; list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List&lt;Int32&gt;();</w:t>
            </w:r>
          </w:p>
          <w:p w14:paraId="332FE762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(space);</w:t>
            </w:r>
          </w:p>
          <w:p w14:paraId="4FCC76C3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(letter);</w:t>
            </w:r>
          </w:p>
          <w:p w14:paraId="71F500B6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(others);</w:t>
            </w:r>
          </w:p>
          <w:p w14:paraId="5F293935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(digits);</w:t>
            </w:r>
          </w:p>
          <w:p w14:paraId="4B848018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3532EA64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D56D7B7" w14:textId="77777777" w:rsid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8B8205" w14:textId="4EF2D612" w:rsidR="00806639" w:rsidRPr="005947AE" w:rsidRDefault="005947AE" w:rsidP="005947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B163F98" w14:textId="77777777" w:rsidR="00806639" w:rsidRDefault="00806639" w:rsidP="0085689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7AE" w14:paraId="6F32476A" w14:textId="77777777" w:rsidTr="005947AE">
        <w:tc>
          <w:tcPr>
            <w:tcW w:w="8296" w:type="dxa"/>
          </w:tcPr>
          <w:p w14:paraId="37D48655" w14:textId="3A5401B7" w:rsidR="005947AE" w:rsidRDefault="005947AE" w:rsidP="00856892">
            <w:proofErr w:type="spellStart"/>
            <w:r>
              <w:rPr>
                <w:rFonts w:hint="eastAsia"/>
              </w:rPr>
              <w:t>S</w:t>
            </w:r>
            <w:r>
              <w:t>earchWindow.xaml</w:t>
            </w:r>
            <w:proofErr w:type="spellEnd"/>
          </w:p>
        </w:tc>
      </w:tr>
      <w:tr w:rsidR="005947AE" w14:paraId="20373D8F" w14:textId="77777777" w:rsidTr="005947AE">
        <w:tc>
          <w:tcPr>
            <w:tcW w:w="8296" w:type="dxa"/>
          </w:tcPr>
          <w:p w14:paraId="351D8D4F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SearchWindow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</w:p>
          <w:p w14:paraId="49C2D409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14:paraId="524D29EC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14:paraId="754E159A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="http://schemas.microsoft.com/expression/blend/2008"</w:t>
            </w:r>
          </w:p>
          <w:p w14:paraId="4F9FB11A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="http://schemas.openxmlformats.org/markup-compatibility/2006"</w:t>
            </w:r>
          </w:p>
          <w:p w14:paraId="3C5A0B89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local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-namespace: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</w:p>
          <w:p w14:paraId="65795F7C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Ignorable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="d"</w:t>
            </w:r>
          </w:p>
          <w:p w14:paraId="7C50F448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查找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="293"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="394"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WindowStyle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ToolWindow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48B85F00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4214BC1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="btnSearch"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查找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="139,201,0,0"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="110"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BtnSearch_Click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6C641343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="txbPattern"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AcceptsTab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="29"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="137,39,0,0"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="224"/&gt;</w:t>
            </w:r>
          </w:p>
          <w:p w14:paraId="5643DD9C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要查的文本：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="29"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="10,39,0,0"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="122"/&gt;</w:t>
            </w:r>
          </w:p>
          <w:p w14:paraId="049995A6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="123"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结果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="10,73,0,0"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="351"&gt;</w:t>
            </w:r>
          </w:p>
          <w:p w14:paraId="130EAAF8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ScrollViewer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4C19F45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="txbResult"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IsReadOnly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 /&gt;</w:t>
            </w:r>
          </w:p>
          <w:p w14:paraId="0307F63B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ScrollViewer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37DF8F1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2C428A4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580C6B" w14:textId="77777777" w:rsid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6EA93DB" w14:textId="4FD10A9E" w:rsidR="005947AE" w:rsidRPr="00D80E38" w:rsidRDefault="00D80E38" w:rsidP="00D80E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14:paraId="301F7B28" w14:textId="77777777" w:rsidR="005947AE" w:rsidRDefault="005947AE" w:rsidP="0085689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E38" w14:paraId="4283535C" w14:textId="77777777" w:rsidTr="00D80E38">
        <w:tc>
          <w:tcPr>
            <w:tcW w:w="8296" w:type="dxa"/>
          </w:tcPr>
          <w:p w14:paraId="57E9E1AB" w14:textId="6000F381" w:rsidR="00D80E38" w:rsidRDefault="00D80E38" w:rsidP="00856892">
            <w:proofErr w:type="spellStart"/>
            <w:r>
              <w:rPr>
                <w:rFonts w:hint="eastAsia"/>
              </w:rPr>
              <w:t>S</w:t>
            </w:r>
            <w:r>
              <w:t>earchWindow.xaml.cs</w:t>
            </w:r>
            <w:proofErr w:type="spellEnd"/>
          </w:p>
        </w:tc>
      </w:tr>
      <w:tr w:rsidR="00D80E38" w14:paraId="00371696" w14:textId="77777777" w:rsidTr="00D80E38">
        <w:tc>
          <w:tcPr>
            <w:tcW w:w="8296" w:type="dxa"/>
          </w:tcPr>
          <w:p w14:paraId="431887AC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F19B0CC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A03762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798A10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B24B07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F4FC66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839904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91FEA0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E2279A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System.Windows.Documents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1612D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DE92E9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B6BA54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System.Windows.Media.Imaging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16FF81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System.Windows.Shapes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54F3A6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.service;</w:t>
            </w:r>
          </w:p>
          <w:p w14:paraId="4713DD7A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2477AC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单词统计小程序升级版</w:t>
            </w:r>
          </w:p>
          <w:p w14:paraId="720FDFF7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61008C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102EAD44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SearchWindow.xaml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的交互逻辑</w:t>
            </w:r>
          </w:p>
          <w:p w14:paraId="69B9C8CA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1758EB57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SearchWindow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Window</w:t>
            </w:r>
          </w:p>
          <w:p w14:paraId="4949290B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6B86CE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SearchWindow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3C37A973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6C6317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2239AD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0B9743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B6B105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BtnSearch_Click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DB1D1D4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9CB70A7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SearchService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service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SearchService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CADB12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String article=(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App.Current.MainWindow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E72E495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vs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article.Split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8B83526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service.searchAll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(vs,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txbPattern.Text.Trim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total);</w:t>
            </w:r>
          </w:p>
          <w:p w14:paraId="6DDBA095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txbResult.Text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清除上一次结果</w:t>
            </w:r>
          </w:p>
          <w:p w14:paraId="1DAC73A9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BDDD3DC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总次数：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total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15AB57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1;</w:t>
            </w:r>
          </w:p>
          <w:p w14:paraId="425AEB5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50448EB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06E3C10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x.Count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</w:t>
            </w:r>
          </w:p>
          <w:p w14:paraId="2002D960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85A0E1F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在第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index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行共出现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x.Count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次：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DC7CDD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分别是第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AEF1F5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x)</w:t>
            </w:r>
          </w:p>
          <w:p w14:paraId="2C8500A9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5771B84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(y + 1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数组是从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开始数的，为了符合人们的阅读习惯，因此输出从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开始</w:t>
            </w:r>
          </w:p>
          <w:p w14:paraId="4567570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88389D8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4BE5DB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FBDD9D9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index++;</w:t>
            </w:r>
          </w:p>
          <w:p w14:paraId="415B4B20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5DD6AD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0192B3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txbResult.Text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C65AD6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BB049E" w14:textId="77777777" w:rsid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321BC06" w14:textId="3B5B607F" w:rsidR="00D80E38" w:rsidRPr="00B73F44" w:rsidRDefault="00B73F44" w:rsidP="00B73F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874E001" w14:textId="77777777" w:rsidR="00D80E38" w:rsidRDefault="00D80E38" w:rsidP="0085689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F44" w14:paraId="46C568E4" w14:textId="77777777" w:rsidTr="00B73F44">
        <w:tc>
          <w:tcPr>
            <w:tcW w:w="8296" w:type="dxa"/>
          </w:tcPr>
          <w:p w14:paraId="2E9FE29D" w14:textId="39D473EB" w:rsidR="00B73F44" w:rsidRDefault="00B73F44" w:rsidP="00856892">
            <w:proofErr w:type="spellStart"/>
            <w:r>
              <w:rPr>
                <w:rFonts w:hint="eastAsia"/>
              </w:rPr>
              <w:t>M</w:t>
            </w:r>
            <w:r>
              <w:t>ainWindow.xaml</w:t>
            </w:r>
            <w:proofErr w:type="spellEnd"/>
          </w:p>
        </w:tc>
      </w:tr>
      <w:tr w:rsidR="00B73F44" w14:paraId="5DB620FD" w14:textId="77777777" w:rsidTr="00B73F44">
        <w:tc>
          <w:tcPr>
            <w:tcW w:w="8296" w:type="dxa"/>
          </w:tcPr>
          <w:p w14:paraId="331D608F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</w:p>
          <w:p w14:paraId="090E0F4A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14:paraId="7B6D4C57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14:paraId="2B16AA3B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="http://schemas.microsoft.com/expression/blend/2008"</w:t>
            </w:r>
          </w:p>
          <w:p w14:paraId="1F8D6065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="http://schemas.openxmlformats.org/markup-compatibility/2006"</w:t>
            </w:r>
          </w:p>
          <w:p w14:paraId="0DB7B6B2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local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-namespace: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</w:p>
          <w:p w14:paraId="5BE88063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Ignorable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="d"</w:t>
            </w:r>
          </w:p>
          <w:p w14:paraId="019238E0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较为完备的记事本（响应式布局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字数统计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防误操作提示）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="450"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="800"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Closing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Window_Closing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619C93DC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EE13863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13D0EA0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="2.2*"/&gt;</w:t>
            </w:r>
          </w:p>
          <w:p w14:paraId="0E66CFBE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="18*"/&gt;</w:t>
            </w:r>
          </w:p>
          <w:p w14:paraId="193C67AB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="1*"/&gt;</w:t>
            </w:r>
          </w:p>
          <w:p w14:paraId="3D61D513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D381E74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Background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AliceBlue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1CF53F34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="btnOpen"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打开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btnOpen_Click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0786797F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="btnSaveNotRename"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存储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btnSaveNotRename_Click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4CEFBB2D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="btnSave"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另存为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btnSave_Click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23EC9679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="btnSearch"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查找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BtnSearch_Click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465573BA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="btnCount"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字数统计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btnCount_Click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57458341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Border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BorderBrush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="Black"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BorderThickness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="1" &gt;</w:t>
            </w:r>
          </w:p>
          <w:p w14:paraId="20C948E7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说明：暂时仅支持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UTF - 8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编码的纯文本文件！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="Center"/&gt;</w:t>
            </w:r>
          </w:p>
          <w:p w14:paraId="64FE9C29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Border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6B9AD5C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C3C5B71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28CE0A8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5193685E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LastChildFill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="5,5,5,5"&gt;</w:t>
            </w:r>
          </w:p>
          <w:p w14:paraId="1F17C819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ScrollViewer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="Stretch"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="0,0,0,0"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="Stretch" &gt;</w:t>
            </w:r>
          </w:p>
          <w:p w14:paraId="6E643AC6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="txbArticle"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FieldModifier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="public"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AcceptsReturn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AcceptsTab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TextChanged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txbArticle_TextChanged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162FBA04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ScrollViewer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FFFD723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4ED2F95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="2"&gt;</w:t>
            </w:r>
          </w:p>
          <w:p w14:paraId="2A47471D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="  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空格数：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0B7FF12A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="txbSpaces"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="0"/&gt;</w:t>
            </w:r>
          </w:p>
          <w:p w14:paraId="465392A0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="  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英文字母数：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0F2CF113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="txbLetters"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="0"/&gt;</w:t>
            </w:r>
          </w:p>
          <w:p w14:paraId="4A291D6D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="  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数字总数：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265AA8EE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="txbDigits"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="0"/&gt;</w:t>
            </w:r>
          </w:p>
          <w:p w14:paraId="7F0F6D20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="  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其他字符总数：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0DDA6D73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="txbOthers"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="0"/&gt;</w:t>
            </w:r>
          </w:p>
          <w:p w14:paraId="0FA57BF8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="  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文章总字数：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5A918C7E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="txbAll"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="0"/&gt;</w:t>
            </w:r>
          </w:p>
          <w:p w14:paraId="1CC7AED8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="Left"/&gt;</w:t>
            </w:r>
          </w:p>
          <w:p w14:paraId="338B4B9E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1E0BA41" w14:textId="77777777" w:rsid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E55D416" w14:textId="0AFE70AB" w:rsidR="00B73F44" w:rsidRPr="00736A1D" w:rsidRDefault="00736A1D" w:rsidP="00736A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14:paraId="60C01185" w14:textId="77777777" w:rsidR="00B73F44" w:rsidRDefault="00B73F44" w:rsidP="0085689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A1D" w14:paraId="42A67505" w14:textId="77777777" w:rsidTr="00736A1D">
        <w:tc>
          <w:tcPr>
            <w:tcW w:w="8296" w:type="dxa"/>
          </w:tcPr>
          <w:p w14:paraId="7DF1DC89" w14:textId="12E2714F" w:rsidR="00736A1D" w:rsidRDefault="00736A1D" w:rsidP="00856892">
            <w:proofErr w:type="spellStart"/>
            <w:r>
              <w:rPr>
                <w:rFonts w:hint="eastAsia"/>
              </w:rPr>
              <w:t>M</w:t>
            </w:r>
            <w:r>
              <w:t>ainWindow.xaml.cs</w:t>
            </w:r>
            <w:proofErr w:type="spellEnd"/>
          </w:p>
        </w:tc>
      </w:tr>
      <w:tr w:rsidR="00736A1D" w14:paraId="79C81AB7" w14:textId="77777777" w:rsidTr="00736A1D">
        <w:tc>
          <w:tcPr>
            <w:tcW w:w="8296" w:type="dxa"/>
          </w:tcPr>
          <w:p w14:paraId="329BE5C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Microsoft.Win32;</w:t>
            </w:r>
          </w:p>
          <w:p w14:paraId="21CA66F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CDD1EF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F9F8F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System.IO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D20D8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5CD09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BC5DE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6AF6E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8DE3A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63C70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D63E7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System.Windows.Documents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27318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A4AB4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4C112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System.Windows.Media.Imaging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3A9B6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System.Windows.Navigation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69560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System.Windows.Shapes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17061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单词统计小程序升级版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.service;</w:t>
            </w:r>
          </w:p>
          <w:p w14:paraId="52508FD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AA365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单词统计小程序升级版</w:t>
            </w:r>
          </w:p>
          <w:p w14:paraId="57F48E2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BFDB46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EFE852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MainWindow.xaml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的交互逻辑</w:t>
            </w:r>
          </w:p>
          <w:p w14:paraId="7547B3D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5ACB043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Window</w:t>
            </w:r>
          </w:p>
          <w:p w14:paraId="396C918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518F8E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11D3F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issaved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FCA17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CountService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service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CountService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ECB0EB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3EFFB2E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7F4BD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88E587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E4BEC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76865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saveByteData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170CB97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338F0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try</w:t>
            </w:r>
          </w:p>
          <w:p w14:paraId="7B02CAF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5326F1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Encoding.UTF8);</w:t>
            </w:r>
          </w:p>
          <w:p w14:paraId="6ADD29F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issaved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9FA35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244982C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332B5ED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E247A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0E4B56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11100E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45D2DE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B7103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BtnSearch_Click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AF6269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34089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73A3B2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searchWindow.Owner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FB5C9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searchWindow.Show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91D0E5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ABCCE0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384D3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btnOpen_Click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2F60D3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464FA1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OpenFileDialog</w:t>
            </w:r>
            <w:proofErr w:type="spellEnd"/>
          </w:p>
          <w:p w14:paraId="70DA8C9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B51111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Environment.CurrentDirectory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00A7AA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Filter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文本文件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(*.txt)|*.txt"</w:t>
            </w:r>
          </w:p>
          <w:p w14:paraId="6D10087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21DF7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7D86225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openDialog.ShowDialog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DE0E64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7EE4CB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openDialog.FileName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01E10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File.ReadAllText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Encoding.UTF8);</w:t>
            </w:r>
          </w:p>
          <w:p w14:paraId="1F2357A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9E6C13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8E43A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C52E4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btnSave_Click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78C91B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6BED70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SaveFileDialog</w:t>
            </w:r>
            <w:proofErr w:type="spellEnd"/>
          </w:p>
          <w:p w14:paraId="624AD35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B9AC795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Environment.CurrentDirectory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BE79F8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Filter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文本文件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(*.txt)|*.txt"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FE0F14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  <w:p w14:paraId="2396650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5BAE84C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saveDialog.ShowDialog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1297C5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F942DE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saveDialog.FileName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B30E3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saveByteData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A35B03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8B541F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AF4A8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CA518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btnSaveNotRename_Click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BA60B3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0859B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fileName.Equals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7660E6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1427DB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btnSave_Click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(sender, e);</w:t>
            </w:r>
          </w:p>
          <w:p w14:paraId="3EDDFDE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56306C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try</w:t>
            </w:r>
          </w:p>
          <w:p w14:paraId="2308A59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DC45CE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Encoding.UTF8);</w:t>
            </w:r>
          </w:p>
          <w:p w14:paraId="112CF0B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issaved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1BA4C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38D294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4975717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98ED8E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247E6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B12C0E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7F960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AAFC8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txbArticle_TextChanged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TextChangedEventArgs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0A6C885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676B5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issaved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8E887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article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16AB4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collections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article.Split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B59F7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List&lt;Int32&gt;list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service.getSymbolCounts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(collections);</w:t>
            </w:r>
          </w:p>
          <w:p w14:paraId="6CB3FF9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txbSpaces.Text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list[0].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061D9E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txbLetters.Text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list[1].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4F1C28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txbDigits.Text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list[3].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9C134D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txbOthers.Text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list[2].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415475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txbAll.Text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article.Count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F5DCA2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20872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ED558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Window_Closing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System.ComponentModel.CancelEventArgs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9F71A2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B2F22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issaved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701A86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5A63B2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choice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有未保存的内容，是否在关闭程序前保存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fileName.Equals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 ?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"?"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系统提示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MessageBoxButton.YesNoCancel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MessageBoxImage.Question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3828C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(choice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MessageBoxResult.Yes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16820DF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65DF61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fileName.Equals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DB605B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B068DB5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SaveFileDialog</w:t>
            </w:r>
            <w:proofErr w:type="spellEnd"/>
          </w:p>
          <w:p w14:paraId="05772A2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4797F18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Environment.CurrentDirectory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B18C09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Filter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文本文件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(*.txt)|*.txt"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FA091A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  <w:p w14:paraId="7E00B41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};</w:t>
            </w:r>
          </w:p>
          <w:p w14:paraId="7C09E37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saveDialog.ShowDialog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267677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73F89B4A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saveDialog.FileName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6A510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saveByteData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0B3702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3EE2769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e.Cancel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ED34D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7710BA6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7CADD66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C9C7AE2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saveByteData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A22E80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82B0EC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</w:p>
          <w:p w14:paraId="56E3E7A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039C975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(choice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MessageBoxResult.Cancel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3F2494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0F2C081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e.Cancel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CFD93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FCC462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AAD2595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879AEB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4F28C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btnCount_Click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7DB1F7F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C542B7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article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txbArticle.Text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15713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collections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article.Split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A623B9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List&lt;Int32&gt; list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service.getSymbolCounts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(collections);</w:t>
            </w:r>
          </w:p>
          <w:p w14:paraId="01B56613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7198FBD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空格数：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list[0]);</w:t>
            </w:r>
          </w:p>
          <w:p w14:paraId="1AAC1F48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英文字母数：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list[1]);</w:t>
            </w:r>
          </w:p>
          <w:p w14:paraId="5838BA9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list[3]);</w:t>
            </w:r>
          </w:p>
          <w:p w14:paraId="135A0300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其他字符数：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list[2]);</w:t>
            </w:r>
          </w:p>
          <w:p w14:paraId="7F31E4EC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文章总字数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article.Length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282E57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统计结果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MessageBoxButton.OK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MessageBoxImage.Information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869C24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20F76E" w14:textId="77777777" w:rsid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E42766" w14:textId="7F089089" w:rsidR="00736A1D" w:rsidRPr="005332A2" w:rsidRDefault="005332A2" w:rsidP="005332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2847A01" w14:textId="77777777" w:rsidR="00736A1D" w:rsidRPr="00856892" w:rsidRDefault="00736A1D" w:rsidP="00856892"/>
    <w:p w14:paraId="2FB93089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3" w:name="_Toc477208935"/>
      <w:r>
        <w:rPr>
          <w:rFonts w:ascii="黑体" w:eastAsia="黑体" w:hAnsi="Arial" w:hint="eastAsia"/>
          <w:b w:val="0"/>
          <w:bCs w:val="0"/>
          <w:sz w:val="30"/>
          <w:szCs w:val="32"/>
        </w:rPr>
        <w:lastRenderedPageBreak/>
        <w:t>运行界面</w:t>
      </w:r>
      <w:bookmarkEnd w:id="3"/>
      <w:r w:rsidR="00584241">
        <w:rPr>
          <w:rFonts w:ascii="黑体" w:eastAsia="黑体" w:hAnsi="Arial" w:hint="eastAsia"/>
          <w:b w:val="0"/>
          <w:bCs w:val="0"/>
          <w:sz w:val="30"/>
          <w:szCs w:val="32"/>
        </w:rPr>
        <w:t>（</w:t>
      </w:r>
      <w:r w:rsidR="00584241" w:rsidRPr="00584241">
        <w:rPr>
          <w:rFonts w:ascii="黑体" w:eastAsia="黑体" w:hAnsi="Arial" w:hint="eastAsia"/>
          <w:b w:val="0"/>
          <w:bCs w:val="0"/>
          <w:sz w:val="30"/>
          <w:szCs w:val="32"/>
          <w:highlight w:val="yellow"/>
        </w:rPr>
        <w:t>通过图例展示操作流程</w:t>
      </w:r>
      <w:r w:rsidR="00584241">
        <w:rPr>
          <w:rFonts w:ascii="黑体" w:eastAsia="黑体" w:hAnsi="Arial" w:hint="eastAsia"/>
          <w:b w:val="0"/>
          <w:bCs w:val="0"/>
          <w:sz w:val="30"/>
          <w:szCs w:val="32"/>
        </w:rPr>
        <w:t>）</w:t>
      </w:r>
    </w:p>
    <w:p w14:paraId="6E87C0BF" w14:textId="7AA6383E" w:rsidR="002B6901" w:rsidRDefault="005332A2">
      <w:pPr>
        <w:rPr>
          <w:noProof/>
          <w:sz w:val="28"/>
        </w:rPr>
      </w:pPr>
      <w:r>
        <w:rPr>
          <w:rFonts w:hint="eastAsia"/>
          <w:noProof/>
          <w:sz w:val="28"/>
        </w:rPr>
        <w:t>主界面：</w:t>
      </w:r>
    </w:p>
    <w:p w14:paraId="0CE6AD98" w14:textId="625362B2" w:rsidR="005332A2" w:rsidRDefault="000D013B">
      <w:pPr>
        <w:rPr>
          <w:noProof/>
          <w:sz w:val="28"/>
        </w:rPr>
      </w:pPr>
      <w:r w:rsidRPr="000D013B">
        <w:rPr>
          <w:noProof/>
          <w:sz w:val="28"/>
        </w:rPr>
        <w:drawing>
          <wp:inline distT="0" distB="0" distL="0" distR="0" wp14:anchorId="33FE38DB" wp14:editId="1D4E18F7">
            <wp:extent cx="5274310" cy="297370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693B" w14:textId="62493395" w:rsidR="00F20EEB" w:rsidRDefault="00F20EEB">
      <w:pPr>
        <w:rPr>
          <w:noProof/>
          <w:sz w:val="28"/>
        </w:rPr>
      </w:pPr>
      <w:r>
        <w:rPr>
          <w:rFonts w:hint="eastAsia"/>
          <w:noProof/>
          <w:sz w:val="28"/>
        </w:rPr>
        <w:t>打开并编辑文档</w:t>
      </w:r>
    </w:p>
    <w:p w14:paraId="77A127E5" w14:textId="25D5FD72" w:rsidR="00F20EEB" w:rsidRDefault="00F20EEB">
      <w:pPr>
        <w:rPr>
          <w:noProof/>
          <w:sz w:val="28"/>
        </w:rPr>
      </w:pPr>
      <w:r w:rsidRPr="00F20EEB">
        <w:rPr>
          <w:noProof/>
          <w:sz w:val="28"/>
        </w:rPr>
        <w:drawing>
          <wp:inline distT="0" distB="0" distL="0" distR="0" wp14:anchorId="1D68B56A" wp14:editId="0867D02F">
            <wp:extent cx="5274310" cy="3394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EEC5" w14:textId="4609CC84" w:rsidR="00F20EEB" w:rsidRDefault="00906048">
      <w:pPr>
        <w:rPr>
          <w:noProof/>
          <w:sz w:val="28"/>
        </w:rPr>
      </w:pPr>
      <w:r w:rsidRPr="00906048">
        <w:rPr>
          <w:noProof/>
          <w:sz w:val="28"/>
        </w:rPr>
        <w:lastRenderedPageBreak/>
        <w:drawing>
          <wp:inline distT="0" distB="0" distL="0" distR="0" wp14:anchorId="00F7CD02" wp14:editId="0215828E">
            <wp:extent cx="5274310" cy="2980690"/>
            <wp:effectExtent l="0" t="0" r="254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47C0" w14:textId="6D75EF6A" w:rsidR="00906048" w:rsidRDefault="00906048">
      <w:pPr>
        <w:rPr>
          <w:noProof/>
          <w:sz w:val="28"/>
        </w:rPr>
      </w:pPr>
      <w:r>
        <w:rPr>
          <w:rFonts w:hint="eastAsia"/>
          <w:noProof/>
          <w:sz w:val="28"/>
        </w:rPr>
        <w:t>字数统计：</w:t>
      </w:r>
    </w:p>
    <w:p w14:paraId="12DED1A0" w14:textId="0810B81F" w:rsidR="00906048" w:rsidRDefault="00DE2A2F">
      <w:pPr>
        <w:rPr>
          <w:noProof/>
          <w:sz w:val="28"/>
        </w:rPr>
      </w:pPr>
      <w:r w:rsidRPr="00DE2A2F">
        <w:rPr>
          <w:noProof/>
          <w:sz w:val="28"/>
        </w:rPr>
        <w:drawing>
          <wp:inline distT="0" distB="0" distL="0" distR="0" wp14:anchorId="04744246" wp14:editId="3FF3E04A">
            <wp:extent cx="5274310" cy="2963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B8F0" w14:textId="3C8C2781" w:rsidR="00DE2A2F" w:rsidRDefault="00DE2A2F">
      <w:pPr>
        <w:rPr>
          <w:noProof/>
          <w:sz w:val="28"/>
        </w:rPr>
      </w:pPr>
      <w:r>
        <w:rPr>
          <w:rFonts w:hint="eastAsia"/>
          <w:noProof/>
          <w:sz w:val="28"/>
        </w:rPr>
        <w:t>查找：</w:t>
      </w:r>
    </w:p>
    <w:p w14:paraId="5529869A" w14:textId="57B0D868" w:rsidR="00DE2A2F" w:rsidRDefault="00815064">
      <w:pPr>
        <w:rPr>
          <w:noProof/>
          <w:sz w:val="28"/>
        </w:rPr>
      </w:pPr>
      <w:r w:rsidRPr="00815064">
        <w:rPr>
          <w:noProof/>
          <w:sz w:val="28"/>
        </w:rPr>
        <w:lastRenderedPageBreak/>
        <w:drawing>
          <wp:inline distT="0" distB="0" distL="0" distR="0" wp14:anchorId="366B0511" wp14:editId="69170085">
            <wp:extent cx="5274310" cy="2981960"/>
            <wp:effectExtent l="0" t="0" r="2540" b="889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379" w14:textId="1CAD6448" w:rsidR="00815064" w:rsidRDefault="00815064">
      <w:pPr>
        <w:rPr>
          <w:noProof/>
          <w:sz w:val="28"/>
        </w:rPr>
      </w:pPr>
      <w:r>
        <w:rPr>
          <w:rFonts w:hint="eastAsia"/>
          <w:noProof/>
          <w:sz w:val="28"/>
        </w:rPr>
        <w:t>如果不小心关了还会提醒你：</w:t>
      </w:r>
    </w:p>
    <w:p w14:paraId="16495674" w14:textId="6CA0BD39" w:rsidR="00815064" w:rsidRDefault="00F271A7">
      <w:pPr>
        <w:rPr>
          <w:noProof/>
          <w:sz w:val="28"/>
        </w:rPr>
      </w:pPr>
      <w:r w:rsidRPr="00F271A7">
        <w:rPr>
          <w:noProof/>
          <w:sz w:val="28"/>
        </w:rPr>
        <w:drawing>
          <wp:inline distT="0" distB="0" distL="0" distR="0" wp14:anchorId="6D88236C" wp14:editId="626313D5">
            <wp:extent cx="5274310" cy="2952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624C" w14:textId="39CE8B5A" w:rsidR="00F271A7" w:rsidRDefault="00F271A7">
      <w:pPr>
        <w:rPr>
          <w:noProof/>
          <w:sz w:val="28"/>
        </w:rPr>
      </w:pPr>
      <w:r>
        <w:rPr>
          <w:rFonts w:hint="eastAsia"/>
          <w:noProof/>
          <w:sz w:val="28"/>
        </w:rPr>
        <w:t>点击另存为的效果：</w:t>
      </w:r>
    </w:p>
    <w:p w14:paraId="711B5C1F" w14:textId="5EB46788" w:rsidR="00F271A7" w:rsidRDefault="00FD22AC">
      <w:pPr>
        <w:rPr>
          <w:noProof/>
          <w:sz w:val="28"/>
        </w:rPr>
      </w:pPr>
      <w:r w:rsidRPr="00FD22AC">
        <w:rPr>
          <w:noProof/>
          <w:sz w:val="28"/>
        </w:rPr>
        <w:lastRenderedPageBreak/>
        <w:drawing>
          <wp:inline distT="0" distB="0" distL="0" distR="0" wp14:anchorId="49F4C770" wp14:editId="37A81199">
            <wp:extent cx="5274310" cy="3274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D7A" w14:textId="32ED21E6" w:rsidR="00EF72D4" w:rsidRDefault="00EF72D4">
      <w:pPr>
        <w:rPr>
          <w:noProof/>
          <w:sz w:val="28"/>
        </w:rPr>
      </w:pPr>
      <w:r>
        <w:rPr>
          <w:rFonts w:hint="eastAsia"/>
          <w:noProof/>
          <w:sz w:val="28"/>
        </w:rPr>
        <w:t>响应式布局（以最大化为例）</w:t>
      </w:r>
    </w:p>
    <w:p w14:paraId="2A96F021" w14:textId="38C01B46" w:rsidR="00EF72D4" w:rsidRPr="00EF72D4" w:rsidRDefault="00A12B6A">
      <w:pPr>
        <w:rPr>
          <w:noProof/>
          <w:sz w:val="28"/>
        </w:rPr>
      </w:pPr>
      <w:r w:rsidRPr="00A12B6A">
        <w:rPr>
          <w:noProof/>
          <w:sz w:val="28"/>
        </w:rPr>
        <w:drawing>
          <wp:inline distT="0" distB="0" distL="0" distR="0" wp14:anchorId="3CE32BBD" wp14:editId="012F79B6">
            <wp:extent cx="5274310" cy="3321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2D4" w:rsidRPr="00EF72D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9610" w14:textId="77777777" w:rsidR="005D3D62" w:rsidRDefault="005D3D62">
      <w:r>
        <w:separator/>
      </w:r>
    </w:p>
  </w:endnote>
  <w:endnote w:type="continuationSeparator" w:id="0">
    <w:p w14:paraId="210F2400" w14:textId="77777777" w:rsidR="005D3D62" w:rsidRDefault="005D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87B1" w14:textId="77777777" w:rsidR="00651026" w:rsidRDefault="0065102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0C24" w14:textId="77777777" w:rsidR="005D3D62" w:rsidRDefault="005D3D62">
      <w:r>
        <w:separator/>
      </w:r>
    </w:p>
  </w:footnote>
  <w:footnote w:type="continuationSeparator" w:id="0">
    <w:p w14:paraId="25CB2680" w14:textId="77777777" w:rsidR="005D3D62" w:rsidRDefault="005D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70E0" w14:textId="77777777" w:rsidR="00651026" w:rsidRDefault="00651026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E63"/>
    <w:multiLevelType w:val="multilevel"/>
    <w:tmpl w:val="04031E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C3EA5"/>
    <w:multiLevelType w:val="multilevel"/>
    <w:tmpl w:val="64CC3EA5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568996935">
    <w:abstractNumId w:val="0"/>
  </w:num>
  <w:num w:numId="2" w16cid:durableId="14374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D6"/>
    <w:rsid w:val="0000699F"/>
    <w:rsid w:val="00025F4D"/>
    <w:rsid w:val="00061B30"/>
    <w:rsid w:val="00077071"/>
    <w:rsid w:val="000B459D"/>
    <w:rsid w:val="000D013B"/>
    <w:rsid w:val="000E7FD1"/>
    <w:rsid w:val="0010068F"/>
    <w:rsid w:val="00120477"/>
    <w:rsid w:val="0012063E"/>
    <w:rsid w:val="00126143"/>
    <w:rsid w:val="00130B98"/>
    <w:rsid w:val="00140F9B"/>
    <w:rsid w:val="001458FA"/>
    <w:rsid w:val="00172A27"/>
    <w:rsid w:val="001A57EC"/>
    <w:rsid w:val="001D46FE"/>
    <w:rsid w:val="001F15D6"/>
    <w:rsid w:val="00201DA8"/>
    <w:rsid w:val="00211957"/>
    <w:rsid w:val="00213D05"/>
    <w:rsid w:val="00221659"/>
    <w:rsid w:val="0026081A"/>
    <w:rsid w:val="00281612"/>
    <w:rsid w:val="00282B9E"/>
    <w:rsid w:val="0028414C"/>
    <w:rsid w:val="002A23F3"/>
    <w:rsid w:val="002A7498"/>
    <w:rsid w:val="002B135A"/>
    <w:rsid w:val="002B6901"/>
    <w:rsid w:val="002C7F2F"/>
    <w:rsid w:val="002D566C"/>
    <w:rsid w:val="002E5B37"/>
    <w:rsid w:val="002F1541"/>
    <w:rsid w:val="00360E3E"/>
    <w:rsid w:val="00377D75"/>
    <w:rsid w:val="003C115F"/>
    <w:rsid w:val="003D1E39"/>
    <w:rsid w:val="003E392D"/>
    <w:rsid w:val="003F25AB"/>
    <w:rsid w:val="003F55C0"/>
    <w:rsid w:val="003F6872"/>
    <w:rsid w:val="00404DDB"/>
    <w:rsid w:val="004050D2"/>
    <w:rsid w:val="004160D1"/>
    <w:rsid w:val="0043116B"/>
    <w:rsid w:val="00436C33"/>
    <w:rsid w:val="0047763F"/>
    <w:rsid w:val="004D0CE2"/>
    <w:rsid w:val="004E43F0"/>
    <w:rsid w:val="004F32F3"/>
    <w:rsid w:val="005117D0"/>
    <w:rsid w:val="005332A2"/>
    <w:rsid w:val="00545565"/>
    <w:rsid w:val="00566C27"/>
    <w:rsid w:val="00567EC6"/>
    <w:rsid w:val="00584241"/>
    <w:rsid w:val="005947AE"/>
    <w:rsid w:val="005B7D13"/>
    <w:rsid w:val="005D3D62"/>
    <w:rsid w:val="005D4F7A"/>
    <w:rsid w:val="005E4F04"/>
    <w:rsid w:val="005F5CE6"/>
    <w:rsid w:val="0060367D"/>
    <w:rsid w:val="006137D4"/>
    <w:rsid w:val="006241F1"/>
    <w:rsid w:val="0063160F"/>
    <w:rsid w:val="00634158"/>
    <w:rsid w:val="00651026"/>
    <w:rsid w:val="006977BB"/>
    <w:rsid w:val="006A47DD"/>
    <w:rsid w:val="006A4C8F"/>
    <w:rsid w:val="006E4DCA"/>
    <w:rsid w:val="006F188F"/>
    <w:rsid w:val="007032E7"/>
    <w:rsid w:val="00707715"/>
    <w:rsid w:val="007175A9"/>
    <w:rsid w:val="00726121"/>
    <w:rsid w:val="00732300"/>
    <w:rsid w:val="00733473"/>
    <w:rsid w:val="00736A1D"/>
    <w:rsid w:val="00742720"/>
    <w:rsid w:val="00742775"/>
    <w:rsid w:val="0077602C"/>
    <w:rsid w:val="0078467C"/>
    <w:rsid w:val="00787563"/>
    <w:rsid w:val="007A215D"/>
    <w:rsid w:val="00806639"/>
    <w:rsid w:val="00815064"/>
    <w:rsid w:val="0081627D"/>
    <w:rsid w:val="008179B6"/>
    <w:rsid w:val="00856892"/>
    <w:rsid w:val="00870EE6"/>
    <w:rsid w:val="00885A95"/>
    <w:rsid w:val="0088663F"/>
    <w:rsid w:val="008A2F7F"/>
    <w:rsid w:val="008C50D5"/>
    <w:rsid w:val="008E4BC7"/>
    <w:rsid w:val="00906048"/>
    <w:rsid w:val="009116E8"/>
    <w:rsid w:val="009241A1"/>
    <w:rsid w:val="009323F6"/>
    <w:rsid w:val="00942AC3"/>
    <w:rsid w:val="00966E41"/>
    <w:rsid w:val="00967494"/>
    <w:rsid w:val="00987ED9"/>
    <w:rsid w:val="009A4E8F"/>
    <w:rsid w:val="00A01797"/>
    <w:rsid w:val="00A12B6A"/>
    <w:rsid w:val="00A12BD7"/>
    <w:rsid w:val="00A32DA2"/>
    <w:rsid w:val="00A62E23"/>
    <w:rsid w:val="00A74B4A"/>
    <w:rsid w:val="00A90219"/>
    <w:rsid w:val="00AA0CB6"/>
    <w:rsid w:val="00AE686E"/>
    <w:rsid w:val="00B11F45"/>
    <w:rsid w:val="00B20D7C"/>
    <w:rsid w:val="00B64F18"/>
    <w:rsid w:val="00B73F44"/>
    <w:rsid w:val="00B80E54"/>
    <w:rsid w:val="00BC341E"/>
    <w:rsid w:val="00BD3FB0"/>
    <w:rsid w:val="00BD44D4"/>
    <w:rsid w:val="00BF4CD8"/>
    <w:rsid w:val="00C2061B"/>
    <w:rsid w:val="00C447F0"/>
    <w:rsid w:val="00C46214"/>
    <w:rsid w:val="00C474F1"/>
    <w:rsid w:val="00C63BDD"/>
    <w:rsid w:val="00C73612"/>
    <w:rsid w:val="00CE4C20"/>
    <w:rsid w:val="00CF0AD6"/>
    <w:rsid w:val="00D17805"/>
    <w:rsid w:val="00D4320C"/>
    <w:rsid w:val="00D47CDB"/>
    <w:rsid w:val="00D67CEA"/>
    <w:rsid w:val="00D76E3F"/>
    <w:rsid w:val="00D80E38"/>
    <w:rsid w:val="00D9477C"/>
    <w:rsid w:val="00D96DBE"/>
    <w:rsid w:val="00D977EF"/>
    <w:rsid w:val="00DA1261"/>
    <w:rsid w:val="00DD2419"/>
    <w:rsid w:val="00DD482E"/>
    <w:rsid w:val="00DE2A2F"/>
    <w:rsid w:val="00DF71CE"/>
    <w:rsid w:val="00E13F79"/>
    <w:rsid w:val="00E176BD"/>
    <w:rsid w:val="00E30DDA"/>
    <w:rsid w:val="00E44A0F"/>
    <w:rsid w:val="00EA531D"/>
    <w:rsid w:val="00EB088C"/>
    <w:rsid w:val="00EF72D4"/>
    <w:rsid w:val="00F128BD"/>
    <w:rsid w:val="00F20EEB"/>
    <w:rsid w:val="00F271A7"/>
    <w:rsid w:val="00F3547A"/>
    <w:rsid w:val="00F3606F"/>
    <w:rsid w:val="00F37F4B"/>
    <w:rsid w:val="00F4043E"/>
    <w:rsid w:val="00F4295E"/>
    <w:rsid w:val="00F4576C"/>
    <w:rsid w:val="00F5342C"/>
    <w:rsid w:val="00F83605"/>
    <w:rsid w:val="00F90F5A"/>
    <w:rsid w:val="00F96477"/>
    <w:rsid w:val="00FC4EF0"/>
    <w:rsid w:val="00FD22AC"/>
    <w:rsid w:val="00FE0C49"/>
    <w:rsid w:val="00FF1A98"/>
    <w:rsid w:val="71F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19E28"/>
  <w15:chartTrackingRefBased/>
  <w15:docId w15:val="{93FC14B3-181D-45DF-8D82-FA045FD5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目录 2"/>
    <w:basedOn w:val="a"/>
    <w:next w:val="a"/>
    <w:uiPriority w:val="39"/>
    <w:pPr>
      <w:ind w:leftChars="200" w:left="42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E4F04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a8">
    <w:name w:val="List Paragraph"/>
    <w:basedOn w:val="a"/>
    <w:uiPriority w:val="99"/>
    <w:qFormat/>
    <w:rsid w:val="00D97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&#20316;&#19994;&#27169;&#26495;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11F8-5EDF-44ED-BECC-077FDA8B34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作业模板.dotx</Template>
  <TotalTime>177</TotalTime>
  <Pages>16</Pages>
  <Words>2095</Words>
  <Characters>13783</Characters>
  <Application>Microsoft Office Word</Application>
  <DocSecurity>0</DocSecurity>
  <PresentationFormat/>
  <Lines>114</Lines>
  <Paragraphs>31</Paragraphs>
  <Slides>0</Slides>
  <Notes>0</Notes>
  <HiddenSlides>0</HiddenSlides>
  <MMClips>0</MMClips>
  <ScaleCrop>false</ScaleCrop>
  <Manager/>
  <Company>微软中国</Company>
  <LinksUpToDate>false</LinksUpToDate>
  <CharactersWithSpaces>15847</CharactersWithSpaces>
  <SharedDoc>false</SharedDoc>
  <HLinks>
    <vt:vector size="24" baseType="variant"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_Toc477208935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_Toc477208934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_Toc477208933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_Toc477208932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Steve Workshop</cp:lastModifiedBy>
  <cp:revision>37</cp:revision>
  <dcterms:created xsi:type="dcterms:W3CDTF">2022-04-07T03:30:00Z</dcterms:created>
  <dcterms:modified xsi:type="dcterms:W3CDTF">2024-01-10T10:55:00Z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